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4ACB7733" w14:textId="44E32353" w:rsidR="000B44D4" w:rsidRPr="00A458E2" w:rsidRDefault="004B2C8B" w:rsidP="00AF0D53">
          <w:pPr>
            <w:tabs>
              <w:tab w:val="left" w:pos="-284"/>
            </w:tabs>
            <w:spacing w:line="276" w:lineRule="auto"/>
          </w:pPr>
          <w:r w:rsidRPr="00A458E2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8496B5D" wp14:editId="20EE0C22">
                    <wp:simplePos x="0" y="0"/>
                    <wp:positionH relativeFrom="column">
                      <wp:posOffset>70071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4"/>
                                    <w:szCs w:val="48"/>
                                  </w:rPr>
                                  <w:alias w:val="Title"/>
                                  <w:tag w:val=""/>
                                  <w:id w:val="-19344373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542C95" w14:textId="15B44B38" w:rsidR="00EB1779" w:rsidRPr="00532273" w:rsidRDefault="00B66A40" w:rsidP="006A098A">
                                    <w:pPr>
                                      <w:jc w:val="left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4"/>
                                        <w:szCs w:val="48"/>
                                        <w:lang w:val="en-US"/>
                                      </w:rPr>
                                      <w:t>Manual de instalación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496B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left:0;text-align:left;margin-left:5.5pt;margin-top:361.9pt;width:446.8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+gAIAAGQ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4"/>
                              <w:szCs w:val="48"/>
                            </w:rPr>
                            <w:alias w:val="Title"/>
                            <w:tag w:val=""/>
                            <w:id w:val="-19344373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8542C95" w14:textId="15B44B38" w:rsidR="00EB1779" w:rsidRPr="00532273" w:rsidRDefault="00B66A40" w:rsidP="006A098A">
                              <w:pPr>
                                <w:jc w:val="left"/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4"/>
                                  <w:szCs w:val="48"/>
                                  <w:lang w:val="en-US"/>
                                </w:rPr>
                                <w:t>Manual de instalación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D249C" w:rsidRPr="00A458E2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29DE146A" wp14:editId="0980204A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20829882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E58582" w14:textId="26298FBE" w:rsidR="00EB1779" w:rsidRPr="00D41073" w:rsidRDefault="0007743C">
                                    <w:p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 w:rsidRPr="0007743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Sistema integral de gestión de proyectos, GCBA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DE146A" id="Text Box 4" o:spid="_x0000_s1027" type="#_x0000_t202" style="position:absolute;left:0;text-align:left;margin-left:14.2pt;margin-top:424.8pt;width:444.55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20829882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6E58582" w14:textId="26298FBE" w:rsidR="00EB1779" w:rsidRPr="00D41073" w:rsidRDefault="0007743C">
                              <w:pP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7743C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Sistema integral de gestión de proyectos, GCBA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458E2">
            <w:rPr>
              <w:noProof/>
              <w:lang w:eastAsia="es-AR"/>
            </w:rPr>
            <w:drawing>
              <wp:inline distT="0" distB="0" distL="0" distR="0" wp14:anchorId="6CD7A024" wp14:editId="272766A3">
                <wp:extent cx="5954240" cy="6172200"/>
                <wp:effectExtent l="0" t="0" r="889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58548" cy="6176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AA8B910" w14:textId="77777777" w:rsidR="00C5334D" w:rsidRPr="00A458E2" w:rsidRDefault="00592A3B" w:rsidP="00AF0D53">
          <w:pPr>
            <w:spacing w:line="276" w:lineRule="auto"/>
          </w:pPr>
          <w:r w:rsidRPr="00A458E2">
            <w:rPr>
              <w:noProof/>
              <w:color w:val="auto"/>
              <w:lang w:eastAsia="es-AR"/>
            </w:rPr>
            <w:drawing>
              <wp:anchor distT="0" distB="0" distL="114300" distR="114300" simplePos="0" relativeHeight="251633664" behindDoc="0" locked="0" layoutInCell="1" allowOverlap="1" wp14:anchorId="2D9941E0" wp14:editId="6B80ECDD">
                <wp:simplePos x="0" y="0"/>
                <wp:positionH relativeFrom="column">
                  <wp:posOffset>-3175</wp:posOffset>
                </wp:positionH>
                <wp:positionV relativeFrom="page">
                  <wp:posOffset>7426325</wp:posOffset>
                </wp:positionV>
                <wp:extent cx="1329690" cy="299085"/>
                <wp:effectExtent l="0" t="0" r="3810" b="5715"/>
                <wp:wrapNone/>
                <wp:docPr id="19" name="Picture 19" descr="logoH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logoH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458E2">
            <w:rPr>
              <w:noProof/>
              <w:color w:val="auto"/>
              <w:lang w:eastAsia="es-AR"/>
            </w:rPr>
            <w:drawing>
              <wp:anchor distT="0" distB="0" distL="114300" distR="114300" simplePos="0" relativeHeight="251691008" behindDoc="0" locked="0" layoutInCell="1" allowOverlap="1" wp14:anchorId="4C0BC6DB" wp14:editId="7AD8A109">
                <wp:simplePos x="0" y="0"/>
                <wp:positionH relativeFrom="column">
                  <wp:posOffset>4441190</wp:posOffset>
                </wp:positionH>
                <wp:positionV relativeFrom="paragraph">
                  <wp:posOffset>238760</wp:posOffset>
                </wp:positionV>
                <wp:extent cx="1504950" cy="40259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495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5D09D57" w14:textId="77777777" w:rsidR="00C5334D" w:rsidRPr="00A458E2" w:rsidRDefault="002A2FBB" w:rsidP="00AF0D53">
          <w:pPr>
            <w:spacing w:line="276" w:lineRule="auto"/>
          </w:pPr>
        </w:p>
      </w:sdtContent>
    </w:sdt>
    <w:p w14:paraId="1F30D645" w14:textId="77777777" w:rsidR="000D4007" w:rsidRPr="00A458E2" w:rsidRDefault="00592A3B" w:rsidP="00AF0D53">
      <w:pPr>
        <w:spacing w:line="276" w:lineRule="auto"/>
        <w:jc w:val="left"/>
        <w:textboxTightWrap w:val="none"/>
        <w:rPr>
          <w:color w:val="auto"/>
        </w:rPr>
      </w:pPr>
      <w:r w:rsidRPr="00A458E2">
        <w:rPr>
          <w:noProof/>
          <w:color w:val="auto"/>
          <w:lang w:eastAsia="es-AR"/>
        </w:rPr>
        <w:drawing>
          <wp:anchor distT="0" distB="0" distL="114300" distR="114300" simplePos="0" relativeHeight="251640832" behindDoc="0" locked="0" layoutInCell="1" allowOverlap="1" wp14:anchorId="63A6E289" wp14:editId="144D7CCF">
            <wp:simplePos x="0" y="0"/>
            <wp:positionH relativeFrom="column">
              <wp:posOffset>-635</wp:posOffset>
            </wp:positionH>
            <wp:positionV relativeFrom="page">
              <wp:posOffset>8257540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eastAsia="es-AR"/>
        </w:rPr>
        <w:drawing>
          <wp:anchor distT="0" distB="0" distL="114300" distR="114300" simplePos="0" relativeHeight="251648000" behindDoc="0" locked="0" layoutInCell="1" allowOverlap="1" wp14:anchorId="7BB9DF45" wp14:editId="24B7649C">
            <wp:simplePos x="0" y="0"/>
            <wp:positionH relativeFrom="column">
              <wp:posOffset>1199515</wp:posOffset>
            </wp:positionH>
            <wp:positionV relativeFrom="page">
              <wp:posOffset>8248015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eastAsia="es-AR"/>
        </w:rPr>
        <w:drawing>
          <wp:anchor distT="0" distB="0" distL="114300" distR="114300" simplePos="0" relativeHeight="251664384" behindDoc="0" locked="0" layoutInCell="1" allowOverlap="1" wp14:anchorId="2A9B88F8" wp14:editId="2BE252D5">
            <wp:simplePos x="0" y="0"/>
            <wp:positionH relativeFrom="column">
              <wp:posOffset>2288540</wp:posOffset>
            </wp:positionH>
            <wp:positionV relativeFrom="page">
              <wp:posOffset>8228965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eastAsia="es-AR"/>
        </w:rPr>
        <w:drawing>
          <wp:anchor distT="0" distB="0" distL="114300" distR="114300" simplePos="0" relativeHeight="251673600" behindDoc="0" locked="0" layoutInCell="1" allowOverlap="1" wp14:anchorId="24908CD2" wp14:editId="58772D27">
            <wp:simplePos x="0" y="0"/>
            <wp:positionH relativeFrom="column">
              <wp:posOffset>3752215</wp:posOffset>
            </wp:positionH>
            <wp:positionV relativeFrom="page">
              <wp:posOffset>8228965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58E2">
        <w:rPr>
          <w:noProof/>
          <w:color w:val="auto"/>
          <w:lang w:eastAsia="es-AR"/>
        </w:rPr>
        <w:drawing>
          <wp:anchor distT="0" distB="0" distL="114300" distR="114300" simplePos="0" relativeHeight="251655168" behindDoc="0" locked="0" layoutInCell="1" allowOverlap="1" wp14:anchorId="6F0C1B57" wp14:editId="3E81C135">
            <wp:simplePos x="0" y="0"/>
            <wp:positionH relativeFrom="column">
              <wp:posOffset>4942840</wp:posOffset>
            </wp:positionH>
            <wp:positionV relativeFrom="page">
              <wp:posOffset>8228965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4007" w:rsidRPr="00A458E2">
        <w:rPr>
          <w:color w:val="auto"/>
        </w:rPr>
        <w:br w:type="page"/>
      </w:r>
    </w:p>
    <w:p w14:paraId="2F98C95E" w14:textId="77777777" w:rsidR="00C65018" w:rsidRPr="00A458E2" w:rsidRDefault="00CB7242" w:rsidP="00AF0D53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lastRenderedPageBreak/>
        <w:t>Historia</w:t>
      </w:r>
      <w:r w:rsidR="005212E4" w:rsidRPr="00A458E2">
        <w:rPr>
          <w:noProof w:val="0"/>
          <w:lang w:val="es-AR"/>
        </w:rPr>
        <w:t>l</w:t>
      </w:r>
      <w:r w:rsidRPr="00A458E2">
        <w:rPr>
          <w:noProof w:val="0"/>
          <w:lang w:val="es-AR"/>
        </w:rPr>
        <w:t xml:space="preserve">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413"/>
        <w:gridCol w:w="1701"/>
        <w:gridCol w:w="6236"/>
      </w:tblGrid>
      <w:tr w:rsidR="001E4684" w:rsidRPr="00A458E2" w14:paraId="1C89363D" w14:textId="77777777" w:rsidTr="00774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371ECC0" w14:textId="77777777" w:rsidR="001E4684" w:rsidRPr="00A458E2" w:rsidRDefault="00A438BA" w:rsidP="00AF0D53">
            <w:pPr>
              <w:spacing w:line="276" w:lineRule="auto"/>
            </w:pPr>
            <w:r w:rsidRPr="00A458E2">
              <w:t>VERSIÓN</w:t>
            </w:r>
          </w:p>
        </w:tc>
        <w:tc>
          <w:tcPr>
            <w:tcW w:w="1701" w:type="dxa"/>
          </w:tcPr>
          <w:p w14:paraId="14942DD0" w14:textId="77777777" w:rsidR="001E4684" w:rsidRPr="00A458E2" w:rsidRDefault="00A438BA" w:rsidP="00AF0D53">
            <w:pPr>
              <w:spacing w:line="276" w:lineRule="auto"/>
            </w:pPr>
            <w:r w:rsidRPr="00A458E2">
              <w:t>FECHA</w:t>
            </w:r>
          </w:p>
        </w:tc>
        <w:tc>
          <w:tcPr>
            <w:tcW w:w="6236" w:type="dxa"/>
          </w:tcPr>
          <w:p w14:paraId="13AE308C" w14:textId="77777777" w:rsidR="001E4684" w:rsidRPr="00A458E2" w:rsidRDefault="00A438BA" w:rsidP="00AF0D53">
            <w:pPr>
              <w:spacing w:line="276" w:lineRule="auto"/>
            </w:pPr>
            <w:r w:rsidRPr="00A458E2">
              <w:t>AUTOR – PRINCIPALES CAMBIOS</w:t>
            </w:r>
          </w:p>
        </w:tc>
      </w:tr>
      <w:tr w:rsidR="001E4684" w:rsidRPr="00A458E2" w14:paraId="5FA70B9E" w14:textId="77777777" w:rsidTr="00774968">
        <w:tc>
          <w:tcPr>
            <w:tcW w:w="1413" w:type="dxa"/>
          </w:tcPr>
          <w:p w14:paraId="56F291A8" w14:textId="77777777" w:rsidR="001E4684" w:rsidRPr="00A458E2" w:rsidRDefault="00A458E2" w:rsidP="00AF0D53">
            <w:pPr>
              <w:spacing w:line="276" w:lineRule="auto"/>
            </w:pPr>
            <w:r w:rsidRPr="00A458E2">
              <w:t>0.1</w:t>
            </w:r>
          </w:p>
        </w:tc>
        <w:tc>
          <w:tcPr>
            <w:tcW w:w="1701" w:type="dxa"/>
          </w:tcPr>
          <w:p w14:paraId="32CACF85" w14:textId="23D8DE5C" w:rsidR="001E4684" w:rsidRPr="00A458E2" w:rsidRDefault="00EF18DC" w:rsidP="00EF18DC">
            <w:pPr>
              <w:spacing w:line="276" w:lineRule="auto"/>
            </w:pPr>
            <w:r>
              <w:t>08</w:t>
            </w:r>
            <w:r w:rsidR="00B971B0">
              <w:t>/0</w:t>
            </w:r>
            <w:r>
              <w:t>8</w:t>
            </w:r>
            <w:r w:rsidR="00A458E2" w:rsidRPr="00A458E2">
              <w:t>/201</w:t>
            </w:r>
            <w:r w:rsidR="00CB3D78">
              <w:t>6</w:t>
            </w:r>
          </w:p>
        </w:tc>
        <w:tc>
          <w:tcPr>
            <w:tcW w:w="6236" w:type="dxa"/>
          </w:tcPr>
          <w:p w14:paraId="2987F3F7" w14:textId="4687D609" w:rsidR="001E4684" w:rsidRPr="00A458E2" w:rsidRDefault="00EF18DC" w:rsidP="00A458E2">
            <w:pPr>
              <w:spacing w:line="276" w:lineRule="auto"/>
            </w:pPr>
            <w:r>
              <w:t xml:space="preserve">Federico Bucich </w:t>
            </w:r>
            <w:r w:rsidR="00A458E2" w:rsidRPr="00A458E2">
              <w:t xml:space="preserve"> – Versión Inicial</w:t>
            </w:r>
          </w:p>
        </w:tc>
      </w:tr>
    </w:tbl>
    <w:p w14:paraId="6A2B0079" w14:textId="77777777" w:rsidR="001E4684" w:rsidRPr="00A458E2" w:rsidRDefault="001E4684" w:rsidP="00AF0D53">
      <w:pPr>
        <w:spacing w:line="276" w:lineRule="auto"/>
      </w:pPr>
    </w:p>
    <w:p w14:paraId="0EBE06D0" w14:textId="77777777" w:rsidR="000147BF" w:rsidRPr="00A458E2" w:rsidRDefault="000147BF" w:rsidP="00AF0D53">
      <w:pPr>
        <w:spacing w:line="276" w:lineRule="auto"/>
      </w:pPr>
    </w:p>
    <w:p w14:paraId="484E8514" w14:textId="0666AD61" w:rsidR="00AD7C35" w:rsidRDefault="00CB7242" w:rsidP="00AD7C35">
      <w:pPr>
        <w:pStyle w:val="Title"/>
        <w:spacing w:line="276" w:lineRule="auto"/>
        <w:rPr>
          <w:noProof w:val="0"/>
          <w:lang w:val="es-AR"/>
        </w:rPr>
      </w:pPr>
      <w:r w:rsidRPr="00A458E2">
        <w:rPr>
          <w:noProof w:val="0"/>
          <w:lang w:val="es-AR"/>
        </w:rPr>
        <w:br w:type="page"/>
      </w:r>
    </w:p>
    <w:sdt>
      <w:sdtPr>
        <w:rPr>
          <w:rFonts w:ascii="Segoe UI" w:eastAsia="Times New Roman" w:hAnsi="Segoe UI" w:cs="Times New Roman"/>
          <w:color w:val="363636" w:themeColor="background2" w:themeShade="40"/>
          <w:sz w:val="20"/>
          <w:szCs w:val="24"/>
          <w:lang w:val="es-AR"/>
        </w:rPr>
        <w:id w:val="1357689079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14:paraId="057256E1" w14:textId="01F6811D" w:rsidR="00AD7C35" w:rsidRPr="00AD7C35" w:rsidRDefault="00AD7C35" w:rsidP="000C0FE0">
          <w:pPr>
            <w:pStyle w:val="TOCHeading"/>
          </w:pPr>
          <w:r w:rsidRPr="00AD7C35">
            <w:t>Índice</w:t>
          </w:r>
        </w:p>
        <w:p w14:paraId="70500425" w14:textId="77777777" w:rsidR="00B66A40" w:rsidRDefault="00AD7C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525461" w:history="1">
            <w:r w:rsidR="00B66A40" w:rsidRPr="009173F0">
              <w:rPr>
                <w:rStyle w:val="Hyperlink"/>
              </w:rPr>
              <w:t>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Introducción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_Toc458525461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8BBE831" w14:textId="77777777" w:rsidR="00B66A40" w:rsidRDefault="002A2F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2" w:history="1">
            <w:r w:rsidR="00B66A40" w:rsidRPr="009173F0">
              <w:rPr>
                <w:rStyle w:val="Hyperlink"/>
              </w:rPr>
              <w:t>1.1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Propósito de este documento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_Toc458525462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BC7773D" w14:textId="77777777" w:rsidR="00B66A40" w:rsidRDefault="002A2FBB">
          <w:pPr>
            <w:pStyle w:val="TO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3" w:history="1">
            <w:r w:rsidR="00B66A40" w:rsidRPr="009173F0">
              <w:rPr>
                <w:rStyle w:val="Hyperlink"/>
              </w:rPr>
              <w:t>1.2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Definición de términos y abreviaturas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_Toc458525463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E365E63" w14:textId="77777777" w:rsidR="00B66A40" w:rsidRDefault="002A2FB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4" w:history="1">
            <w:r w:rsidR="00B66A40" w:rsidRPr="009173F0">
              <w:rPr>
                <w:rStyle w:val="Hyperlink"/>
              </w:rPr>
              <w:t>2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Consideraciones previas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_Toc458525464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6CFE649" w14:textId="77777777" w:rsidR="00B66A40" w:rsidRDefault="002A2FB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5" w:history="1">
            <w:r w:rsidR="00B66A40" w:rsidRPr="009173F0">
              <w:rPr>
                <w:rStyle w:val="Hyperlink"/>
              </w:rPr>
              <w:t>3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Java 8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_Toc458525465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3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0C2750E" w14:textId="77777777" w:rsidR="00B66A40" w:rsidRDefault="002A2FB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6" w:history="1">
            <w:r w:rsidR="00B66A40" w:rsidRPr="009173F0">
              <w:rPr>
                <w:rStyle w:val="Hyperlink"/>
              </w:rPr>
              <w:t>4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apache2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_Toc458525466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4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4F118190" w14:textId="77777777" w:rsidR="00B66A40" w:rsidRDefault="002A2FB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7" w:history="1">
            <w:r w:rsidR="00B66A40" w:rsidRPr="009173F0">
              <w:rPr>
                <w:rStyle w:val="Hyperlink"/>
              </w:rPr>
              <w:t>5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Instalación de tomcat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_Toc458525467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5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6DA4453B" w14:textId="77777777" w:rsidR="00B66A40" w:rsidRDefault="002A2FB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8" w:history="1">
            <w:r w:rsidR="00B66A40" w:rsidRPr="009173F0">
              <w:rPr>
                <w:rStyle w:val="Hyperlink"/>
              </w:rPr>
              <w:t>6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Base de Datos – MariaDB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_Toc458525468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6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5200D30E" w14:textId="77777777" w:rsidR="00B66A40" w:rsidRDefault="002A2FB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s-AR" w:eastAsia="es-AR"/>
            </w:rPr>
          </w:pPr>
          <w:hyperlink w:anchor="_Toc458525469" w:history="1">
            <w:r w:rsidR="00B66A40" w:rsidRPr="009173F0">
              <w:rPr>
                <w:rStyle w:val="Hyperlink"/>
              </w:rPr>
              <w:t>7</w:t>
            </w:r>
            <w:r w:rsidR="00B66A4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s-AR" w:eastAsia="es-AR"/>
              </w:rPr>
              <w:tab/>
            </w:r>
            <w:r w:rsidR="00B66A40" w:rsidRPr="009173F0">
              <w:rPr>
                <w:rStyle w:val="Hyperlink"/>
              </w:rPr>
              <w:t>Correr la Aplicación</w:t>
            </w:r>
            <w:r w:rsidR="00B66A40">
              <w:rPr>
                <w:noProof/>
                <w:webHidden/>
              </w:rPr>
              <w:tab/>
            </w:r>
            <w:r w:rsidR="00B66A40">
              <w:rPr>
                <w:noProof/>
                <w:webHidden/>
              </w:rPr>
              <w:fldChar w:fldCharType="begin"/>
            </w:r>
            <w:r w:rsidR="00B66A40">
              <w:rPr>
                <w:noProof/>
                <w:webHidden/>
              </w:rPr>
              <w:instrText xml:space="preserve"> PAGEREF _Toc458525469 \h </w:instrText>
            </w:r>
            <w:r w:rsidR="00B66A40">
              <w:rPr>
                <w:noProof/>
                <w:webHidden/>
              </w:rPr>
            </w:r>
            <w:r w:rsidR="00B66A40">
              <w:rPr>
                <w:noProof/>
                <w:webHidden/>
              </w:rPr>
              <w:fldChar w:fldCharType="separate"/>
            </w:r>
            <w:r w:rsidR="00B66A40">
              <w:rPr>
                <w:noProof/>
                <w:webHidden/>
              </w:rPr>
              <w:t>7</w:t>
            </w:r>
            <w:r w:rsidR="00B66A40">
              <w:rPr>
                <w:noProof/>
                <w:webHidden/>
              </w:rPr>
              <w:fldChar w:fldCharType="end"/>
            </w:r>
          </w:hyperlink>
        </w:p>
        <w:p w14:paraId="0E7BA0AD" w14:textId="12024D3E" w:rsidR="00AD7C35" w:rsidRDefault="00AD7C35">
          <w:r>
            <w:rPr>
              <w:b/>
              <w:bCs/>
              <w:lang w:val="es-ES"/>
            </w:rPr>
            <w:fldChar w:fldCharType="end"/>
          </w:r>
        </w:p>
      </w:sdtContent>
    </w:sdt>
    <w:p w14:paraId="7D433CE2" w14:textId="77777777" w:rsidR="00AD7C35" w:rsidRPr="00AD7C35" w:rsidRDefault="00AD7C35" w:rsidP="00AD7C35"/>
    <w:p w14:paraId="2ADCBF4C" w14:textId="77777777" w:rsidR="00AD7C35" w:rsidRDefault="00AD7C35">
      <w:pPr>
        <w:spacing w:line="360" w:lineRule="auto"/>
        <w:jc w:val="left"/>
        <w:textboxTightWrap w:val="none"/>
        <w:rPr>
          <w:rFonts w:ascii="Segoe UI Light" w:hAnsi="Segoe UI Light"/>
          <w:color w:val="474747" w:themeColor="text1"/>
          <w:spacing w:val="-20"/>
          <w:sz w:val="56"/>
          <w:szCs w:val="72"/>
        </w:rPr>
      </w:pPr>
      <w:bookmarkStart w:id="0" w:name="_Toc524321274"/>
      <w:bookmarkStart w:id="1" w:name="_Toc228702035"/>
      <w:bookmarkStart w:id="2" w:name="_Toc252807916"/>
      <w:bookmarkStart w:id="3" w:name="_Toc393286039"/>
      <w:r>
        <w:br w:type="page"/>
      </w:r>
    </w:p>
    <w:p w14:paraId="7E9B7FE4" w14:textId="7D792065" w:rsidR="005E0ABE" w:rsidRPr="00A458E2" w:rsidRDefault="005E0ABE" w:rsidP="000C0FE0">
      <w:pPr>
        <w:pStyle w:val="Heading1"/>
      </w:pPr>
      <w:bookmarkStart w:id="4" w:name="_Toc458525461"/>
      <w:r w:rsidRPr="00A458E2">
        <w:lastRenderedPageBreak/>
        <w:t>Introducción</w:t>
      </w:r>
      <w:bookmarkEnd w:id="0"/>
      <w:bookmarkEnd w:id="1"/>
      <w:bookmarkEnd w:id="2"/>
      <w:bookmarkEnd w:id="3"/>
      <w:bookmarkEnd w:id="4"/>
    </w:p>
    <w:p w14:paraId="2E863E99" w14:textId="70E19B9D" w:rsidR="005E0ABE" w:rsidRDefault="005E0ABE" w:rsidP="00AF0D53">
      <w:pPr>
        <w:pStyle w:val="Heading2"/>
      </w:pPr>
      <w:bookmarkStart w:id="5" w:name="_Toc524321275"/>
      <w:bookmarkStart w:id="6" w:name="_Toc228702036"/>
      <w:bookmarkStart w:id="7" w:name="_Toc252807917"/>
      <w:bookmarkStart w:id="8" w:name="_Toc393286040"/>
      <w:bookmarkStart w:id="9" w:name="_Toc458525462"/>
      <w:r w:rsidRPr="00A458E2">
        <w:t>Propósito de este documento</w:t>
      </w:r>
      <w:bookmarkEnd w:id="5"/>
      <w:bookmarkEnd w:id="6"/>
      <w:bookmarkEnd w:id="7"/>
      <w:bookmarkEnd w:id="8"/>
      <w:bookmarkEnd w:id="9"/>
    </w:p>
    <w:p w14:paraId="4A3F5E32" w14:textId="039902DD" w:rsidR="00DB4961" w:rsidRDefault="00B971B0" w:rsidP="00DB4961">
      <w:r>
        <w:t xml:space="preserve">Este documento </w:t>
      </w:r>
      <w:r w:rsidR="00941604">
        <w:t>detalla</w:t>
      </w:r>
      <w:r>
        <w:t xml:space="preserve"> los pasos a seguir para llevar a cabo la instalación de</w:t>
      </w:r>
      <w:r w:rsidR="00941604">
        <w:t xml:space="preserve"> un ambiente para la plataforma </w:t>
      </w:r>
      <w:r w:rsidR="00B66A40">
        <w:t>Sistema de Gestión de Proyectos GCBA</w:t>
      </w:r>
      <w:r>
        <w:t xml:space="preserve">. </w:t>
      </w:r>
      <w:bookmarkStart w:id="10" w:name="_Toc524321277"/>
    </w:p>
    <w:p w14:paraId="39C7ADBB" w14:textId="3509FF1F" w:rsidR="00741139" w:rsidRDefault="00741139" w:rsidP="00741139">
      <w:pPr>
        <w:pStyle w:val="Heading2"/>
      </w:pPr>
      <w:bookmarkStart w:id="11" w:name="_Toc458525463"/>
      <w:r>
        <w:t>Definición de términos y abreviaturas</w:t>
      </w:r>
      <w:bookmarkEnd w:id="11"/>
    </w:p>
    <w:tbl>
      <w:tblPr>
        <w:tblW w:w="9641" w:type="dxa"/>
        <w:tblCellSpacing w:w="0" w:type="dxa"/>
        <w:tblInd w:w="101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6"/>
        <w:gridCol w:w="7075"/>
      </w:tblGrid>
      <w:tr w:rsidR="00B66A40" w:rsidRPr="00B66A40" w14:paraId="43BE8CCD" w14:textId="77777777" w:rsidTr="00B66A40">
        <w:trPr>
          <w:trHeight w:val="539"/>
          <w:tblHeader/>
          <w:tblCellSpacing w:w="0" w:type="dxa"/>
        </w:trPr>
        <w:tc>
          <w:tcPr>
            <w:tcW w:w="2566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2E9A20E7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Término o Abreviatura</w:t>
            </w:r>
          </w:p>
        </w:tc>
        <w:tc>
          <w:tcPr>
            <w:tcW w:w="7075" w:type="dxa"/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bottom"/>
          </w:tcPr>
          <w:p w14:paraId="69ECFD4E" w14:textId="77777777" w:rsidR="00741139" w:rsidRPr="00B66A40" w:rsidRDefault="00741139" w:rsidP="009A6A64">
            <w:pPr>
              <w:pStyle w:val="Normal-TituloTabla"/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</w:pPr>
            <w:r w:rsidRPr="00B66A40">
              <w:rPr>
                <w:rFonts w:asciiTheme="minorHAnsi" w:hAnsiTheme="minorHAnsi" w:cstheme="minorHAnsi"/>
                <w:caps/>
                <w:color w:val="474747" w:themeColor="text1"/>
                <w:sz w:val="16"/>
              </w:rPr>
              <w:t>Definición</w:t>
            </w:r>
          </w:p>
        </w:tc>
      </w:tr>
      <w:tr w:rsidR="00741139" w14:paraId="64EAC8D3" w14:textId="77777777" w:rsidTr="00B66A40">
        <w:trPr>
          <w:trHeight w:val="515"/>
          <w:tblCellSpacing w:w="0" w:type="dxa"/>
        </w:trPr>
        <w:tc>
          <w:tcPr>
            <w:tcW w:w="2566" w:type="dxa"/>
          </w:tcPr>
          <w:p w14:paraId="002C6ACB" w14:textId="3453FB3F" w:rsidR="00741139" w:rsidRPr="00741139" w:rsidRDefault="00741139" w:rsidP="00941604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  <w:tc>
          <w:tcPr>
            <w:tcW w:w="7075" w:type="dxa"/>
          </w:tcPr>
          <w:p w14:paraId="4309AAD0" w14:textId="14DA5C5B" w:rsidR="00741139" w:rsidRPr="00741139" w:rsidRDefault="00741139" w:rsidP="00741139">
            <w:pPr>
              <w:pStyle w:val="Normal-TextoTabla"/>
              <w:rPr>
                <w:rFonts w:asciiTheme="minorHAnsi" w:hAnsiTheme="minorHAnsi" w:cstheme="minorHAnsi"/>
              </w:rPr>
            </w:pPr>
          </w:p>
        </w:tc>
      </w:tr>
    </w:tbl>
    <w:p w14:paraId="0825DC06" w14:textId="77777777" w:rsidR="003F4147" w:rsidRDefault="003F4147" w:rsidP="00DB4961"/>
    <w:p w14:paraId="0BCDCF78" w14:textId="2D8ABC54" w:rsidR="00941604" w:rsidRDefault="00941604" w:rsidP="000C0FE0">
      <w:pPr>
        <w:pStyle w:val="Heading1"/>
      </w:pPr>
      <w:bookmarkStart w:id="12" w:name="_Toc458525464"/>
      <w:bookmarkStart w:id="13" w:name="_Toc228702041"/>
      <w:bookmarkStart w:id="14" w:name="_Toc252807922"/>
      <w:bookmarkStart w:id="15" w:name="_Toc393286044"/>
      <w:bookmarkEnd w:id="10"/>
      <w:r>
        <w:t>Consideraciones previas</w:t>
      </w:r>
      <w:bookmarkEnd w:id="12"/>
    </w:p>
    <w:p w14:paraId="5DD8024F" w14:textId="56FE12C9" w:rsidR="00941604" w:rsidRDefault="00941604" w:rsidP="00941604">
      <w:r>
        <w:t>El hardware está basado en una arquitectura x86_64, con 40 Gb de disco y 3 Gb de memoria.</w:t>
      </w:r>
    </w:p>
    <w:p w14:paraId="22210D6F" w14:textId="089AF527" w:rsidR="00C529BA" w:rsidRDefault="00E12C84" w:rsidP="00C529BA">
      <w:pPr>
        <w:rPr>
          <w:rFonts w:ascii="Calibri" w:hAnsi="Calibri"/>
          <w:color w:val="auto"/>
          <w:szCs w:val="22"/>
        </w:rPr>
      </w:pPr>
      <w:r>
        <w:t xml:space="preserve">El sistema operativo base utilizado es </w:t>
      </w:r>
      <w:r w:rsidR="00C529BA">
        <w:t>CentOS 7 x86_64 que es la versión free basada en RedHat.</w:t>
      </w:r>
    </w:p>
    <w:p w14:paraId="28299190" w14:textId="77777777" w:rsidR="00941604" w:rsidRDefault="00941604" w:rsidP="00941604"/>
    <w:p w14:paraId="0EA32542" w14:textId="77777777" w:rsidR="008D5D71" w:rsidRDefault="00230D36" w:rsidP="006E5F2F">
      <w:pPr>
        <w:spacing w:line="360" w:lineRule="auto"/>
        <w:jc w:val="left"/>
        <w:textboxTightWrap w:val="none"/>
      </w:pPr>
      <w:r>
        <w:t>Se utilizará Java 8, verificar que la jdk y la jre las 2 usen dicha versión.</w:t>
      </w:r>
    </w:p>
    <w:p w14:paraId="62FB20B8" w14:textId="77777777" w:rsidR="003C67D3" w:rsidRDefault="008D5D71" w:rsidP="006E5F2F">
      <w:pPr>
        <w:spacing w:line="360" w:lineRule="auto"/>
        <w:jc w:val="left"/>
        <w:textboxTightWrap w:val="none"/>
      </w:pPr>
      <w:r>
        <w:t>La versión del Tomcat será la 7.0.54 que es la versión mas reciente y homologada.</w:t>
      </w:r>
    </w:p>
    <w:p w14:paraId="127EC328" w14:textId="45C5B2A7" w:rsidR="006E5F2F" w:rsidRPr="00941604" w:rsidRDefault="006E5F2F" w:rsidP="006E5F2F">
      <w:pPr>
        <w:spacing w:line="360" w:lineRule="auto"/>
        <w:jc w:val="left"/>
        <w:textboxTightWrap w:val="none"/>
      </w:pPr>
      <w:r>
        <w:br w:type="page"/>
      </w:r>
    </w:p>
    <w:p w14:paraId="042AA8F6" w14:textId="6F303EC6" w:rsidR="004F1373" w:rsidRDefault="00E12C84" w:rsidP="000C0FE0">
      <w:pPr>
        <w:pStyle w:val="Heading1"/>
      </w:pPr>
      <w:bookmarkStart w:id="16" w:name="_Toc458525466"/>
      <w:r w:rsidRPr="00E12C84">
        <w:lastRenderedPageBreak/>
        <w:t>Instalación de apache</w:t>
      </w:r>
      <w:r>
        <w:t>2</w:t>
      </w:r>
      <w:bookmarkEnd w:id="16"/>
    </w:p>
    <w:p w14:paraId="28E52ADE" w14:textId="1A119306" w:rsidR="002F141E" w:rsidRDefault="002F141E" w:rsidP="00E12C84">
      <w:r>
        <w:t>Vamos a utilizar Apache2 como webserver para servir la aplicación frontend hecha en AngularJS.</w:t>
      </w:r>
    </w:p>
    <w:p w14:paraId="2CB191A0" w14:textId="0F18244B" w:rsidR="00E12C84" w:rsidRPr="00E12C84" w:rsidRDefault="00E12C84" w:rsidP="00E12C84">
      <w:r>
        <w:t>Ingresar por ssh al ambiente y ejecutar:</w:t>
      </w:r>
    </w:p>
    <w:p w14:paraId="036BA553" w14:textId="09C8AD98" w:rsidR="006E5F2F" w:rsidRPr="00E12C84" w:rsidRDefault="006E5F2F" w:rsidP="00E12C84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6E5F2F">
        <w:rPr>
          <w:rFonts w:ascii="Courier New" w:hAnsi="Courier New" w:cs="Courier New"/>
        </w:rPr>
        <w:t>sudo yum install httpd</w:t>
      </w:r>
    </w:p>
    <w:p w14:paraId="0F521E36" w14:textId="275D7F20" w:rsidR="00E12C84" w:rsidRDefault="00E12C84" w:rsidP="00E12C84">
      <w:r w:rsidRPr="00E12C84">
        <w:t xml:space="preserve">Con el </w:t>
      </w:r>
      <w:r>
        <w:t>com</w:t>
      </w:r>
      <w:r w:rsidRPr="00E12C84">
        <w:t>ando anterior se instala Apache2</w:t>
      </w:r>
      <w:r>
        <w:t xml:space="preserve"> y está configurado para tomar como document root </w:t>
      </w:r>
      <w:r w:rsidR="002F141E" w:rsidRPr="002F141E">
        <w:rPr>
          <w:rFonts w:ascii="Courier New" w:hAnsi="Courier New" w:cs="Courier New"/>
        </w:rPr>
        <w:t>/var/www/html</w:t>
      </w:r>
      <w:r w:rsidR="002F141E">
        <w:t xml:space="preserve"> y escuchando en el puerto 80.</w:t>
      </w:r>
    </w:p>
    <w:p w14:paraId="4D462DEE" w14:textId="77777777" w:rsidR="00774968" w:rsidRDefault="00774968" w:rsidP="00E12C84">
      <w:pPr>
        <w:rPr>
          <w:rFonts w:ascii="Courier New" w:hAnsi="Courier New" w:cs="Courier New"/>
        </w:rPr>
      </w:pPr>
    </w:p>
    <w:p w14:paraId="11BC58EC" w14:textId="1841B5F6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230D36">
        <w:rPr>
          <w:rFonts w:ascii="Courier New" w:hAnsi="Courier New" w:cs="Courier New"/>
        </w:rPr>
        <w:t xml:space="preserve"> </w:t>
      </w:r>
      <w:r w:rsidR="008D5D71">
        <w:rPr>
          <w:rFonts w:ascii="Courier New" w:hAnsi="Courier New" w:cs="Courier New"/>
        </w:rPr>
        <w:t xml:space="preserve">Copiamos la aplicación angular compilada </w:t>
      </w:r>
      <w:r>
        <w:rPr>
          <w:rFonts w:ascii="Courier New" w:hAnsi="Courier New" w:cs="Courier New"/>
        </w:rPr>
        <w:t>a la carpeta html del apache</w:t>
      </w:r>
    </w:p>
    <w:p w14:paraId="2BEE4D33" w14:textId="1B538C7C" w:rsidR="008D5D71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por ahora se encuentra en el repo git de la ASI, en la carpeta “</w:t>
      </w:r>
      <w:r w:rsidR="00780467">
        <w:rPr>
          <w:rFonts w:ascii="Courier New" w:hAnsi="Courier New" w:cs="Courier New"/>
        </w:rPr>
        <w:t>source/configuracion</w:t>
      </w:r>
      <w:r>
        <w:rPr>
          <w:rFonts w:ascii="Courier New" w:hAnsi="Courier New" w:cs="Courier New"/>
        </w:rPr>
        <w:t>/</w:t>
      </w:r>
      <w:r w:rsidRPr="008D5D71">
        <w:rPr>
          <w:rFonts w:ascii="Courier New" w:hAnsi="Courier New" w:cs="Courier New"/>
        </w:rPr>
        <w:t>ui</w:t>
      </w:r>
      <w:r w:rsidR="00780467">
        <w:rPr>
          <w:rFonts w:ascii="Courier New" w:hAnsi="Courier New" w:cs="Courier New"/>
        </w:rPr>
        <w:t>/proyectosba</w:t>
      </w:r>
      <w:r>
        <w:rPr>
          <w:rFonts w:ascii="Courier New" w:hAnsi="Courier New" w:cs="Courier New"/>
        </w:rPr>
        <w:t>”</w:t>
      </w:r>
    </w:p>
    <w:p w14:paraId="4ACE1148" w14:textId="724DD461" w:rsidR="006E5F2F" w:rsidRPr="00230D36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cp –R </w:t>
      </w:r>
      <w:r w:rsidR="006E5F2F" w:rsidRPr="00230D36">
        <w:rPr>
          <w:rFonts w:ascii="Courier New" w:hAnsi="Courier New" w:cs="Courier New"/>
          <w:b/>
        </w:rPr>
        <w:t>proyectosba /var/www/html</w:t>
      </w:r>
    </w:p>
    <w:p w14:paraId="31ED1876" w14:textId="77777777" w:rsidR="006E5F2F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5DC9D3AC" w14:textId="77777777" w:rsidR="008D5D71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Luego </w:t>
      </w:r>
      <w:r w:rsidR="008D5D71">
        <w:rPr>
          <w:rFonts w:ascii="Courier New" w:hAnsi="Courier New" w:cs="Courier New"/>
        </w:rPr>
        <w:t xml:space="preserve">abrimos </w:t>
      </w:r>
      <w:r>
        <w:rPr>
          <w:rFonts w:ascii="Courier New" w:hAnsi="Courier New" w:cs="Courier New"/>
        </w:rPr>
        <w:t xml:space="preserve">el archivo de configuración </w:t>
      </w:r>
      <w:r w:rsidR="00230D36">
        <w:rPr>
          <w:rFonts w:ascii="Courier New" w:hAnsi="Courier New" w:cs="Courier New"/>
        </w:rPr>
        <w:t xml:space="preserve">y </w:t>
      </w:r>
      <w:r w:rsidR="008D5D71">
        <w:rPr>
          <w:rFonts w:ascii="Courier New" w:hAnsi="Courier New" w:cs="Courier New"/>
        </w:rPr>
        <w:t xml:space="preserve">hacemos que </w:t>
      </w:r>
      <w:r w:rsidR="00230D36">
        <w:rPr>
          <w:rFonts w:ascii="Courier New" w:hAnsi="Courier New" w:cs="Courier New"/>
        </w:rPr>
        <w:t xml:space="preserve">el Proxypass este </w:t>
      </w:r>
    </w:p>
    <w:p w14:paraId="6FD03863" w14:textId="5652818A" w:rsidR="006E5F2F" w:rsidRDefault="00230D36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apuntando a la URL correcta.</w:t>
      </w:r>
      <w:r w:rsidR="00780467">
        <w:rPr>
          <w:rFonts w:ascii="Courier New" w:hAnsi="Courier New" w:cs="Courier New"/>
        </w:rPr>
        <w:t xml:space="preserve"> Tambien aca podremos agregar la configuración para HTTPS.</w:t>
      </w:r>
    </w:p>
    <w:p w14:paraId="6A345E6F" w14:textId="6FCECFC6" w:rsidR="00230D36" w:rsidRDefault="00230D36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230D36">
        <w:rPr>
          <w:rFonts w:ascii="Courier New" w:hAnsi="Courier New" w:cs="Courier New"/>
        </w:rPr>
        <w:t xml:space="preserve"># </w:t>
      </w:r>
      <w:r w:rsidRPr="00230D36">
        <w:rPr>
          <w:rFonts w:ascii="Courier New" w:hAnsi="Courier New" w:cs="Courier New"/>
          <w:b/>
        </w:rPr>
        <w:t>ProxyPass /api/ http://&lt;ip de la VM&gt;:8080/proyectosBA-DS/</w:t>
      </w:r>
    </w:p>
    <w:p w14:paraId="48CDE268" w14:textId="6F70AA3B" w:rsidR="008D5D71" w:rsidRPr="00230D36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Por ultimo copiamos el archivo de configuración a la carpeta del Apache</w:t>
      </w:r>
    </w:p>
    <w:p w14:paraId="2B0AFD67" w14:textId="2F669D09" w:rsidR="006E5F2F" w:rsidRPr="00230D36" w:rsidRDefault="008D5D71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cp </w:t>
      </w:r>
      <w:r w:rsidR="006E5F2F" w:rsidRPr="00230D36">
        <w:rPr>
          <w:rFonts w:ascii="Courier New" w:hAnsi="Courier New" w:cs="Courier New"/>
          <w:b/>
        </w:rPr>
        <w:t xml:space="preserve">proyectosba.conf </w:t>
      </w:r>
      <w:r w:rsidR="006E5F2F" w:rsidRPr="00230D36">
        <w:rPr>
          <w:b/>
        </w:rPr>
        <w:t xml:space="preserve"> </w:t>
      </w:r>
      <w:r w:rsidR="006E5F2F" w:rsidRPr="00230D36">
        <w:rPr>
          <w:rFonts w:ascii="Courier New" w:hAnsi="Courier New" w:cs="Courier New"/>
          <w:b/>
        </w:rPr>
        <w:t>/etc/httpd/conf.d</w:t>
      </w:r>
    </w:p>
    <w:p w14:paraId="01AC179A" w14:textId="77777777" w:rsidR="006E5F2F" w:rsidRPr="00E12C84" w:rsidRDefault="006E5F2F" w:rsidP="006E5F2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73D43AF9" w14:textId="64B671AF" w:rsidR="002F141E" w:rsidRDefault="002F141E" w:rsidP="00E12C84">
      <w:r>
        <w:t xml:space="preserve">Para </w:t>
      </w:r>
      <w:r w:rsidR="009600FC">
        <w:t xml:space="preserve">iniciar y detener </w:t>
      </w:r>
      <w:r>
        <w:t>iniciar el servicio, utilizar:</w:t>
      </w:r>
    </w:p>
    <w:p w14:paraId="66A63CEB" w14:textId="19637D64" w:rsidR="00A76E47" w:rsidRDefault="00A76E47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A76E47">
        <w:rPr>
          <w:rFonts w:ascii="Courier New" w:hAnsi="Courier New" w:cs="Courier New"/>
        </w:rPr>
        <w:t>su</w:t>
      </w:r>
      <w:r w:rsidR="00230D36">
        <w:rPr>
          <w:rFonts w:ascii="Courier New" w:hAnsi="Courier New" w:cs="Courier New"/>
        </w:rPr>
        <w:t>do systemctl start httpd</w:t>
      </w:r>
    </w:p>
    <w:p w14:paraId="18E3F3BF" w14:textId="77777777" w:rsidR="00A76E47" w:rsidRPr="002F141E" w:rsidRDefault="00A76E47" w:rsidP="002F141E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4334DF9C" w14:textId="0C4F65A1" w:rsidR="00A76E47" w:rsidRPr="002F141E" w:rsidRDefault="00A76E47" w:rsidP="00A76E47">
      <w:r>
        <w:t xml:space="preserve">La url para acceder desde el browser es: </w:t>
      </w:r>
      <w:hyperlink r:id="rId20" w:history="1">
        <w:r w:rsidR="005773CC" w:rsidRPr="00DE528B">
          <w:rPr>
            <w:rStyle w:val="Hyperlink"/>
            <w:rFonts w:ascii="Courier New" w:hAnsi="Courier New" w:cs="Courier New"/>
            <w:noProof w:val="0"/>
          </w:rPr>
          <w:t>http://10.9.4.86/login</w:t>
        </w:r>
      </w:hyperlink>
      <w:r w:rsidR="005773CC">
        <w:rPr>
          <w:rFonts w:ascii="Courier New" w:hAnsi="Courier New" w:cs="Courier New"/>
        </w:rPr>
        <w:t>, siempre la primer carga tarda un poco mas porque tiene que levantar la apliacion.</w:t>
      </w:r>
    </w:p>
    <w:p w14:paraId="683CDA63" w14:textId="5E733FAF" w:rsidR="00A76E47" w:rsidRDefault="00A76E47">
      <w:pPr>
        <w:spacing w:line="360" w:lineRule="auto"/>
        <w:jc w:val="left"/>
        <w:textboxTightWrap w:val="none"/>
      </w:pPr>
      <w:r>
        <w:br w:type="page"/>
      </w:r>
    </w:p>
    <w:p w14:paraId="2501975A" w14:textId="2D961857" w:rsidR="00361FBC" w:rsidRDefault="00AA2218" w:rsidP="000C0FE0">
      <w:pPr>
        <w:pStyle w:val="Heading1"/>
      </w:pPr>
      <w:bookmarkStart w:id="17" w:name="_Toc458525468"/>
      <w:bookmarkStart w:id="18" w:name="_Toc228702044"/>
      <w:bookmarkStart w:id="19" w:name="_Toc252807925"/>
      <w:bookmarkStart w:id="20" w:name="_Toc393286047"/>
      <w:bookmarkEnd w:id="13"/>
      <w:bookmarkEnd w:id="14"/>
      <w:bookmarkEnd w:id="15"/>
      <w:r>
        <w:lastRenderedPageBreak/>
        <w:t>Base de Datos</w:t>
      </w:r>
      <w:r w:rsidR="00F12A1C">
        <w:t xml:space="preserve"> – MariaDB</w:t>
      </w:r>
      <w:bookmarkEnd w:id="17"/>
    </w:p>
    <w:p w14:paraId="5F899942" w14:textId="282DC1CC" w:rsidR="00AA2218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>crear la base de datos CREATE DATABASE proyectos_ba_generated;</w:t>
      </w:r>
    </w:p>
    <w:p w14:paraId="0CF80DCD" w14:textId="134EC241" w:rsidR="00C33B63" w:rsidRPr="00C33B63" w:rsidRDefault="00C33B63" w:rsidP="00C33B6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361555">
        <w:t>CREATE DATABASE proyectos_ba_generated;</w:t>
      </w:r>
    </w:p>
    <w:p w14:paraId="524295AA" w14:textId="77777777" w:rsidR="00C33B63" w:rsidRPr="00C33B63" w:rsidRDefault="00C33B63" w:rsidP="00C33B63"/>
    <w:p w14:paraId="3CC9597C" w14:textId="01C919CB" w:rsidR="00AA2218" w:rsidRPr="000C0FE0" w:rsidRDefault="00AA2218" w:rsidP="00361555">
      <w:pPr>
        <w:pStyle w:val="ListParagraph"/>
        <w:numPr>
          <w:ilvl w:val="0"/>
          <w:numId w:val="28"/>
        </w:numPr>
        <w:rPr>
          <w:lang w:val="es-AR"/>
        </w:rPr>
      </w:pPr>
      <w:r w:rsidRPr="00361555">
        <w:rPr>
          <w:lang w:val="es-AR"/>
        </w:rPr>
        <w:t xml:space="preserve">crear un usuario y darle permisos para poder leer y escribir en toda la base anteriormente creada. </w:t>
      </w:r>
    </w:p>
    <w:p w14:paraId="137AC217" w14:textId="77777777" w:rsidR="00AA2218" w:rsidRDefault="00AA2218" w:rsidP="00AA2218">
      <w:r>
        <w:tab/>
      </w:r>
      <w:r>
        <w:tab/>
      </w:r>
    </w:p>
    <w:p w14:paraId="752B4270" w14:textId="49FAC50A" w:rsidR="00F53072" w:rsidRDefault="004B5E9D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4B5E9D">
        <w:rPr>
          <w:rFonts w:ascii="Courier New" w:hAnsi="Courier New" w:cs="Courier New"/>
          <w:sz w:val="18"/>
        </w:rPr>
        <w:t>#verificamos el usuario creado, salimos de la base e intentamos logue</w:t>
      </w:r>
      <w:r>
        <w:rPr>
          <w:rFonts w:ascii="Courier New" w:hAnsi="Courier New" w:cs="Courier New"/>
          <w:sz w:val="18"/>
        </w:rPr>
        <w:t>a</w:t>
      </w:r>
      <w:r w:rsidRPr="004B5E9D">
        <w:rPr>
          <w:rFonts w:ascii="Courier New" w:hAnsi="Courier New" w:cs="Courier New"/>
          <w:sz w:val="18"/>
        </w:rPr>
        <w:t>rnos con el user y password.</w:t>
      </w:r>
    </w:p>
    <w:p w14:paraId="6EBBDBEB" w14:textId="6B945ECF" w:rsidR="00D44C08" w:rsidRPr="007D6767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 xml:space="preserve">mysql -u admin </w:t>
      </w:r>
      <w:r w:rsidR="009F6159" w:rsidRPr="007D6767">
        <w:rPr>
          <w:rFonts w:ascii="Courier New" w:hAnsi="Courier New" w:cs="Courier New"/>
          <w:b/>
          <w:sz w:val="18"/>
        </w:rPr>
        <w:t>–</w:t>
      </w:r>
      <w:r w:rsidRPr="007D6767">
        <w:rPr>
          <w:rFonts w:ascii="Courier New" w:hAnsi="Courier New" w:cs="Courier New"/>
          <w:b/>
          <w:sz w:val="18"/>
        </w:rPr>
        <w:t>p</w:t>
      </w:r>
      <w:r w:rsidR="009F6159" w:rsidRPr="007D6767">
        <w:rPr>
          <w:rFonts w:ascii="Courier New" w:hAnsi="Courier New" w:cs="Courier New"/>
          <w:b/>
          <w:sz w:val="18"/>
        </w:rPr>
        <w:t xml:space="preserve"> proyectos_ba_generated</w:t>
      </w:r>
    </w:p>
    <w:p w14:paraId="37F0AA67" w14:textId="77777777" w:rsidR="00D44C08" w:rsidRPr="004B5E9D" w:rsidRDefault="00D44C08" w:rsidP="00361555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4CAFCF69" w14:textId="77777777" w:rsidR="00E850FE" w:rsidRPr="00E850FE" w:rsidRDefault="00E850FE" w:rsidP="00E850FE"/>
    <w:p w14:paraId="300C1FCB" w14:textId="77777777" w:rsidR="007D6767" w:rsidRDefault="007D6767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</w:p>
    <w:p w14:paraId="5C2C8789" w14:textId="54F85FC3" w:rsidR="007D6767" w:rsidRPr="007D6767" w:rsidRDefault="007D6767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D6767">
        <w:rPr>
          <w:rFonts w:ascii="Courier New" w:hAnsi="Courier New" w:cs="Courier New"/>
          <w:sz w:val="18"/>
        </w:rPr>
        <w:t xml:space="preserve"># correr </w:t>
      </w:r>
      <w:r w:rsidR="008B26AB">
        <w:rPr>
          <w:rFonts w:ascii="Courier New" w:hAnsi="Courier New" w:cs="Courier New"/>
          <w:sz w:val="18"/>
        </w:rPr>
        <w:t>los</w:t>
      </w:r>
      <w:r w:rsidRPr="007D6767">
        <w:rPr>
          <w:rFonts w:ascii="Courier New" w:hAnsi="Courier New" w:cs="Courier New"/>
          <w:sz w:val="18"/>
        </w:rPr>
        <w:t xml:space="preserve"> script</w:t>
      </w:r>
      <w:r w:rsidR="008B26AB">
        <w:rPr>
          <w:rFonts w:ascii="Courier New" w:hAnsi="Courier New" w:cs="Courier New"/>
          <w:sz w:val="18"/>
        </w:rPr>
        <w:t>s</w:t>
      </w:r>
      <w:r w:rsidRPr="007D6767">
        <w:rPr>
          <w:rFonts w:ascii="Courier New" w:hAnsi="Courier New" w:cs="Courier New"/>
          <w:sz w:val="18"/>
        </w:rPr>
        <w:t xml:space="preserve"> de creación y carga de tablas</w:t>
      </w:r>
      <w:r w:rsidR="00780467">
        <w:rPr>
          <w:rFonts w:ascii="Courier New" w:hAnsi="Courier New" w:cs="Courier New"/>
          <w:sz w:val="18"/>
        </w:rPr>
        <w:t>, el script esta en source/configuración/database</w:t>
      </w:r>
      <w:r w:rsidRPr="007D6767">
        <w:rPr>
          <w:rFonts w:ascii="Courier New" w:hAnsi="Courier New" w:cs="Courier New"/>
          <w:sz w:val="18"/>
        </w:rPr>
        <w:t xml:space="preserve">:  </w:t>
      </w:r>
    </w:p>
    <w:p w14:paraId="5817B64D" w14:textId="757B436E" w:rsidR="004B5E9D" w:rsidRPr="007D6767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>mysql -u admin -p proyectos_</w:t>
      </w:r>
      <w:r w:rsidR="00D44C08" w:rsidRPr="007D6767">
        <w:rPr>
          <w:rFonts w:ascii="Courier New" w:hAnsi="Courier New" w:cs="Courier New"/>
          <w:b/>
          <w:sz w:val="18"/>
        </w:rPr>
        <w:t xml:space="preserve">ba_generated &lt; </w:t>
      </w:r>
      <w:r w:rsidR="008B26AB" w:rsidRPr="008B26AB">
        <w:rPr>
          <w:rFonts w:ascii="Courier New" w:hAnsi="Courier New" w:cs="Courier New"/>
          <w:b/>
          <w:sz w:val="18"/>
        </w:rPr>
        <w:t>1-SIGP-creacion_de_tablas.sql</w:t>
      </w:r>
    </w:p>
    <w:p w14:paraId="4F077EDE" w14:textId="07D8F3DE" w:rsidR="008B26AB" w:rsidRPr="007D6767" w:rsidRDefault="008B26AB" w:rsidP="008B26A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 xml:space="preserve">mysql -u admin -p proyectos_ba_generated &lt; </w:t>
      </w:r>
      <w:r w:rsidRPr="008B26AB">
        <w:rPr>
          <w:rFonts w:ascii="Courier New" w:hAnsi="Courier New" w:cs="Courier New"/>
          <w:b/>
          <w:sz w:val="18"/>
        </w:rPr>
        <w:t>2-SIGP-carga_inicial_de_tablas.sql</w:t>
      </w:r>
    </w:p>
    <w:p w14:paraId="7D6962FD" w14:textId="77777777" w:rsidR="008B26AB" w:rsidRDefault="008B26AB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74A390DD" w14:textId="05011CE0" w:rsidR="004B5E9D" w:rsidRDefault="004B5E9D" w:rsidP="00A12A0B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para verificar</w:t>
      </w:r>
      <w:r w:rsidR="009F6159">
        <w:rPr>
          <w:rFonts w:ascii="Courier New" w:hAnsi="Courier New" w:cs="Courier New"/>
          <w:sz w:val="18"/>
        </w:rPr>
        <w:t>,</w:t>
      </w:r>
      <w:r>
        <w:rPr>
          <w:rFonts w:ascii="Courier New" w:hAnsi="Courier New" w:cs="Courier New"/>
          <w:sz w:val="18"/>
        </w:rPr>
        <w:t xml:space="preserve"> no</w:t>
      </w:r>
      <w:r w:rsidR="00D44C08">
        <w:rPr>
          <w:rFonts w:ascii="Courier New" w:hAnsi="Courier New" w:cs="Courier New"/>
          <w:sz w:val="18"/>
        </w:rPr>
        <w:t>s</w:t>
      </w:r>
      <w:r>
        <w:rPr>
          <w:rFonts w:ascii="Courier New" w:hAnsi="Courier New" w:cs="Courier New"/>
          <w:sz w:val="18"/>
        </w:rPr>
        <w:t xml:space="preserve"> logueamos a las base proyectos_ba_generated y hacemos un select de la tabla juridiccion y nos tiene que traer datos.</w:t>
      </w:r>
    </w:p>
    <w:p w14:paraId="1AEF2BAF" w14:textId="77777777" w:rsidR="007D6767" w:rsidRDefault="007D6767" w:rsidP="00F32A1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</w:p>
    <w:p w14:paraId="17137020" w14:textId="1ED0FDA3" w:rsidR="00F32A11" w:rsidRPr="007D6767" w:rsidRDefault="004B5E9D" w:rsidP="00F32A11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>select nombre from jurisdiccion;</w:t>
      </w:r>
      <w:bookmarkStart w:id="21" w:name="_Toc458525469"/>
    </w:p>
    <w:p w14:paraId="135AF18C" w14:textId="070B7989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53449B0C" w14:textId="49D5C600" w:rsidR="00D22C53" w:rsidRDefault="00D22C53" w:rsidP="000C0FE0">
      <w:pPr>
        <w:pStyle w:val="Heading1"/>
      </w:pPr>
      <w:r>
        <w:lastRenderedPageBreak/>
        <w:t>Instalacion ActiveMQ</w:t>
      </w:r>
    </w:p>
    <w:p w14:paraId="2919BC60" w14:textId="500D1B09" w:rsidR="00D22C53" w:rsidRDefault="00AF3775" w:rsidP="00D22C53">
      <w:r>
        <w:t>Creamos la carpeta en opt, descomprimir y copiar</w:t>
      </w:r>
      <w:r w:rsidR="00D22C53">
        <w:t xml:space="preserve"> el ActiveMQ a la carpeta opt</w:t>
      </w:r>
      <w:r>
        <w:t>. Y le damos los permisos 755 a la carpeta</w:t>
      </w:r>
    </w:p>
    <w:p w14:paraId="429203EA" w14:textId="76ACF5C8" w:rsidR="003C67D3" w:rsidRDefault="003C67D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instalamos</w:t>
      </w:r>
    </w:p>
    <w:p w14:paraId="15337CCA" w14:textId="46F1BAA4" w:rsidR="00B97933" w:rsidRPr="008B26AB" w:rsidRDefault="003C67D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8B26AB">
        <w:rPr>
          <w:rFonts w:ascii="Courier New" w:hAnsi="Courier New" w:cs="Courier New"/>
          <w:b/>
          <w:sz w:val="18"/>
        </w:rPr>
        <w:t>sudo yum install activemq activemq-client</w:t>
      </w:r>
    </w:p>
    <w:p w14:paraId="645DE853" w14:textId="77777777" w:rsidR="003C67D3" w:rsidRDefault="003C67D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07CB8F80" w14:textId="01A69CEF" w:rsidR="00B97933" w:rsidRPr="003C67D3" w:rsidRDefault="00B97933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 w:rsidRPr="003C67D3">
        <w:rPr>
          <w:rFonts w:ascii="Courier New" w:hAnsi="Courier New" w:cs="Courier New"/>
          <w:sz w:val="18"/>
          <w:lang w:val="en-US"/>
        </w:rPr>
        <w:t>#</w:t>
      </w:r>
      <w:r w:rsidR="003C67D3" w:rsidRPr="003C67D3">
        <w:rPr>
          <w:rFonts w:ascii="Courier New" w:hAnsi="Courier New" w:cs="Courier New"/>
          <w:sz w:val="18"/>
          <w:lang w:val="en-US"/>
        </w:rPr>
        <w:t xml:space="preserve"> </w:t>
      </w:r>
      <w:r w:rsidRPr="003C67D3">
        <w:rPr>
          <w:rFonts w:ascii="Courier New" w:hAnsi="Courier New" w:cs="Courier New"/>
          <w:sz w:val="18"/>
          <w:lang w:val="en-US"/>
        </w:rPr>
        <w:t>arracamos activeMQ</w:t>
      </w:r>
    </w:p>
    <w:p w14:paraId="73470D06" w14:textId="1E5C4EC8" w:rsidR="00B97933" w:rsidRPr="007D6767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  <w:lang w:val="en-US"/>
        </w:rPr>
      </w:pPr>
      <w:r w:rsidRPr="007D6767">
        <w:rPr>
          <w:rFonts w:ascii="Courier New" w:hAnsi="Courier New" w:cs="Courier New"/>
          <w:b/>
          <w:sz w:val="18"/>
          <w:lang w:val="en-US"/>
        </w:rPr>
        <w:t xml:space="preserve">sudo </w:t>
      </w:r>
      <w:r w:rsidR="003C67D3" w:rsidRPr="007D6767">
        <w:rPr>
          <w:rFonts w:ascii="Courier New" w:hAnsi="Courier New" w:cs="Courier New"/>
          <w:b/>
          <w:sz w:val="18"/>
          <w:lang w:val="en-US"/>
        </w:rPr>
        <w:t>systemctl</w:t>
      </w:r>
      <w:r w:rsidRPr="007D6767">
        <w:rPr>
          <w:rFonts w:ascii="Courier New" w:hAnsi="Courier New" w:cs="Courier New"/>
          <w:b/>
          <w:sz w:val="18"/>
          <w:lang w:val="en-US"/>
        </w:rPr>
        <w:t xml:space="preserve"> start</w:t>
      </w:r>
      <w:r w:rsidR="003C67D3" w:rsidRPr="007D6767">
        <w:rPr>
          <w:rFonts w:ascii="Courier New" w:hAnsi="Courier New" w:cs="Courier New"/>
          <w:b/>
          <w:sz w:val="18"/>
          <w:lang w:val="en-US"/>
        </w:rPr>
        <w:t xml:space="preserve"> activemq</w:t>
      </w:r>
    </w:p>
    <w:p w14:paraId="7131EF62" w14:textId="77777777" w:rsidR="00BD3BC1" w:rsidRPr="003C67D3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3B97D43" w14:textId="17F709C7" w:rsidR="00BD3BC1" w:rsidRPr="00BD3BC1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BD3BC1">
        <w:rPr>
          <w:rFonts w:ascii="Courier New" w:hAnsi="Courier New" w:cs="Courier New"/>
          <w:sz w:val="18"/>
        </w:rPr>
        <w:t>#verificamos que levanto de forma correcta</w:t>
      </w:r>
    </w:p>
    <w:p w14:paraId="68FEF482" w14:textId="678635B3" w:rsidR="00BD3BC1" w:rsidRPr="007D6767" w:rsidRDefault="00BD3BC1" w:rsidP="00AF3775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7D6767">
        <w:rPr>
          <w:rFonts w:ascii="Courier New" w:hAnsi="Courier New" w:cs="Courier New"/>
          <w:b/>
          <w:sz w:val="18"/>
        </w:rPr>
        <w:t>ps aux | grep activemq</w:t>
      </w:r>
    </w:p>
    <w:p w14:paraId="3902649C" w14:textId="2E2D3C72" w:rsidR="00F32A11" w:rsidRDefault="00F32A11">
      <w:pPr>
        <w:spacing w:line="360" w:lineRule="auto"/>
        <w:jc w:val="left"/>
        <w:textboxTightWrap w:val="none"/>
      </w:pPr>
      <w:r>
        <w:br w:type="page"/>
      </w:r>
    </w:p>
    <w:p w14:paraId="728AC193" w14:textId="0D5E9219" w:rsidR="000C0FE0" w:rsidRDefault="000C0FE0" w:rsidP="000C0FE0">
      <w:pPr>
        <w:pStyle w:val="Heading1"/>
      </w:pPr>
      <w:r>
        <w:lastRenderedPageBreak/>
        <w:t>C</w:t>
      </w:r>
      <w:r w:rsidR="00C964D4">
        <w:t>onfiguracion de</w:t>
      </w:r>
      <w:r>
        <w:t xml:space="preserve"> la</w:t>
      </w:r>
      <w:r w:rsidR="00C964D4">
        <w:t>s</w:t>
      </w:r>
      <w:r w:rsidR="007D6767">
        <w:t xml:space="preserve"> Aplicacio</w:t>
      </w:r>
      <w:r>
        <w:t>n</w:t>
      </w:r>
      <w:bookmarkEnd w:id="21"/>
      <w:r w:rsidR="00C964D4">
        <w:t>es</w:t>
      </w:r>
    </w:p>
    <w:p w14:paraId="2669ECB1" w14:textId="10B503D3" w:rsidR="00567058" w:rsidRDefault="00567058" w:rsidP="00567058">
      <w:r w:rsidRPr="00621FCE">
        <w:rPr>
          <w:b/>
        </w:rPr>
        <w:t>Carpetas de configuración</w:t>
      </w:r>
      <w:r w:rsidR="00DD3CD3">
        <w:rPr>
          <w:b/>
        </w:rPr>
        <w:t xml:space="preserve"> y logs</w:t>
      </w:r>
      <w:r>
        <w:t>:</w:t>
      </w:r>
    </w:p>
    <w:p w14:paraId="48AA0E0E" w14:textId="41D44E14" w:rsidR="00567058" w:rsidRDefault="00567058" w:rsidP="00567058">
      <w:r>
        <w:t>Se deberán crear las siguientes</w:t>
      </w:r>
      <w:r w:rsidR="00F32A11">
        <w:t xml:space="preserve"> carpetas</w:t>
      </w:r>
      <w:r w:rsidR="00C964D4">
        <w:t>, verificar los permisos de lectura y escritura</w:t>
      </w:r>
      <w:r w:rsidR="00D44C08">
        <w:t>:</w:t>
      </w:r>
    </w:p>
    <w:p w14:paraId="374955BA" w14:textId="0EBD81AD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#carpetas de configuración.</w:t>
      </w:r>
      <w:r w:rsidR="00C964D4">
        <w:rPr>
          <w:rFonts w:ascii="Courier New" w:hAnsi="Courier New" w:cs="Courier New"/>
          <w:sz w:val="18"/>
        </w:rPr>
        <w:t xml:space="preserve"> Solo lectura</w:t>
      </w:r>
    </w:p>
    <w:p w14:paraId="0166089C" w14:textId="213FC5FF" w:rsidR="00D44C08" w:rsidRPr="00C964D4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/etc/</w:t>
      </w:r>
      <w:r w:rsidR="008D475B" w:rsidRPr="00C964D4">
        <w:rPr>
          <w:rFonts w:ascii="Courier New" w:hAnsi="Courier New" w:cs="Courier New"/>
          <w:b/>
          <w:sz w:val="18"/>
        </w:rPr>
        <w:t>pba</w:t>
      </w:r>
    </w:p>
    <w:p w14:paraId="4897D594" w14:textId="3780E5AE" w:rsidR="00D44C08" w:rsidRPr="00C964D4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/etc/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/ds</w:t>
      </w:r>
    </w:p>
    <w:p w14:paraId="668A7E26" w14:textId="564F99C9" w:rsidR="00D44C08" w:rsidRPr="00C964D4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/etc/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/be</w:t>
      </w:r>
    </w:p>
    <w:p w14:paraId="01709702" w14:textId="77777777" w:rsidR="00D44C08" w:rsidRDefault="00D44C08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8AF964A" w14:textId="5F675C31" w:rsidR="00F32A11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carpetas de logs.</w:t>
      </w:r>
      <w:r w:rsidR="00C964D4">
        <w:rPr>
          <w:rFonts w:ascii="Courier New" w:hAnsi="Courier New" w:cs="Courier New"/>
          <w:sz w:val="18"/>
        </w:rPr>
        <w:t xml:space="preserve"> Lectura y escritura.</w:t>
      </w:r>
    </w:p>
    <w:p w14:paraId="58A3E673" w14:textId="796E392C" w:rsidR="009F6159" w:rsidRPr="00C964D4" w:rsidRDefault="009F6159" w:rsidP="009F6159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</w:p>
    <w:p w14:paraId="6CAAEBE3" w14:textId="14CA2592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/be</w:t>
      </w:r>
    </w:p>
    <w:p w14:paraId="6F76E426" w14:textId="46D2668B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/be/log</w:t>
      </w:r>
    </w:p>
    <w:p w14:paraId="18ED87D4" w14:textId="00C3DFC1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/ds</w:t>
      </w:r>
    </w:p>
    <w:p w14:paraId="3AAC0FB9" w14:textId="3D68EB1B" w:rsidR="00F32A11" w:rsidRPr="00C964D4" w:rsidRDefault="00F32A11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sudo mkdir /var/</w:t>
      </w:r>
      <w:r w:rsidR="008D475B" w:rsidRPr="00C964D4">
        <w:rPr>
          <w:rFonts w:ascii="Courier New" w:hAnsi="Courier New" w:cs="Courier New"/>
          <w:b/>
          <w:sz w:val="18"/>
        </w:rPr>
        <w:t>pba</w:t>
      </w:r>
      <w:r w:rsidRPr="00C964D4">
        <w:rPr>
          <w:rFonts w:ascii="Courier New" w:hAnsi="Courier New" w:cs="Courier New"/>
          <w:b/>
          <w:sz w:val="18"/>
        </w:rPr>
        <w:t>/ds/log</w:t>
      </w:r>
    </w:p>
    <w:p w14:paraId="302F60C1" w14:textId="77777777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249FA175" w14:textId="742DD2B1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carpeta para guardar los archivos adjuntos de los Proyectos</w:t>
      </w:r>
      <w:r w:rsidR="00C964D4">
        <w:rPr>
          <w:rFonts w:ascii="Courier New" w:hAnsi="Courier New" w:cs="Courier New"/>
          <w:sz w:val="18"/>
        </w:rPr>
        <w:t>. Lectura y escritura.</w:t>
      </w:r>
    </w:p>
    <w:p w14:paraId="1B01DB13" w14:textId="0F8D7BD5" w:rsidR="00C529BA" w:rsidRPr="00C964D4" w:rsidRDefault="00C964D4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C964D4">
        <w:rPr>
          <w:rFonts w:ascii="Courier New" w:hAnsi="Courier New" w:cs="Courier New"/>
          <w:b/>
          <w:sz w:val="18"/>
        </w:rPr>
        <w:t>s</w:t>
      </w:r>
      <w:r w:rsidR="00C529BA" w:rsidRPr="00C964D4">
        <w:rPr>
          <w:rFonts w:ascii="Courier New" w:hAnsi="Courier New" w:cs="Courier New"/>
          <w:b/>
          <w:sz w:val="18"/>
        </w:rPr>
        <w:t>udo mkdir /var/pba/adjuntos</w:t>
      </w:r>
    </w:p>
    <w:p w14:paraId="392B4D33" w14:textId="77777777" w:rsidR="00C529BA" w:rsidRDefault="00C529BA" w:rsidP="00F32A11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4A15BE08" w14:textId="77777777" w:rsidR="00F32A11" w:rsidRPr="00AF3775" w:rsidRDefault="00F32A11" w:rsidP="00D44C08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BC721BC" w14:textId="77777777" w:rsidR="00D44C08" w:rsidRDefault="00D44C08" w:rsidP="00567058"/>
    <w:p w14:paraId="5540474F" w14:textId="0B606BC1" w:rsidR="00DD3CD3" w:rsidRPr="008B26AB" w:rsidRDefault="00DD3CD3">
      <w:pPr>
        <w:spacing w:line="360" w:lineRule="auto"/>
        <w:jc w:val="left"/>
        <w:textboxTightWrap w:val="none"/>
      </w:pPr>
      <w:r w:rsidRPr="008B26AB">
        <w:br w:type="page"/>
      </w:r>
    </w:p>
    <w:p w14:paraId="05A6A8E7" w14:textId="77777777" w:rsidR="0044796D" w:rsidRDefault="0044796D" w:rsidP="000C0FE0">
      <w:pPr>
        <w:rPr>
          <w:b/>
        </w:rPr>
      </w:pPr>
      <w:r>
        <w:rPr>
          <w:b/>
        </w:rPr>
        <w:lastRenderedPageBreak/>
        <w:t>Aplicación Angular:</w:t>
      </w:r>
    </w:p>
    <w:p w14:paraId="200478EA" w14:textId="77777777" w:rsidR="0044796D" w:rsidRDefault="0044796D" w:rsidP="000C0FE0">
      <w:pPr>
        <w:rPr>
          <w:b/>
        </w:rPr>
      </w:pPr>
    </w:p>
    <w:p w14:paraId="5E58BFD1" w14:textId="0CC1B943" w:rsidR="0044796D" w:rsidRDefault="0044796D" w:rsidP="0044796D">
      <w:pPr>
        <w:jc w:val="left"/>
      </w:pPr>
      <w:r>
        <w:t>1) Ir a https://www.google.com/recaptcha</w:t>
      </w:r>
    </w:p>
    <w:p w14:paraId="0DC3B030" w14:textId="77777777" w:rsidR="0044796D" w:rsidRDefault="0044796D" w:rsidP="0044796D">
      <w:pPr>
        <w:jc w:val="left"/>
      </w:pPr>
      <w:r>
        <w:t>2) Hacer click en 'Get reCAPTCHA'</w:t>
      </w:r>
    </w:p>
    <w:p w14:paraId="274ACD33" w14:textId="77777777" w:rsidR="0044796D" w:rsidRDefault="0044796D" w:rsidP="0044796D">
      <w:pPr>
        <w:jc w:val="left"/>
      </w:pPr>
      <w:r>
        <w:t>3) Agregar un label y los dominios permitidos.</w:t>
      </w:r>
    </w:p>
    <w:p w14:paraId="7BAED3FF" w14:textId="77777777" w:rsidR="0044796D" w:rsidRDefault="0044796D" w:rsidP="0044796D">
      <w:pPr>
        <w:jc w:val="left"/>
      </w:pPr>
      <w:r>
        <w:t>4) Registrar</w:t>
      </w:r>
    </w:p>
    <w:p w14:paraId="7D07DFDC" w14:textId="77777777" w:rsidR="0044796D" w:rsidRDefault="0044796D" w:rsidP="0044796D">
      <w:pPr>
        <w:jc w:val="left"/>
      </w:pPr>
      <w:r>
        <w:t>5) Copiar el API Key.</w:t>
      </w:r>
    </w:p>
    <w:p w14:paraId="3223EF70" w14:textId="31FEF915" w:rsidR="0044796D" w:rsidRDefault="0044796D" w:rsidP="0044796D">
      <w:pPr>
        <w:jc w:val="left"/>
      </w:pPr>
      <w:r>
        <w:t xml:space="preserve">6) Pegar el API Key en </w:t>
      </w:r>
      <w:r>
        <w:t>/etc/pba/ds/application.properties</w:t>
      </w:r>
      <w:r>
        <w:t>:</w:t>
      </w:r>
    </w:p>
    <w:p w14:paraId="6843F738" w14:textId="7137FDE2" w:rsidR="0044796D" w:rsidRDefault="0044796D" w:rsidP="0044796D">
      <w:pPr>
        <w:jc w:val="left"/>
      </w:pPr>
      <w:r>
        <w:t>Ejemplo:</w:t>
      </w:r>
      <w:bookmarkStart w:id="22" w:name="_GoBack"/>
      <w:bookmarkEnd w:id="22"/>
    </w:p>
    <w:p w14:paraId="2851C18F" w14:textId="77777777" w:rsidR="0044796D" w:rsidRDefault="0044796D" w:rsidP="0044796D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1A3A3707" w14:textId="16AF834C" w:rsidR="0044796D" w:rsidRDefault="0044796D" w:rsidP="0044796D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  <w:r w:rsidRPr="0044796D">
        <w:rPr>
          <w:rFonts w:ascii="Courier New" w:hAnsi="Courier New" w:cs="Courier New"/>
          <w:sz w:val="18"/>
          <w:lang w:val="en-US"/>
        </w:rPr>
        <w:t>configs.key.value=captcha;API-KEY-VALUE</w:t>
      </w:r>
    </w:p>
    <w:p w14:paraId="637B62D7" w14:textId="77777777" w:rsidR="0044796D" w:rsidRPr="0044796D" w:rsidRDefault="0044796D" w:rsidP="0044796D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A37AF92" w14:textId="664CB893" w:rsidR="0044796D" w:rsidRPr="0044796D" w:rsidRDefault="0044796D" w:rsidP="0044796D">
      <w:pPr>
        <w:jc w:val="left"/>
      </w:pPr>
      <w:r>
        <w:rPr>
          <w:b/>
        </w:rPr>
        <w:br w:type="page"/>
      </w:r>
    </w:p>
    <w:p w14:paraId="3993CB89" w14:textId="3144748A" w:rsidR="000C0FE0" w:rsidRDefault="009439B6" w:rsidP="000C0FE0">
      <w:r>
        <w:rPr>
          <w:b/>
        </w:rPr>
        <w:lastRenderedPageBreak/>
        <w:t>Aplicación Data-Service</w:t>
      </w:r>
      <w:r w:rsidR="00704DD9">
        <w:rPr>
          <w:b/>
        </w:rPr>
        <w:t>s</w:t>
      </w:r>
      <w:r w:rsidR="00DD3CD3">
        <w:rPr>
          <w:b/>
        </w:rPr>
        <w:t xml:space="preserve"> (DS)</w:t>
      </w:r>
      <w:r w:rsidR="000C0FE0">
        <w:t xml:space="preserve">: </w:t>
      </w:r>
    </w:p>
    <w:p w14:paraId="2FF7CE13" w14:textId="77777777" w:rsidR="00DD3CD3" w:rsidRDefault="00DD3CD3" w:rsidP="00DD3CD3">
      <w:pPr>
        <w:jc w:val="left"/>
      </w:pPr>
      <w:r>
        <w:t xml:space="preserve">Copiar los archivos de configuración </w:t>
      </w:r>
    </w:p>
    <w:p w14:paraId="50A974BC" w14:textId="77777777" w:rsidR="00DD3CD3" w:rsidRP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0FF0353B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E2480">
        <w:rPr>
          <w:rFonts w:ascii="Courier New" w:hAnsi="Courier New" w:cs="Courier New"/>
          <w:sz w:val="18"/>
        </w:rPr>
        <w:t># Archivo de configuracion de la aplicacion web que corre en el Tomcat.</w:t>
      </w:r>
      <w:r>
        <w:rPr>
          <w:rFonts w:ascii="Courier New" w:hAnsi="Courier New" w:cs="Courier New"/>
          <w:sz w:val="18"/>
        </w:rPr>
        <w:t xml:space="preserve"> Se deberá </w:t>
      </w:r>
    </w:p>
    <w:p w14:paraId="0D36BF40" w14:textId="77777777" w:rsidR="00DD3CD3" w:rsidRPr="007E2480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renombrar sin el “.dist” y comparar la propiedades para no pisar ninguna especifica.</w:t>
      </w:r>
    </w:p>
    <w:p w14:paraId="0853B12D" w14:textId="77777777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lang w:val="en-US"/>
        </w:rPr>
      </w:pPr>
      <w:r w:rsidRPr="008B26AB">
        <w:rPr>
          <w:rFonts w:ascii="Courier New" w:hAnsi="Courier New" w:cs="Courier New"/>
          <w:b/>
          <w:lang w:val="en-US"/>
        </w:rPr>
        <w:t>cp /source/configuracion/ds/application.properties.dist /etc/pba/ds/ application.properties</w:t>
      </w:r>
    </w:p>
    <w:p w14:paraId="0DC0C44C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37374CE2" w14:textId="77777777" w:rsidR="00DD3CD3" w:rsidRPr="007E2480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E2480">
        <w:rPr>
          <w:rFonts w:ascii="Courier New" w:hAnsi="Courier New" w:cs="Courier New"/>
          <w:sz w:val="18"/>
        </w:rPr>
        <w:t># Excel que se va a descargar desda la aplicacion web.</w:t>
      </w:r>
    </w:p>
    <w:p w14:paraId="5F8D598F" w14:textId="77777777" w:rsidR="00DD3CD3" w:rsidRPr="00C964D4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9B29FF">
        <w:rPr>
          <w:rFonts w:ascii="Courier New" w:hAnsi="Courier New" w:cs="Courier New"/>
          <w:b/>
        </w:rPr>
        <w:t>cp /source/configuracion/ds/template.xlsx /etc/pba/ds</w:t>
      </w:r>
      <w:r w:rsidRPr="00C964D4">
        <w:rPr>
          <w:rFonts w:ascii="Courier New" w:hAnsi="Courier New" w:cs="Courier New"/>
          <w:b/>
          <w:sz w:val="18"/>
        </w:rPr>
        <w:t>/</w:t>
      </w:r>
    </w:p>
    <w:p w14:paraId="4CB1AC86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573467E5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En el archivo /etc/tomcat/conf/tomcat.conf agregaremos la variable CATALINA_OPTS con el pefil que queremos correr la aplicación web. Al final del archvo</w:t>
      </w:r>
    </w:p>
    <w:p w14:paraId="1082A685" w14:textId="77777777" w:rsidR="00DD3CD3" w:rsidRPr="009B29FF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CATALINA_OPTS="-Dspring.profiles.active=prod"</w:t>
      </w:r>
    </w:p>
    <w:p w14:paraId="428CD5ED" w14:textId="77777777" w:rsidR="00DD3CD3" w:rsidRDefault="00DD3CD3" w:rsidP="000C0FE0"/>
    <w:p w14:paraId="56BF79E8" w14:textId="635EADAA" w:rsidR="00560A9A" w:rsidRDefault="00560A9A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# </w:t>
      </w:r>
      <w:r w:rsidRPr="00560A9A">
        <w:rPr>
          <w:rFonts w:ascii="Courier New" w:hAnsi="Courier New" w:cs="Courier New"/>
          <w:sz w:val="18"/>
        </w:rPr>
        <w:t>Copiar el archivo proyectosBA-DS.war a la carpeta webapp</w:t>
      </w:r>
      <w:r>
        <w:rPr>
          <w:rFonts w:ascii="Courier New" w:hAnsi="Courier New" w:cs="Courier New"/>
          <w:sz w:val="18"/>
        </w:rPr>
        <w:t>s</w:t>
      </w:r>
      <w:r w:rsidRPr="00560A9A">
        <w:rPr>
          <w:rFonts w:ascii="Courier New" w:hAnsi="Courier New" w:cs="Courier New"/>
          <w:sz w:val="18"/>
        </w:rPr>
        <w:t xml:space="preserve"> del Tomcat</w:t>
      </w:r>
      <w:r>
        <w:rPr>
          <w:rFonts w:ascii="Courier New" w:hAnsi="Courier New" w:cs="Courier New"/>
          <w:sz w:val="18"/>
        </w:rPr>
        <w:t>. Este debe ser tomado del que genero Jenkins.</w:t>
      </w:r>
      <w:r w:rsidRPr="00560A9A">
        <w:t xml:space="preserve"> </w:t>
      </w:r>
      <w:r>
        <w:t>SIEMPRE AL COPIAR EL ARCHIVO MANTENER EL NOMBRE SIN LA VERSION, sino nos modificara las rutas de donde queda instalada la app</w:t>
      </w:r>
    </w:p>
    <w:p w14:paraId="3EC82F0D" w14:textId="4C3D67AB" w:rsidR="000C0FE0" w:rsidRPr="00706DE8" w:rsidRDefault="00C83BAF" w:rsidP="00F32A11">
      <w:pPr>
        <w:pBdr>
          <w:top w:val="single" w:sz="4" w:space="1" w:color="909090" w:themeColor="accent6" w:themeTint="99"/>
          <w:left w:val="single" w:sz="4" w:space="0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b/>
        </w:rPr>
      </w:pPr>
      <w:r w:rsidRPr="009B29FF">
        <w:rPr>
          <w:rFonts w:ascii="Courier New" w:hAnsi="Courier New" w:cs="Courier New"/>
          <w:b/>
        </w:rPr>
        <w:t xml:space="preserve">cp proyectosBA-DS.war </w:t>
      </w:r>
      <w:r w:rsidRPr="00706DE8">
        <w:rPr>
          <w:rFonts w:ascii="Courier New" w:hAnsi="Courier New" w:cs="Courier New"/>
          <w:b/>
        </w:rPr>
        <w:t>/</w:t>
      </w:r>
      <w:r w:rsidR="00560A9A" w:rsidRPr="00706DE8">
        <w:rPr>
          <w:rFonts w:ascii="Courier New" w:hAnsi="Courier New" w:cs="Courier New"/>
          <w:b/>
        </w:rPr>
        <w:t>var/lib/tomcat</w:t>
      </w:r>
      <w:r w:rsidR="00F32A11" w:rsidRPr="00706DE8">
        <w:rPr>
          <w:rFonts w:ascii="Courier New" w:hAnsi="Courier New" w:cs="Courier New"/>
          <w:b/>
        </w:rPr>
        <w:t>/webapp</w:t>
      </w:r>
      <w:r w:rsidR="00560A9A" w:rsidRPr="00706DE8">
        <w:rPr>
          <w:rFonts w:ascii="Courier New" w:hAnsi="Courier New" w:cs="Courier New"/>
          <w:b/>
        </w:rPr>
        <w:t>s</w:t>
      </w:r>
      <w:r w:rsidR="000C0FE0" w:rsidRPr="00706DE8">
        <w:rPr>
          <w:b/>
        </w:rPr>
        <w:tab/>
      </w:r>
    </w:p>
    <w:p w14:paraId="4C8709D8" w14:textId="77777777" w:rsidR="00704DD9" w:rsidRPr="008B26AB" w:rsidRDefault="00704DD9" w:rsidP="00704DD9">
      <w:pPr>
        <w:pStyle w:val="ListParagraph"/>
        <w:numPr>
          <w:ilvl w:val="0"/>
          <w:numId w:val="0"/>
        </w:numPr>
        <w:ind w:left="720"/>
        <w:rPr>
          <w:lang w:val="es-AR"/>
        </w:rPr>
      </w:pPr>
    </w:p>
    <w:p w14:paraId="718DF2B4" w14:textId="77777777" w:rsidR="00704DD9" w:rsidRPr="008B26AB" w:rsidRDefault="00704DD9" w:rsidP="00704DD9">
      <w:pPr>
        <w:pStyle w:val="ListParagraph"/>
        <w:numPr>
          <w:ilvl w:val="0"/>
          <w:numId w:val="0"/>
        </w:numPr>
        <w:ind w:left="720"/>
        <w:rPr>
          <w:lang w:val="es-AR"/>
        </w:rPr>
      </w:pPr>
    </w:p>
    <w:p w14:paraId="20C1CF74" w14:textId="6A921D2C" w:rsidR="000C0FE0" w:rsidRPr="00F32A11" w:rsidRDefault="00560A9A" w:rsidP="000C0FE0">
      <w:pPr>
        <w:pStyle w:val="ListParagraph"/>
        <w:numPr>
          <w:ilvl w:val="0"/>
          <w:numId w:val="28"/>
        </w:numPr>
        <w:rPr>
          <w:lang w:val="es-AR"/>
        </w:rPr>
      </w:pPr>
      <w:r>
        <w:rPr>
          <w:lang w:val="es-AR"/>
        </w:rPr>
        <w:t>Arrancar el tomcat</w:t>
      </w:r>
    </w:p>
    <w:p w14:paraId="6FD7AFE2" w14:textId="551AE00B" w:rsidR="00427A50" w:rsidRPr="00706DE8" w:rsidRDefault="00427A50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  <w:lang w:val="en-US"/>
        </w:rPr>
      </w:pPr>
      <w:r w:rsidRPr="00706DE8">
        <w:rPr>
          <w:rFonts w:ascii="Courier New" w:hAnsi="Courier New" w:cs="Courier New"/>
          <w:b/>
          <w:lang w:val="en-US"/>
        </w:rPr>
        <w:t>systemctl start</w:t>
      </w:r>
      <w:r w:rsidR="009D4D9A" w:rsidRPr="00706DE8">
        <w:rPr>
          <w:rFonts w:ascii="Courier New" w:hAnsi="Courier New" w:cs="Courier New"/>
          <w:b/>
          <w:lang w:val="en-US"/>
        </w:rPr>
        <w:t xml:space="preserve"> tomcat</w:t>
      </w:r>
    </w:p>
    <w:p w14:paraId="554ED2DA" w14:textId="3DE49E20" w:rsidR="004813CD" w:rsidRDefault="004813CD">
      <w:pPr>
        <w:spacing w:line="360" w:lineRule="auto"/>
        <w:jc w:val="left"/>
        <w:textboxTightWrap w:val="none"/>
        <w:rPr>
          <w:lang w:val="en-US"/>
        </w:rPr>
      </w:pPr>
    </w:p>
    <w:p w14:paraId="1B843E77" w14:textId="36F61AA2" w:rsidR="00706DE8" w:rsidRDefault="00706DE8" w:rsidP="00706DE8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 w:rsidRPr="00706DE8">
        <w:rPr>
          <w:rFonts w:ascii="Courier New" w:hAnsi="Courier New" w:cs="Courier New"/>
        </w:rPr>
        <w:t xml:space="preserve"># para verificar que levanto correcto la aplicacion </w:t>
      </w:r>
      <w:r>
        <w:rPr>
          <w:rFonts w:ascii="Courier New" w:hAnsi="Courier New" w:cs="Courier New"/>
        </w:rPr>
        <w:t>revisamos el log a ver si hay algún error en</w:t>
      </w:r>
    </w:p>
    <w:p w14:paraId="067E5100" w14:textId="2DA8BE2B" w:rsidR="00706DE8" w:rsidRPr="00706DE8" w:rsidRDefault="00706DE8" w:rsidP="00706DE8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706DE8">
        <w:rPr>
          <w:rFonts w:ascii="Courier New" w:hAnsi="Courier New" w:cs="Courier New"/>
          <w:b/>
        </w:rPr>
        <w:t>/var/pba/ds/log</w:t>
      </w:r>
      <w:r>
        <w:rPr>
          <w:rFonts w:ascii="Courier New" w:hAnsi="Courier New" w:cs="Courier New"/>
          <w:b/>
        </w:rPr>
        <w:t>/proyectosBA-DS.log</w:t>
      </w:r>
    </w:p>
    <w:p w14:paraId="55FCECE3" w14:textId="77777777" w:rsidR="00706DE8" w:rsidRPr="00706DE8" w:rsidRDefault="00706DE8">
      <w:pPr>
        <w:spacing w:line="360" w:lineRule="auto"/>
        <w:jc w:val="left"/>
        <w:textboxTightWrap w:val="none"/>
      </w:pPr>
    </w:p>
    <w:p w14:paraId="0692FFA1" w14:textId="50657A56" w:rsidR="00706DE8" w:rsidRPr="00706DE8" w:rsidRDefault="00706DE8">
      <w:pPr>
        <w:spacing w:line="360" w:lineRule="auto"/>
        <w:jc w:val="left"/>
        <w:textboxTightWrap w:val="none"/>
        <w:rPr>
          <w:szCs w:val="20"/>
        </w:rPr>
      </w:pPr>
      <w:r w:rsidRPr="00706DE8">
        <w:rPr>
          <w:szCs w:val="20"/>
        </w:rPr>
        <w:br w:type="page"/>
      </w:r>
    </w:p>
    <w:p w14:paraId="2F677672" w14:textId="06D30858" w:rsidR="000C0FE0" w:rsidRPr="008B26AB" w:rsidRDefault="009439B6" w:rsidP="000C0FE0">
      <w:r w:rsidRPr="008B26AB">
        <w:rPr>
          <w:b/>
        </w:rPr>
        <w:lastRenderedPageBreak/>
        <w:t>Aplicación Backend</w:t>
      </w:r>
      <w:r w:rsidR="00DD3CD3" w:rsidRPr="008B26AB">
        <w:rPr>
          <w:b/>
        </w:rPr>
        <w:t xml:space="preserve"> (BE)</w:t>
      </w:r>
      <w:r w:rsidR="000C0FE0" w:rsidRPr="008B26AB">
        <w:t>:</w:t>
      </w:r>
    </w:p>
    <w:p w14:paraId="51F5E24E" w14:textId="77777777" w:rsidR="00DD3CD3" w:rsidRDefault="00DD3CD3" w:rsidP="00DD3CD3">
      <w:pPr>
        <w:ind w:left="720"/>
        <w:jc w:val="left"/>
      </w:pPr>
      <w:r>
        <w:t xml:space="preserve">- Copiar los archivos de configuración </w:t>
      </w:r>
    </w:p>
    <w:p w14:paraId="60F7A2C0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72B867B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7E2480">
        <w:rPr>
          <w:rFonts w:ascii="Courier New" w:hAnsi="Courier New" w:cs="Courier New"/>
          <w:sz w:val="18"/>
        </w:rPr>
        <w:t xml:space="preserve"># Archivo de configuracion de la </w:t>
      </w:r>
      <w:r>
        <w:rPr>
          <w:rFonts w:ascii="Courier New" w:hAnsi="Courier New" w:cs="Courier New"/>
          <w:sz w:val="18"/>
        </w:rPr>
        <w:t xml:space="preserve">aplicación que va a correr como servicio. </w:t>
      </w:r>
    </w:p>
    <w:p w14:paraId="7BD2D148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# En este archivo también debemos actualizar el user y password de la base de datos.</w:t>
      </w:r>
    </w:p>
    <w:p w14:paraId="61B3A4A0" w14:textId="77777777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lang w:val="en-US"/>
        </w:rPr>
      </w:pPr>
      <w:r w:rsidRPr="008B26AB">
        <w:rPr>
          <w:rFonts w:ascii="Courier New" w:hAnsi="Courier New" w:cs="Courier New"/>
          <w:b/>
          <w:lang w:val="en-US"/>
        </w:rPr>
        <w:t>cp source/configuracion/be/application.properties /etc/pba/be/application.properties</w:t>
      </w:r>
    </w:p>
    <w:p w14:paraId="43BF7680" w14:textId="77777777" w:rsidR="00DD3CD3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  <w:lang w:val="en-US"/>
        </w:rPr>
      </w:pPr>
    </w:p>
    <w:p w14:paraId="2331E751" w14:textId="77777777" w:rsidR="00DD3CD3" w:rsidRPr="00C964D4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C964D4">
        <w:rPr>
          <w:rFonts w:ascii="Courier New" w:hAnsi="Courier New" w:cs="Courier New"/>
          <w:sz w:val="18"/>
        </w:rPr>
        <w:t xml:space="preserve"># Este </w:t>
      </w:r>
      <w:r>
        <w:rPr>
          <w:rFonts w:ascii="Courier New" w:hAnsi="Courier New" w:cs="Courier New"/>
          <w:sz w:val="18"/>
        </w:rPr>
        <w:t>archivo</w:t>
      </w:r>
      <w:r w:rsidRPr="00C964D4">
        <w:rPr>
          <w:rFonts w:ascii="Courier New" w:hAnsi="Courier New" w:cs="Courier New"/>
          <w:sz w:val="18"/>
        </w:rPr>
        <w:t xml:space="preserve"> contendra el perfil con el que corre la aplicacion</w:t>
      </w:r>
    </w:p>
    <w:p w14:paraId="4C83C798" w14:textId="6B0C5D33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sz w:val="18"/>
        </w:rPr>
      </w:pPr>
      <w:r w:rsidRPr="009B29FF">
        <w:rPr>
          <w:rFonts w:ascii="Courier New" w:hAnsi="Courier New" w:cs="Courier New"/>
          <w:b/>
        </w:rPr>
        <w:t>cp source/configuracion/be/proyectosBA-BE.conf /etc/pba/be</w:t>
      </w:r>
      <w:r w:rsidRPr="008B26AB">
        <w:rPr>
          <w:rFonts w:ascii="Courier New" w:hAnsi="Courier New" w:cs="Courier New"/>
          <w:b/>
          <w:sz w:val="18"/>
        </w:rPr>
        <w:t>/</w:t>
      </w:r>
    </w:p>
    <w:p w14:paraId="768D02C2" w14:textId="77777777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</w:p>
    <w:p w14:paraId="1AAFC5F0" w14:textId="77777777" w:rsidR="00DD3CD3" w:rsidRPr="00C964D4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sz w:val="18"/>
        </w:rPr>
      </w:pPr>
      <w:r w:rsidRPr="00C964D4">
        <w:rPr>
          <w:rFonts w:ascii="Courier New" w:hAnsi="Courier New" w:cs="Courier New"/>
          <w:sz w:val="18"/>
        </w:rPr>
        <w:t xml:space="preserve"># este archive es el que contendra la descripcion del servicio con la ruta a donde se encuentra el </w:t>
      </w:r>
      <w:r>
        <w:rPr>
          <w:rFonts w:ascii="Courier New" w:hAnsi="Courier New" w:cs="Courier New"/>
          <w:sz w:val="18"/>
        </w:rPr>
        <w:t>jar de la aplicación.</w:t>
      </w:r>
    </w:p>
    <w:p w14:paraId="64494C98" w14:textId="546062A4" w:rsidR="00DD3CD3" w:rsidRPr="008B26AB" w:rsidRDefault="00DD3CD3" w:rsidP="00DD3CD3">
      <w:pPr>
        <w:pBdr>
          <w:top w:val="single" w:sz="4" w:space="0" w:color="auto"/>
          <w:left w:val="single" w:sz="4" w:space="3" w:color="auto"/>
          <w:bottom w:val="single" w:sz="4" w:space="1" w:color="auto"/>
          <w:right w:val="single" w:sz="4" w:space="4" w:color="auto"/>
        </w:pBdr>
        <w:shd w:val="clear" w:color="auto" w:fill="F2F2F2" w:themeFill="accent4" w:themeFillTint="33"/>
        <w:jc w:val="left"/>
        <w:rPr>
          <w:rFonts w:ascii="Courier New" w:hAnsi="Courier New" w:cs="Courier New"/>
          <w:b/>
          <w:lang w:val="en-US"/>
        </w:rPr>
      </w:pPr>
      <w:r w:rsidRPr="008B26AB">
        <w:rPr>
          <w:rFonts w:ascii="Courier New" w:hAnsi="Courier New" w:cs="Courier New"/>
          <w:b/>
          <w:lang w:val="en-US"/>
        </w:rPr>
        <w:t>cp source/configuracion/be/proyectosBA-BE.service /etc/systemd/system/</w:t>
      </w:r>
    </w:p>
    <w:p w14:paraId="1BA988E8" w14:textId="77777777" w:rsidR="00DD3CD3" w:rsidRPr="003C67D3" w:rsidRDefault="00DD3CD3" w:rsidP="000C0FE0">
      <w:pPr>
        <w:rPr>
          <w:lang w:val="en-US"/>
        </w:rPr>
      </w:pPr>
    </w:p>
    <w:p w14:paraId="184845E3" w14:textId="6B45681F" w:rsidR="00A26A48" w:rsidRDefault="00A26A48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 w:rsidRPr="00706DE8">
        <w:t xml:space="preserve"># </w:t>
      </w:r>
      <w:r w:rsidR="00706DE8" w:rsidRPr="00706DE8">
        <w:t xml:space="preserve">Copiar el archivo proyectosBA-BE.jar generado por Jenkins. </w:t>
      </w:r>
      <w:r>
        <w:t xml:space="preserve">SIEMPRE AL COPIAR EL ARCHIVO MANTENER EL NOMBRE SIN LA VERSION, </w:t>
      </w:r>
      <w:r w:rsidR="00706DE8">
        <w:t>y verificar que la ruta en el archivo poryectosBA-BE.service apunta a donde se encuentra el jar</w:t>
      </w:r>
      <w:r>
        <w:t xml:space="preserve">. </w:t>
      </w:r>
    </w:p>
    <w:p w14:paraId="385FCD7D" w14:textId="4E5AFCCA" w:rsidR="00706DE8" w:rsidRDefault="00706DE8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  <w:r>
        <w:t># y darle los permisos necesarios para poder ejecutarlo como servicio</w:t>
      </w:r>
    </w:p>
    <w:p w14:paraId="0EA07D2C" w14:textId="1B4EC81D" w:rsidR="00704DD9" w:rsidRPr="00706DE8" w:rsidRDefault="00704DD9" w:rsidP="00704DD9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706DE8">
        <w:rPr>
          <w:rFonts w:ascii="Courier New" w:hAnsi="Courier New" w:cs="Courier New"/>
          <w:b/>
        </w:rPr>
        <w:t>cp proyectosBA-BE.jar /</w:t>
      </w:r>
      <w:r w:rsidR="00D86164" w:rsidRPr="00706DE8">
        <w:rPr>
          <w:rFonts w:ascii="Courier New" w:hAnsi="Courier New" w:cs="Courier New"/>
          <w:b/>
        </w:rPr>
        <w:t>etc</w:t>
      </w:r>
      <w:r w:rsidRPr="00706DE8">
        <w:rPr>
          <w:rFonts w:ascii="Courier New" w:hAnsi="Courier New" w:cs="Courier New"/>
          <w:b/>
        </w:rPr>
        <w:t>/</w:t>
      </w:r>
      <w:r w:rsidR="00336BE6" w:rsidRPr="00706DE8">
        <w:rPr>
          <w:rFonts w:ascii="Courier New" w:hAnsi="Courier New" w:cs="Courier New"/>
          <w:b/>
        </w:rPr>
        <w:t>pba</w:t>
      </w:r>
      <w:r w:rsidRPr="00706DE8">
        <w:rPr>
          <w:rFonts w:ascii="Courier New" w:hAnsi="Courier New" w:cs="Courier New"/>
          <w:b/>
        </w:rPr>
        <w:t>/be</w:t>
      </w:r>
    </w:p>
    <w:p w14:paraId="1B02ABF9" w14:textId="77777777" w:rsidR="00706DE8" w:rsidRDefault="000C0FE0" w:rsidP="00706DE8">
      <w:r>
        <w:tab/>
      </w:r>
    </w:p>
    <w:p w14:paraId="58761828" w14:textId="508C410E" w:rsidR="000C0FE0" w:rsidRDefault="000C0FE0" w:rsidP="00706DE8">
      <w:r w:rsidRPr="000C0FE0">
        <w:t xml:space="preserve">Luego </w:t>
      </w:r>
      <w:r w:rsidR="00F32A11">
        <w:t>para habilitar la aplicación como servicio</w:t>
      </w:r>
      <w:r w:rsidRPr="000C0FE0">
        <w:t>:</w:t>
      </w:r>
    </w:p>
    <w:p w14:paraId="20852C0C" w14:textId="2FF7911E" w:rsidR="00F32A11" w:rsidRPr="00706DE8" w:rsidRDefault="00F32A11" w:rsidP="00F32A11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systemctl enable proyectosBA-BE.service</w:t>
      </w:r>
    </w:p>
    <w:p w14:paraId="487A1B6E" w14:textId="76CCA065" w:rsidR="000C0FE0" w:rsidRPr="00706DE8" w:rsidRDefault="000C0FE0" w:rsidP="00706DE8">
      <w:pPr>
        <w:ind w:left="720" w:hanging="360"/>
      </w:pPr>
    </w:p>
    <w:p w14:paraId="66157114" w14:textId="4525E4B6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</w:pPr>
      <w:r>
        <w:t xml:space="preserve"># </w:t>
      </w:r>
      <w:r w:rsidRPr="000C0FE0">
        <w:t>y para arrancarlo "start"</w:t>
      </w:r>
    </w:p>
    <w:p w14:paraId="2DA2BD3C" w14:textId="6ABD2F4E" w:rsidR="004813CD" w:rsidRPr="009B29FF" w:rsidRDefault="004813CD" w:rsidP="004813CD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 xml:space="preserve">systemctl start </w:t>
      </w:r>
      <w:r w:rsidR="00706DE8" w:rsidRPr="009B29FF">
        <w:rPr>
          <w:rFonts w:ascii="Courier New" w:hAnsi="Courier New" w:cs="Courier New"/>
          <w:b/>
        </w:rPr>
        <w:t>proyectosBA-BE</w:t>
      </w:r>
    </w:p>
    <w:p w14:paraId="5F9FED4C" w14:textId="77777777" w:rsidR="00E14A73" w:rsidRP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</w:rPr>
      </w:pPr>
    </w:p>
    <w:p w14:paraId="0F7B1D63" w14:textId="77777777" w:rsidR="000C0FE0" w:rsidRDefault="000C0FE0" w:rsidP="000C0FE0"/>
    <w:p w14:paraId="651E3AF5" w14:textId="60B85077" w:rsidR="00E14A73" w:rsidRDefault="00E14A73" w:rsidP="00E14A73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jc w:val="left"/>
      </w:pPr>
      <w:r>
        <w:t xml:space="preserve"># </w:t>
      </w:r>
      <w:r w:rsidR="00706DE8">
        <w:t xml:space="preserve">por ultimo verificamos que haya ningún error en los </w:t>
      </w:r>
      <w:r>
        <w:t>logs de la aplicación Back End.</w:t>
      </w:r>
    </w:p>
    <w:p w14:paraId="010778C7" w14:textId="3A05D24F" w:rsidR="00E14A73" w:rsidRPr="009B29FF" w:rsidRDefault="00E14A73" w:rsidP="009B29FF">
      <w:pPr>
        <w:pBdr>
          <w:top w:val="single" w:sz="4" w:space="1" w:color="909090" w:themeColor="accent6" w:themeTint="99"/>
          <w:left w:val="single" w:sz="4" w:space="4" w:color="909090" w:themeColor="accent6" w:themeTint="99"/>
          <w:bottom w:val="single" w:sz="4" w:space="1" w:color="909090" w:themeColor="accent6" w:themeTint="99"/>
          <w:right w:val="single" w:sz="4" w:space="4" w:color="909090" w:themeColor="accent6" w:themeTint="99"/>
        </w:pBdr>
        <w:shd w:val="clear" w:color="auto" w:fill="F2F2F2" w:themeFill="accent4" w:themeFillTint="33"/>
        <w:rPr>
          <w:rFonts w:ascii="Courier New" w:hAnsi="Courier New" w:cs="Courier New"/>
          <w:b/>
        </w:rPr>
      </w:pPr>
      <w:r w:rsidRPr="009B29FF">
        <w:rPr>
          <w:rFonts w:ascii="Courier New" w:hAnsi="Courier New" w:cs="Courier New"/>
          <w:b/>
        </w:rPr>
        <w:t>Tail –f /var/</w:t>
      </w:r>
      <w:r w:rsidR="00572E33" w:rsidRPr="009B29FF">
        <w:rPr>
          <w:rFonts w:ascii="Courier New" w:hAnsi="Courier New" w:cs="Courier New"/>
          <w:b/>
        </w:rPr>
        <w:t>pba</w:t>
      </w:r>
      <w:r w:rsidRPr="009B29FF">
        <w:rPr>
          <w:rFonts w:ascii="Courier New" w:hAnsi="Courier New" w:cs="Courier New"/>
          <w:b/>
        </w:rPr>
        <w:t>/be/log/proyectosBA-BE.log</w:t>
      </w:r>
    </w:p>
    <w:p w14:paraId="37D3E7D5" w14:textId="77777777" w:rsidR="00621FCE" w:rsidRDefault="00621FCE" w:rsidP="00621FCE"/>
    <w:bookmarkEnd w:id="18"/>
    <w:bookmarkEnd w:id="19"/>
    <w:bookmarkEnd w:id="20"/>
    <w:p w14:paraId="589A132A" w14:textId="0058A928" w:rsidR="00947C80" w:rsidRPr="00A458E2" w:rsidRDefault="00947C80" w:rsidP="001C5798">
      <w:pPr>
        <w:spacing w:line="276" w:lineRule="auto"/>
      </w:pPr>
      <w:r w:rsidRPr="00A458E2">
        <w:rPr>
          <w:noProof/>
          <w:lang w:eastAsia="es-AR"/>
        </w:rPr>
        <w:lastRenderedPageBreak/>
        <w:drawing>
          <wp:inline distT="0" distB="0" distL="0" distR="0" wp14:anchorId="12DDD79D" wp14:editId="63A54ED7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7C80" w:rsidRPr="00A458E2" w:rsidSect="00B66A40">
      <w:footerReference w:type="default" r:id="rId22"/>
      <w:headerReference w:type="first" r:id="rId23"/>
      <w:pgSz w:w="12240" w:h="15840" w:code="1"/>
      <w:pgMar w:top="1440" w:right="1440" w:bottom="1440" w:left="1440" w:header="0" w:footer="709" w:gutter="0"/>
      <w:pgBorders w:offsetFrom="page">
        <w:top w:val="single" w:sz="2" w:space="24" w:color="D9D9D9" w:themeColor="background1" w:themeShade="D9"/>
        <w:left w:val="single" w:sz="2" w:space="24" w:color="D9D9D9" w:themeColor="background1" w:themeShade="D9"/>
        <w:bottom w:val="single" w:sz="2" w:space="24" w:color="D9D9D9" w:themeColor="background1" w:themeShade="D9"/>
        <w:right w:val="single" w:sz="2" w:space="24" w:color="D9D9D9" w:themeColor="background1" w:themeShade="D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78D12" w14:textId="77777777" w:rsidR="002A2FBB" w:rsidRDefault="002A2FBB">
      <w:r>
        <w:separator/>
      </w:r>
    </w:p>
  </w:endnote>
  <w:endnote w:type="continuationSeparator" w:id="0">
    <w:p w14:paraId="3B9C0D35" w14:textId="77777777" w:rsidR="002A2FBB" w:rsidRDefault="002A2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C9A67" w14:textId="7CAB4695" w:rsidR="00EB1779" w:rsidRPr="00240225" w:rsidRDefault="00EB1779" w:rsidP="00F52EF2">
    <w:pPr>
      <w:pStyle w:val="Footer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E1C212" wp14:editId="21DF0136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F5973" w14:textId="77777777" w:rsidR="00EB1779" w:rsidRPr="008009F6" w:rsidRDefault="00EB1779" w:rsidP="008009F6">
                          <w:pPr>
                            <w:ind w:right="31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separate"/>
                          </w:r>
                          <w:r w:rsidR="0044796D">
                            <w:rPr>
                              <w:rStyle w:val="PageNumber"/>
                              <w:noProof/>
                              <w:color w:val="A6A6A6" w:themeColor="background1" w:themeShade="A6"/>
                              <w:sz w:val="16"/>
                            </w:rPr>
                            <w:t>8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1C212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7FF5973" w14:textId="77777777" w:rsidR="00EB1779" w:rsidRPr="008009F6" w:rsidRDefault="00EB1779" w:rsidP="008009F6">
                    <w:pPr>
                      <w:ind w:right="31"/>
                      <w:jc w:val="right"/>
                      <w:rPr>
                        <w:color w:val="A6A6A6" w:themeColor="background1" w:themeShade="A6"/>
                      </w:rPr>
                    </w:pP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separate"/>
                    </w:r>
                    <w:r w:rsidR="0044796D">
                      <w:rPr>
                        <w:rStyle w:val="PageNumber"/>
                        <w:noProof/>
                        <w:color w:val="A6A6A6" w:themeColor="background1" w:themeShade="A6"/>
                        <w:sz w:val="16"/>
                      </w:rPr>
                      <w:t>8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rPr>
          <w:color w:val="auto"/>
        </w:r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6A6A6" w:themeColor="background1" w:themeShade="A6"/>
        </w:rPr>
      </w:sdtEndPr>
      <w:sdtContent>
        <w:r w:rsidR="00B66A40" w:rsidRPr="00D22C53">
          <w:rPr>
            <w:color w:val="auto"/>
          </w:rPr>
          <w:t>Manual de instalación</w:t>
        </w:r>
      </w:sdtContent>
    </w:sdt>
    <w:r>
      <w:rPr>
        <w:color w:val="auto"/>
      </w:rPr>
      <w:t xml:space="preserve"> - Hexacta</w:t>
    </w:r>
  </w:p>
  <w:p w14:paraId="135C606D" w14:textId="77777777" w:rsidR="00EB1779" w:rsidRPr="00F52EF2" w:rsidRDefault="00EB1779" w:rsidP="00F52EF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DE3CC2" w14:textId="77777777" w:rsidR="002A2FBB" w:rsidRDefault="002A2FBB">
      <w:r>
        <w:separator/>
      </w:r>
    </w:p>
  </w:footnote>
  <w:footnote w:type="continuationSeparator" w:id="0">
    <w:p w14:paraId="0A915A26" w14:textId="77777777" w:rsidR="002A2FBB" w:rsidRDefault="002A2F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CD755" w14:textId="77777777" w:rsidR="00EB1779" w:rsidRDefault="00EB1779">
    <w:pPr>
      <w:pStyle w:val="Header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33E31D6" wp14:editId="040AA195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628D0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9DE14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2.5pt;height:34pt" o:bullet="t">
        <v:imagedata r:id="rId1" o:title="arrow"/>
      </v:shape>
    </w:pict>
  </w:numPicBullet>
  <w:abstractNum w:abstractNumId="0" w15:restartNumberingAfterBreak="0">
    <w:nsid w:val="FFFFFF7C"/>
    <w:multiLevelType w:val="singleLevel"/>
    <w:tmpl w:val="E9285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C6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A55EB0"/>
    <w:multiLevelType w:val="multilevel"/>
    <w:tmpl w:val="45982C08"/>
    <w:numStyleLink w:val="ListBullets"/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F32AB7"/>
    <w:multiLevelType w:val="hybridMultilevel"/>
    <w:tmpl w:val="DBC486A2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49342FF"/>
    <w:multiLevelType w:val="hybridMultilevel"/>
    <w:tmpl w:val="3648B81A"/>
    <w:lvl w:ilvl="0" w:tplc="54768CA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lang w:val="es-A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54790"/>
    <w:multiLevelType w:val="hybridMultilevel"/>
    <w:tmpl w:val="9078D63A"/>
    <w:lvl w:ilvl="0" w:tplc="E5BE2D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00CCF"/>
    <w:multiLevelType w:val="multilevel"/>
    <w:tmpl w:val="45982C08"/>
    <w:styleLink w:val="ListBullets"/>
    <w:lvl w:ilvl="0">
      <w:start w:val="1"/>
      <w:numFmt w:val="bullet"/>
      <w:pStyle w:val="ListBullet"/>
      <w:lvlText w:val="&gt;"/>
      <w:lvlJc w:val="left"/>
      <w:pPr>
        <w:ind w:left="227" w:hanging="227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>
      <w:start w:val="1"/>
      <w:numFmt w:val="bullet"/>
      <w:pStyle w:val="ListBullet2"/>
      <w:lvlText w:val=""/>
      <w:lvlJc w:val="left"/>
      <w:pPr>
        <w:tabs>
          <w:tab w:val="num" w:pos="340"/>
        </w:tabs>
        <w:ind w:left="113" w:firstLine="114"/>
      </w:pPr>
      <w:rPr>
        <w:rFonts w:ascii="Wingdings" w:hAnsi="Wingdings" w:hint="default"/>
        <w:color w:val="1EA89B" w:themeColor="accent1"/>
        <w:sz w:val="20"/>
      </w:rPr>
    </w:lvl>
    <w:lvl w:ilvl="2">
      <w:start w:val="1"/>
      <w:numFmt w:val="bullet"/>
      <w:pStyle w:val="ListBullet3"/>
      <w:lvlText w:val="­"/>
      <w:lvlJc w:val="left"/>
      <w:pPr>
        <w:ind w:left="454" w:firstLine="56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3017381"/>
    <w:multiLevelType w:val="hybridMultilevel"/>
    <w:tmpl w:val="E7180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D75BDF"/>
    <w:multiLevelType w:val="hybridMultilevel"/>
    <w:tmpl w:val="CA20BC92"/>
    <w:lvl w:ilvl="0" w:tplc="DA6A907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59CF"/>
    <w:multiLevelType w:val="multilevel"/>
    <w:tmpl w:val="25CC80D4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38EC7BBA"/>
    <w:multiLevelType w:val="hybridMultilevel"/>
    <w:tmpl w:val="A7F63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BB763F"/>
    <w:multiLevelType w:val="hybridMultilevel"/>
    <w:tmpl w:val="BE844862"/>
    <w:lvl w:ilvl="0" w:tplc="1C16CD52">
      <w:start w:val="1"/>
      <w:numFmt w:val="bullet"/>
      <w:lvlText w:val="&gt;"/>
      <w:lvlJc w:val="left"/>
      <w:pPr>
        <w:ind w:left="144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6644EAE">
      <w:start w:val="1"/>
      <w:numFmt w:val="bullet"/>
      <w:lvlText w:val="­"/>
      <w:lvlJc w:val="left"/>
      <w:pPr>
        <w:ind w:left="2160" w:hanging="360"/>
      </w:pPr>
      <w:rPr>
        <w:rFonts w:ascii="Segoe UI Semibold" w:hAnsi="Segoe UI Semibold" w:hint="default"/>
        <w:color w:val="1EA89B" w:themeColor="accent1"/>
      </w:rPr>
    </w:lvl>
    <w:lvl w:ilvl="2" w:tplc="BECE8AA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  <w:color w:val="1EA89B" w:themeColor="accent1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D955F0"/>
    <w:multiLevelType w:val="multilevel"/>
    <w:tmpl w:val="ECE80C0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19" w15:restartNumberingAfterBreak="0">
    <w:nsid w:val="47C6384D"/>
    <w:multiLevelType w:val="hybridMultilevel"/>
    <w:tmpl w:val="DF5C46F0"/>
    <w:lvl w:ilvl="0" w:tplc="D466D2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452513"/>
    <w:multiLevelType w:val="hybridMultilevel"/>
    <w:tmpl w:val="D8560A48"/>
    <w:lvl w:ilvl="0" w:tplc="BBC4E4BC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5F325328"/>
    <w:multiLevelType w:val="hybridMultilevel"/>
    <w:tmpl w:val="C86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DF251F"/>
    <w:multiLevelType w:val="multilevel"/>
    <w:tmpl w:val="99724356"/>
    <w:lvl w:ilvl="0">
      <w:start w:val="1"/>
      <w:numFmt w:val="decimal"/>
      <w:pStyle w:val="Heading1"/>
      <w:lvlText w:val="%1"/>
      <w:lvlJc w:val="left"/>
      <w:pPr>
        <w:ind w:left="8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B0D1BB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562E5D"/>
    <w:multiLevelType w:val="hybridMultilevel"/>
    <w:tmpl w:val="CA584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2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26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7"/>
  </w:num>
  <w:num w:numId="9">
    <w:abstractNumId w:val="19"/>
  </w:num>
  <w:num w:numId="10">
    <w:abstractNumId w:val="22"/>
  </w:num>
  <w:num w:numId="11">
    <w:abstractNumId w:val="12"/>
  </w:num>
  <w:num w:numId="12">
    <w:abstractNumId w:val="5"/>
  </w:num>
  <w:num w:numId="13">
    <w:abstractNumId w:val="25"/>
  </w:num>
  <w:num w:numId="14">
    <w:abstractNumId w:val="15"/>
  </w:num>
  <w:num w:numId="15">
    <w:abstractNumId w:val="23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7"/>
  </w:num>
  <w:num w:numId="21">
    <w:abstractNumId w:val="21"/>
  </w:num>
  <w:num w:numId="22">
    <w:abstractNumId w:val="5"/>
  </w:num>
  <w:num w:numId="23">
    <w:abstractNumId w:val="20"/>
  </w:num>
  <w:num w:numId="24">
    <w:abstractNumId w:val="16"/>
  </w:num>
  <w:num w:numId="25">
    <w:abstractNumId w:val="14"/>
  </w:num>
  <w:num w:numId="26">
    <w:abstractNumId w:val="24"/>
  </w:num>
  <w:num w:numId="27">
    <w:abstractNumId w:val="10"/>
  </w:num>
  <w:num w:numId="2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3B"/>
    <w:rsid w:val="00000183"/>
    <w:rsid w:val="00003045"/>
    <w:rsid w:val="00003435"/>
    <w:rsid w:val="0000378D"/>
    <w:rsid w:val="000056DF"/>
    <w:rsid w:val="000076C0"/>
    <w:rsid w:val="00007975"/>
    <w:rsid w:val="00010206"/>
    <w:rsid w:val="000122B4"/>
    <w:rsid w:val="000147BF"/>
    <w:rsid w:val="000162AC"/>
    <w:rsid w:val="00017873"/>
    <w:rsid w:val="00023829"/>
    <w:rsid w:val="00030ED7"/>
    <w:rsid w:val="00033B09"/>
    <w:rsid w:val="000367E8"/>
    <w:rsid w:val="00037226"/>
    <w:rsid w:val="000406C9"/>
    <w:rsid w:val="00041F65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7743C"/>
    <w:rsid w:val="00084803"/>
    <w:rsid w:val="00085F48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4B86"/>
    <w:rsid w:val="000B6EE2"/>
    <w:rsid w:val="000B7387"/>
    <w:rsid w:val="000C0FE0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1CEA"/>
    <w:rsid w:val="000E7E97"/>
    <w:rsid w:val="000F1C2B"/>
    <w:rsid w:val="000F7109"/>
    <w:rsid w:val="00101A4C"/>
    <w:rsid w:val="0010291F"/>
    <w:rsid w:val="00105B0E"/>
    <w:rsid w:val="00107A14"/>
    <w:rsid w:val="00111209"/>
    <w:rsid w:val="00112A17"/>
    <w:rsid w:val="00113AB0"/>
    <w:rsid w:val="00117365"/>
    <w:rsid w:val="00117A6D"/>
    <w:rsid w:val="00117B94"/>
    <w:rsid w:val="0012067E"/>
    <w:rsid w:val="0012068A"/>
    <w:rsid w:val="0012146C"/>
    <w:rsid w:val="00122642"/>
    <w:rsid w:val="001303D4"/>
    <w:rsid w:val="0013086C"/>
    <w:rsid w:val="001337A1"/>
    <w:rsid w:val="00133ABE"/>
    <w:rsid w:val="00136D40"/>
    <w:rsid w:val="00137A75"/>
    <w:rsid w:val="00143A1D"/>
    <w:rsid w:val="00144250"/>
    <w:rsid w:val="0014510B"/>
    <w:rsid w:val="00146DC5"/>
    <w:rsid w:val="0015216B"/>
    <w:rsid w:val="0015266F"/>
    <w:rsid w:val="001534F8"/>
    <w:rsid w:val="00153EDD"/>
    <w:rsid w:val="00154CD7"/>
    <w:rsid w:val="0015744F"/>
    <w:rsid w:val="00160731"/>
    <w:rsid w:val="001644BE"/>
    <w:rsid w:val="00164CC7"/>
    <w:rsid w:val="0016774E"/>
    <w:rsid w:val="00173C0A"/>
    <w:rsid w:val="00174AFD"/>
    <w:rsid w:val="00175A99"/>
    <w:rsid w:val="00175B1F"/>
    <w:rsid w:val="00180277"/>
    <w:rsid w:val="00180BAB"/>
    <w:rsid w:val="00181DFC"/>
    <w:rsid w:val="0018254C"/>
    <w:rsid w:val="00182E74"/>
    <w:rsid w:val="00184176"/>
    <w:rsid w:val="001872A6"/>
    <w:rsid w:val="00190CC4"/>
    <w:rsid w:val="001910F7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3FF"/>
    <w:rsid w:val="001B155E"/>
    <w:rsid w:val="001B1B69"/>
    <w:rsid w:val="001B341F"/>
    <w:rsid w:val="001B45CB"/>
    <w:rsid w:val="001B7FC3"/>
    <w:rsid w:val="001C031B"/>
    <w:rsid w:val="001C26C0"/>
    <w:rsid w:val="001C3BC7"/>
    <w:rsid w:val="001C3F28"/>
    <w:rsid w:val="001C4604"/>
    <w:rsid w:val="001C5004"/>
    <w:rsid w:val="001C5798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0D36"/>
    <w:rsid w:val="00231A4B"/>
    <w:rsid w:val="00232286"/>
    <w:rsid w:val="0023256D"/>
    <w:rsid w:val="002401D2"/>
    <w:rsid w:val="00240225"/>
    <w:rsid w:val="0024077A"/>
    <w:rsid w:val="00243C99"/>
    <w:rsid w:val="0024573A"/>
    <w:rsid w:val="0025004B"/>
    <w:rsid w:val="00252C67"/>
    <w:rsid w:val="00254390"/>
    <w:rsid w:val="00254777"/>
    <w:rsid w:val="00257C06"/>
    <w:rsid w:val="002607AE"/>
    <w:rsid w:val="00260A37"/>
    <w:rsid w:val="00262943"/>
    <w:rsid w:val="00264257"/>
    <w:rsid w:val="00264E09"/>
    <w:rsid w:val="00265399"/>
    <w:rsid w:val="00270E48"/>
    <w:rsid w:val="00271821"/>
    <w:rsid w:val="0027262C"/>
    <w:rsid w:val="00272768"/>
    <w:rsid w:val="00273D8A"/>
    <w:rsid w:val="002748BB"/>
    <w:rsid w:val="002767EC"/>
    <w:rsid w:val="002812E6"/>
    <w:rsid w:val="002823B1"/>
    <w:rsid w:val="00282EB0"/>
    <w:rsid w:val="00283FD0"/>
    <w:rsid w:val="00286921"/>
    <w:rsid w:val="002913E3"/>
    <w:rsid w:val="00292127"/>
    <w:rsid w:val="002948D4"/>
    <w:rsid w:val="002A042C"/>
    <w:rsid w:val="002A0E4D"/>
    <w:rsid w:val="002A2FBB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31E2"/>
    <w:rsid w:val="002D3D82"/>
    <w:rsid w:val="002D41C6"/>
    <w:rsid w:val="002D4697"/>
    <w:rsid w:val="002D6AF9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0DE"/>
    <w:rsid w:val="002F141E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4A1F"/>
    <w:rsid w:val="003175EE"/>
    <w:rsid w:val="00322313"/>
    <w:rsid w:val="00324FF8"/>
    <w:rsid w:val="003254A8"/>
    <w:rsid w:val="003275A7"/>
    <w:rsid w:val="00336BE6"/>
    <w:rsid w:val="00341A15"/>
    <w:rsid w:val="003433BD"/>
    <w:rsid w:val="00343F82"/>
    <w:rsid w:val="00344DD0"/>
    <w:rsid w:val="00345ACF"/>
    <w:rsid w:val="00346597"/>
    <w:rsid w:val="00347743"/>
    <w:rsid w:val="003478C5"/>
    <w:rsid w:val="00352819"/>
    <w:rsid w:val="00353932"/>
    <w:rsid w:val="00353AFB"/>
    <w:rsid w:val="00355AA3"/>
    <w:rsid w:val="0035739A"/>
    <w:rsid w:val="00357C32"/>
    <w:rsid w:val="00360373"/>
    <w:rsid w:val="00361555"/>
    <w:rsid w:val="00361FBC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D01"/>
    <w:rsid w:val="00385191"/>
    <w:rsid w:val="003877D7"/>
    <w:rsid w:val="00391218"/>
    <w:rsid w:val="00391CAC"/>
    <w:rsid w:val="003947B9"/>
    <w:rsid w:val="00395577"/>
    <w:rsid w:val="00396E60"/>
    <w:rsid w:val="00397422"/>
    <w:rsid w:val="00397751"/>
    <w:rsid w:val="00397946"/>
    <w:rsid w:val="003A07B8"/>
    <w:rsid w:val="003A07DF"/>
    <w:rsid w:val="003A0CA0"/>
    <w:rsid w:val="003A30FD"/>
    <w:rsid w:val="003A43B2"/>
    <w:rsid w:val="003A6945"/>
    <w:rsid w:val="003B45D0"/>
    <w:rsid w:val="003B5887"/>
    <w:rsid w:val="003B6E76"/>
    <w:rsid w:val="003C3A38"/>
    <w:rsid w:val="003C67D3"/>
    <w:rsid w:val="003D354F"/>
    <w:rsid w:val="003D3A45"/>
    <w:rsid w:val="003D3CE4"/>
    <w:rsid w:val="003D59FF"/>
    <w:rsid w:val="003D6F31"/>
    <w:rsid w:val="003D70B0"/>
    <w:rsid w:val="003D7D7E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147"/>
    <w:rsid w:val="003F4B3F"/>
    <w:rsid w:val="003F4C2C"/>
    <w:rsid w:val="003F59D5"/>
    <w:rsid w:val="003F5AF1"/>
    <w:rsid w:val="003F5D26"/>
    <w:rsid w:val="003F5D9E"/>
    <w:rsid w:val="003F6045"/>
    <w:rsid w:val="004029B6"/>
    <w:rsid w:val="00403607"/>
    <w:rsid w:val="0040367C"/>
    <w:rsid w:val="00403B03"/>
    <w:rsid w:val="004040CA"/>
    <w:rsid w:val="0041256D"/>
    <w:rsid w:val="00412F4D"/>
    <w:rsid w:val="00413AE3"/>
    <w:rsid w:val="00416D30"/>
    <w:rsid w:val="0042275A"/>
    <w:rsid w:val="00425DDF"/>
    <w:rsid w:val="00426277"/>
    <w:rsid w:val="00427A50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4796D"/>
    <w:rsid w:val="00452057"/>
    <w:rsid w:val="0045270C"/>
    <w:rsid w:val="0045591F"/>
    <w:rsid w:val="00456F3D"/>
    <w:rsid w:val="00457C02"/>
    <w:rsid w:val="00460425"/>
    <w:rsid w:val="00462662"/>
    <w:rsid w:val="00463CF3"/>
    <w:rsid w:val="0046514B"/>
    <w:rsid w:val="00467F18"/>
    <w:rsid w:val="00467F57"/>
    <w:rsid w:val="00471D7F"/>
    <w:rsid w:val="004723D3"/>
    <w:rsid w:val="0047248A"/>
    <w:rsid w:val="00472836"/>
    <w:rsid w:val="004729AD"/>
    <w:rsid w:val="004748E1"/>
    <w:rsid w:val="00474A00"/>
    <w:rsid w:val="00476357"/>
    <w:rsid w:val="00477A33"/>
    <w:rsid w:val="00477C71"/>
    <w:rsid w:val="0048042C"/>
    <w:rsid w:val="00480923"/>
    <w:rsid w:val="004813CD"/>
    <w:rsid w:val="00481645"/>
    <w:rsid w:val="00485A9E"/>
    <w:rsid w:val="00485E65"/>
    <w:rsid w:val="00486BCA"/>
    <w:rsid w:val="00493319"/>
    <w:rsid w:val="004937AF"/>
    <w:rsid w:val="0049441A"/>
    <w:rsid w:val="004A0811"/>
    <w:rsid w:val="004A2A93"/>
    <w:rsid w:val="004A2FAB"/>
    <w:rsid w:val="004A57A6"/>
    <w:rsid w:val="004A6C88"/>
    <w:rsid w:val="004A7191"/>
    <w:rsid w:val="004A7B72"/>
    <w:rsid w:val="004B0DA5"/>
    <w:rsid w:val="004B29E1"/>
    <w:rsid w:val="004B2C8B"/>
    <w:rsid w:val="004B5CCC"/>
    <w:rsid w:val="004B5E9D"/>
    <w:rsid w:val="004B7867"/>
    <w:rsid w:val="004C63F5"/>
    <w:rsid w:val="004C6716"/>
    <w:rsid w:val="004D037D"/>
    <w:rsid w:val="004D2984"/>
    <w:rsid w:val="004D5A6E"/>
    <w:rsid w:val="004D64DC"/>
    <w:rsid w:val="004E47D8"/>
    <w:rsid w:val="004E545F"/>
    <w:rsid w:val="004E73B7"/>
    <w:rsid w:val="004E757F"/>
    <w:rsid w:val="004F0EC3"/>
    <w:rsid w:val="004F1373"/>
    <w:rsid w:val="004F3F35"/>
    <w:rsid w:val="004F4E51"/>
    <w:rsid w:val="004F5B88"/>
    <w:rsid w:val="004F6456"/>
    <w:rsid w:val="004F71E7"/>
    <w:rsid w:val="00500445"/>
    <w:rsid w:val="0050109D"/>
    <w:rsid w:val="005018EA"/>
    <w:rsid w:val="0050480A"/>
    <w:rsid w:val="00507FF3"/>
    <w:rsid w:val="005104F4"/>
    <w:rsid w:val="005212E4"/>
    <w:rsid w:val="0052140E"/>
    <w:rsid w:val="005223D3"/>
    <w:rsid w:val="0052798F"/>
    <w:rsid w:val="0053132E"/>
    <w:rsid w:val="00532273"/>
    <w:rsid w:val="00533693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074D"/>
    <w:rsid w:val="005555DD"/>
    <w:rsid w:val="00556CF7"/>
    <w:rsid w:val="005602F6"/>
    <w:rsid w:val="00560A9A"/>
    <w:rsid w:val="00561503"/>
    <w:rsid w:val="00562B0F"/>
    <w:rsid w:val="00565200"/>
    <w:rsid w:val="005658C4"/>
    <w:rsid w:val="00566B50"/>
    <w:rsid w:val="00567058"/>
    <w:rsid w:val="0057017E"/>
    <w:rsid w:val="00572E33"/>
    <w:rsid w:val="00573051"/>
    <w:rsid w:val="0057320F"/>
    <w:rsid w:val="00573A70"/>
    <w:rsid w:val="005770B8"/>
    <w:rsid w:val="005773CC"/>
    <w:rsid w:val="00581B68"/>
    <w:rsid w:val="00590A34"/>
    <w:rsid w:val="005912EC"/>
    <w:rsid w:val="00592A3B"/>
    <w:rsid w:val="0059353C"/>
    <w:rsid w:val="005935A6"/>
    <w:rsid w:val="00594EC8"/>
    <w:rsid w:val="00595220"/>
    <w:rsid w:val="005A064B"/>
    <w:rsid w:val="005A3D31"/>
    <w:rsid w:val="005A5452"/>
    <w:rsid w:val="005A700F"/>
    <w:rsid w:val="005A7D47"/>
    <w:rsid w:val="005B1EB5"/>
    <w:rsid w:val="005B33E6"/>
    <w:rsid w:val="005B3998"/>
    <w:rsid w:val="005B4733"/>
    <w:rsid w:val="005B474C"/>
    <w:rsid w:val="005B5E58"/>
    <w:rsid w:val="005C133A"/>
    <w:rsid w:val="005C3377"/>
    <w:rsid w:val="005C50E2"/>
    <w:rsid w:val="005C7436"/>
    <w:rsid w:val="005D0222"/>
    <w:rsid w:val="005D0C5A"/>
    <w:rsid w:val="005D111F"/>
    <w:rsid w:val="005D1BF9"/>
    <w:rsid w:val="005D249C"/>
    <w:rsid w:val="005D2DDE"/>
    <w:rsid w:val="005D4791"/>
    <w:rsid w:val="005D5525"/>
    <w:rsid w:val="005D579A"/>
    <w:rsid w:val="005D66D0"/>
    <w:rsid w:val="005D7315"/>
    <w:rsid w:val="005D7A20"/>
    <w:rsid w:val="005E032D"/>
    <w:rsid w:val="005E0ABE"/>
    <w:rsid w:val="005E2D81"/>
    <w:rsid w:val="005E4EDF"/>
    <w:rsid w:val="005E64A6"/>
    <w:rsid w:val="005E7CD4"/>
    <w:rsid w:val="005F2D26"/>
    <w:rsid w:val="005F45F1"/>
    <w:rsid w:val="0060090B"/>
    <w:rsid w:val="00602912"/>
    <w:rsid w:val="006059C3"/>
    <w:rsid w:val="00610B46"/>
    <w:rsid w:val="00612579"/>
    <w:rsid w:val="00614D28"/>
    <w:rsid w:val="006152CA"/>
    <w:rsid w:val="00615611"/>
    <w:rsid w:val="006207C3"/>
    <w:rsid w:val="006219CE"/>
    <w:rsid w:val="00621FCE"/>
    <w:rsid w:val="006225F9"/>
    <w:rsid w:val="006230AE"/>
    <w:rsid w:val="00624721"/>
    <w:rsid w:val="006260A7"/>
    <w:rsid w:val="006262C6"/>
    <w:rsid w:val="00632FDE"/>
    <w:rsid w:val="00633965"/>
    <w:rsid w:val="0063435A"/>
    <w:rsid w:val="00634DD9"/>
    <w:rsid w:val="00635DFB"/>
    <w:rsid w:val="00636AE8"/>
    <w:rsid w:val="00637543"/>
    <w:rsid w:val="00641F42"/>
    <w:rsid w:val="0064307C"/>
    <w:rsid w:val="0064355A"/>
    <w:rsid w:val="006449A8"/>
    <w:rsid w:val="00646301"/>
    <w:rsid w:val="00647B97"/>
    <w:rsid w:val="00647F5C"/>
    <w:rsid w:val="0065222D"/>
    <w:rsid w:val="00652852"/>
    <w:rsid w:val="00653388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38C1"/>
    <w:rsid w:val="00663A0D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615"/>
    <w:rsid w:val="00682D8E"/>
    <w:rsid w:val="00682F63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98A"/>
    <w:rsid w:val="006A2307"/>
    <w:rsid w:val="006A47EC"/>
    <w:rsid w:val="006A4C75"/>
    <w:rsid w:val="006A5F4A"/>
    <w:rsid w:val="006B0D58"/>
    <w:rsid w:val="006B1A52"/>
    <w:rsid w:val="006B1B5D"/>
    <w:rsid w:val="006B22B5"/>
    <w:rsid w:val="006B4064"/>
    <w:rsid w:val="006B4893"/>
    <w:rsid w:val="006B7210"/>
    <w:rsid w:val="006B74D0"/>
    <w:rsid w:val="006C0117"/>
    <w:rsid w:val="006C0783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3AC7"/>
    <w:rsid w:val="006E405B"/>
    <w:rsid w:val="006E4959"/>
    <w:rsid w:val="006E4B43"/>
    <w:rsid w:val="006E56C2"/>
    <w:rsid w:val="006E5F2F"/>
    <w:rsid w:val="006E6A99"/>
    <w:rsid w:val="006E6AB8"/>
    <w:rsid w:val="006F514A"/>
    <w:rsid w:val="006F5249"/>
    <w:rsid w:val="006F53AC"/>
    <w:rsid w:val="00704DD9"/>
    <w:rsid w:val="007068E4"/>
    <w:rsid w:val="00706DE8"/>
    <w:rsid w:val="007149A5"/>
    <w:rsid w:val="007154AC"/>
    <w:rsid w:val="00716B70"/>
    <w:rsid w:val="00721D87"/>
    <w:rsid w:val="007244B6"/>
    <w:rsid w:val="00726B03"/>
    <w:rsid w:val="00726E77"/>
    <w:rsid w:val="00735508"/>
    <w:rsid w:val="00741139"/>
    <w:rsid w:val="00743AAB"/>
    <w:rsid w:val="0074432D"/>
    <w:rsid w:val="00745CFC"/>
    <w:rsid w:val="00746D5E"/>
    <w:rsid w:val="00750564"/>
    <w:rsid w:val="007542BC"/>
    <w:rsid w:val="00755142"/>
    <w:rsid w:val="00760F29"/>
    <w:rsid w:val="007631C6"/>
    <w:rsid w:val="00772B06"/>
    <w:rsid w:val="00774188"/>
    <w:rsid w:val="00774968"/>
    <w:rsid w:val="007761E5"/>
    <w:rsid w:val="00777AB4"/>
    <w:rsid w:val="00780467"/>
    <w:rsid w:val="0078162A"/>
    <w:rsid w:val="007817C7"/>
    <w:rsid w:val="007818E4"/>
    <w:rsid w:val="00782F81"/>
    <w:rsid w:val="0078691B"/>
    <w:rsid w:val="00787910"/>
    <w:rsid w:val="007934BC"/>
    <w:rsid w:val="00796076"/>
    <w:rsid w:val="007A282C"/>
    <w:rsid w:val="007A2833"/>
    <w:rsid w:val="007A395B"/>
    <w:rsid w:val="007A45FA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C0974"/>
    <w:rsid w:val="007C3887"/>
    <w:rsid w:val="007C5CFF"/>
    <w:rsid w:val="007C6A32"/>
    <w:rsid w:val="007C7EDB"/>
    <w:rsid w:val="007D02A9"/>
    <w:rsid w:val="007D17B2"/>
    <w:rsid w:val="007D522A"/>
    <w:rsid w:val="007D6767"/>
    <w:rsid w:val="007D6B88"/>
    <w:rsid w:val="007D6C85"/>
    <w:rsid w:val="007E2480"/>
    <w:rsid w:val="007E6373"/>
    <w:rsid w:val="007F0289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6DB"/>
    <w:rsid w:val="008039DA"/>
    <w:rsid w:val="00806BC6"/>
    <w:rsid w:val="008139E9"/>
    <w:rsid w:val="00814679"/>
    <w:rsid w:val="008205E1"/>
    <w:rsid w:val="0082140A"/>
    <w:rsid w:val="00821B27"/>
    <w:rsid w:val="0082294E"/>
    <w:rsid w:val="00823495"/>
    <w:rsid w:val="0082523D"/>
    <w:rsid w:val="008253F6"/>
    <w:rsid w:val="00825D9E"/>
    <w:rsid w:val="00826804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75DB"/>
    <w:rsid w:val="008600BB"/>
    <w:rsid w:val="008619D2"/>
    <w:rsid w:val="00862031"/>
    <w:rsid w:val="0086358E"/>
    <w:rsid w:val="00865521"/>
    <w:rsid w:val="00870500"/>
    <w:rsid w:val="00873173"/>
    <w:rsid w:val="00873326"/>
    <w:rsid w:val="00875B8E"/>
    <w:rsid w:val="00876CF3"/>
    <w:rsid w:val="008809DE"/>
    <w:rsid w:val="00882517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1CD5"/>
    <w:rsid w:val="008A2B55"/>
    <w:rsid w:val="008A3DA5"/>
    <w:rsid w:val="008A7864"/>
    <w:rsid w:val="008B0281"/>
    <w:rsid w:val="008B1927"/>
    <w:rsid w:val="008B26AB"/>
    <w:rsid w:val="008B535B"/>
    <w:rsid w:val="008B5660"/>
    <w:rsid w:val="008B69D5"/>
    <w:rsid w:val="008C122F"/>
    <w:rsid w:val="008C29A1"/>
    <w:rsid w:val="008C7FA7"/>
    <w:rsid w:val="008D26D4"/>
    <w:rsid w:val="008D27A0"/>
    <w:rsid w:val="008D2E7A"/>
    <w:rsid w:val="008D38D8"/>
    <w:rsid w:val="008D475B"/>
    <w:rsid w:val="008D51C8"/>
    <w:rsid w:val="008D5A20"/>
    <w:rsid w:val="008D5D71"/>
    <w:rsid w:val="008D633C"/>
    <w:rsid w:val="008E09FA"/>
    <w:rsid w:val="008E3627"/>
    <w:rsid w:val="008E4422"/>
    <w:rsid w:val="008E5321"/>
    <w:rsid w:val="008E7197"/>
    <w:rsid w:val="008F0EF7"/>
    <w:rsid w:val="008F2851"/>
    <w:rsid w:val="008F5B4E"/>
    <w:rsid w:val="008F622D"/>
    <w:rsid w:val="008F6C4D"/>
    <w:rsid w:val="008F7294"/>
    <w:rsid w:val="00901230"/>
    <w:rsid w:val="0090163E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37F7"/>
    <w:rsid w:val="00924D4E"/>
    <w:rsid w:val="00926B8D"/>
    <w:rsid w:val="00930D4B"/>
    <w:rsid w:val="00936A25"/>
    <w:rsid w:val="0093788D"/>
    <w:rsid w:val="00940988"/>
    <w:rsid w:val="009410FA"/>
    <w:rsid w:val="00941604"/>
    <w:rsid w:val="009416F3"/>
    <w:rsid w:val="00941ACF"/>
    <w:rsid w:val="009439B6"/>
    <w:rsid w:val="00943D47"/>
    <w:rsid w:val="00947C80"/>
    <w:rsid w:val="009515E6"/>
    <w:rsid w:val="009546B2"/>
    <w:rsid w:val="00956353"/>
    <w:rsid w:val="0095663F"/>
    <w:rsid w:val="009569F1"/>
    <w:rsid w:val="0096003B"/>
    <w:rsid w:val="009600FC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2C2A"/>
    <w:rsid w:val="009A39FD"/>
    <w:rsid w:val="009A3E1E"/>
    <w:rsid w:val="009A660E"/>
    <w:rsid w:val="009B1418"/>
    <w:rsid w:val="009B29FF"/>
    <w:rsid w:val="009B3F95"/>
    <w:rsid w:val="009B4C56"/>
    <w:rsid w:val="009C36CA"/>
    <w:rsid w:val="009C514E"/>
    <w:rsid w:val="009C5452"/>
    <w:rsid w:val="009C62D6"/>
    <w:rsid w:val="009D03F1"/>
    <w:rsid w:val="009D08A6"/>
    <w:rsid w:val="009D0E49"/>
    <w:rsid w:val="009D2A46"/>
    <w:rsid w:val="009D2C2A"/>
    <w:rsid w:val="009D4D9A"/>
    <w:rsid w:val="009D5C15"/>
    <w:rsid w:val="009E2F8A"/>
    <w:rsid w:val="009E5D28"/>
    <w:rsid w:val="009E6902"/>
    <w:rsid w:val="009E7E42"/>
    <w:rsid w:val="009F00D9"/>
    <w:rsid w:val="009F0D13"/>
    <w:rsid w:val="009F0EEF"/>
    <w:rsid w:val="009F56C1"/>
    <w:rsid w:val="009F6159"/>
    <w:rsid w:val="009F7680"/>
    <w:rsid w:val="00A00B08"/>
    <w:rsid w:val="00A04F5B"/>
    <w:rsid w:val="00A06DD1"/>
    <w:rsid w:val="00A0745F"/>
    <w:rsid w:val="00A0756F"/>
    <w:rsid w:val="00A076E4"/>
    <w:rsid w:val="00A12A0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6A48"/>
    <w:rsid w:val="00A302AC"/>
    <w:rsid w:val="00A327E5"/>
    <w:rsid w:val="00A33148"/>
    <w:rsid w:val="00A331FA"/>
    <w:rsid w:val="00A33CBC"/>
    <w:rsid w:val="00A36320"/>
    <w:rsid w:val="00A438BA"/>
    <w:rsid w:val="00A4540A"/>
    <w:rsid w:val="00A458E2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6824"/>
    <w:rsid w:val="00A603B2"/>
    <w:rsid w:val="00A60F96"/>
    <w:rsid w:val="00A6269B"/>
    <w:rsid w:val="00A63190"/>
    <w:rsid w:val="00A63C10"/>
    <w:rsid w:val="00A65136"/>
    <w:rsid w:val="00A65850"/>
    <w:rsid w:val="00A65DCD"/>
    <w:rsid w:val="00A65F53"/>
    <w:rsid w:val="00A703DC"/>
    <w:rsid w:val="00A73E55"/>
    <w:rsid w:val="00A7573F"/>
    <w:rsid w:val="00A7654C"/>
    <w:rsid w:val="00A76E47"/>
    <w:rsid w:val="00A87835"/>
    <w:rsid w:val="00A87FBB"/>
    <w:rsid w:val="00A900D2"/>
    <w:rsid w:val="00A92687"/>
    <w:rsid w:val="00A92FA5"/>
    <w:rsid w:val="00A938FD"/>
    <w:rsid w:val="00A966D1"/>
    <w:rsid w:val="00AA2218"/>
    <w:rsid w:val="00AA2C47"/>
    <w:rsid w:val="00AA2EFF"/>
    <w:rsid w:val="00AA3C5F"/>
    <w:rsid w:val="00AA4258"/>
    <w:rsid w:val="00AA6B08"/>
    <w:rsid w:val="00AB023C"/>
    <w:rsid w:val="00AB0DC2"/>
    <w:rsid w:val="00AB1D46"/>
    <w:rsid w:val="00AB4CE5"/>
    <w:rsid w:val="00AC28B0"/>
    <w:rsid w:val="00AC3046"/>
    <w:rsid w:val="00AD05F0"/>
    <w:rsid w:val="00AD0D22"/>
    <w:rsid w:val="00AD1189"/>
    <w:rsid w:val="00AD6912"/>
    <w:rsid w:val="00AD7C35"/>
    <w:rsid w:val="00AE3018"/>
    <w:rsid w:val="00AE51EC"/>
    <w:rsid w:val="00AE5611"/>
    <w:rsid w:val="00AE65D9"/>
    <w:rsid w:val="00AE7C4B"/>
    <w:rsid w:val="00AF0D53"/>
    <w:rsid w:val="00AF26B1"/>
    <w:rsid w:val="00AF2EE0"/>
    <w:rsid w:val="00AF3775"/>
    <w:rsid w:val="00AF395D"/>
    <w:rsid w:val="00AF4118"/>
    <w:rsid w:val="00AF411E"/>
    <w:rsid w:val="00AF4220"/>
    <w:rsid w:val="00AF6688"/>
    <w:rsid w:val="00AF762E"/>
    <w:rsid w:val="00B000C2"/>
    <w:rsid w:val="00B03384"/>
    <w:rsid w:val="00B03418"/>
    <w:rsid w:val="00B0350D"/>
    <w:rsid w:val="00B04B76"/>
    <w:rsid w:val="00B05380"/>
    <w:rsid w:val="00B0578F"/>
    <w:rsid w:val="00B0628D"/>
    <w:rsid w:val="00B12C10"/>
    <w:rsid w:val="00B12CB6"/>
    <w:rsid w:val="00B210DF"/>
    <w:rsid w:val="00B2226D"/>
    <w:rsid w:val="00B22AAD"/>
    <w:rsid w:val="00B24DA9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3DD1"/>
    <w:rsid w:val="00B55127"/>
    <w:rsid w:val="00B60A90"/>
    <w:rsid w:val="00B629B4"/>
    <w:rsid w:val="00B62D29"/>
    <w:rsid w:val="00B62FBA"/>
    <w:rsid w:val="00B63DC4"/>
    <w:rsid w:val="00B66A40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971B0"/>
    <w:rsid w:val="00B97933"/>
    <w:rsid w:val="00BA0BF0"/>
    <w:rsid w:val="00BA2AED"/>
    <w:rsid w:val="00BA3FAA"/>
    <w:rsid w:val="00BA4B08"/>
    <w:rsid w:val="00BB0D34"/>
    <w:rsid w:val="00BB17E1"/>
    <w:rsid w:val="00BB22A4"/>
    <w:rsid w:val="00BB5D58"/>
    <w:rsid w:val="00BB673E"/>
    <w:rsid w:val="00BC1557"/>
    <w:rsid w:val="00BC668E"/>
    <w:rsid w:val="00BC750D"/>
    <w:rsid w:val="00BD02CA"/>
    <w:rsid w:val="00BD3070"/>
    <w:rsid w:val="00BD36F6"/>
    <w:rsid w:val="00BD3BC1"/>
    <w:rsid w:val="00BD3E0D"/>
    <w:rsid w:val="00BD56D9"/>
    <w:rsid w:val="00BD6B48"/>
    <w:rsid w:val="00BE074A"/>
    <w:rsid w:val="00BE5B6E"/>
    <w:rsid w:val="00BE5D0F"/>
    <w:rsid w:val="00BE64CB"/>
    <w:rsid w:val="00BF0858"/>
    <w:rsid w:val="00BF39CC"/>
    <w:rsid w:val="00BF7337"/>
    <w:rsid w:val="00C00178"/>
    <w:rsid w:val="00C0185C"/>
    <w:rsid w:val="00C01F88"/>
    <w:rsid w:val="00C05FE0"/>
    <w:rsid w:val="00C06F82"/>
    <w:rsid w:val="00C07294"/>
    <w:rsid w:val="00C1195C"/>
    <w:rsid w:val="00C11D6F"/>
    <w:rsid w:val="00C12441"/>
    <w:rsid w:val="00C1535C"/>
    <w:rsid w:val="00C15C97"/>
    <w:rsid w:val="00C164E4"/>
    <w:rsid w:val="00C21F2A"/>
    <w:rsid w:val="00C24126"/>
    <w:rsid w:val="00C27BEE"/>
    <w:rsid w:val="00C3049A"/>
    <w:rsid w:val="00C305D2"/>
    <w:rsid w:val="00C330B2"/>
    <w:rsid w:val="00C33B63"/>
    <w:rsid w:val="00C33B86"/>
    <w:rsid w:val="00C415E6"/>
    <w:rsid w:val="00C41650"/>
    <w:rsid w:val="00C418BE"/>
    <w:rsid w:val="00C458AA"/>
    <w:rsid w:val="00C529BA"/>
    <w:rsid w:val="00C5334D"/>
    <w:rsid w:val="00C535AD"/>
    <w:rsid w:val="00C54078"/>
    <w:rsid w:val="00C545ED"/>
    <w:rsid w:val="00C54CC7"/>
    <w:rsid w:val="00C550CB"/>
    <w:rsid w:val="00C56079"/>
    <w:rsid w:val="00C56374"/>
    <w:rsid w:val="00C5788D"/>
    <w:rsid w:val="00C611CE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3BAF"/>
    <w:rsid w:val="00C85282"/>
    <w:rsid w:val="00C86F69"/>
    <w:rsid w:val="00C9037F"/>
    <w:rsid w:val="00C90474"/>
    <w:rsid w:val="00C9250B"/>
    <w:rsid w:val="00C9258E"/>
    <w:rsid w:val="00C93509"/>
    <w:rsid w:val="00C93D97"/>
    <w:rsid w:val="00C964D4"/>
    <w:rsid w:val="00CA0AA3"/>
    <w:rsid w:val="00CA1044"/>
    <w:rsid w:val="00CA1D8A"/>
    <w:rsid w:val="00CA2D62"/>
    <w:rsid w:val="00CA2E18"/>
    <w:rsid w:val="00CA49D7"/>
    <w:rsid w:val="00CA4C68"/>
    <w:rsid w:val="00CA73A1"/>
    <w:rsid w:val="00CB1A24"/>
    <w:rsid w:val="00CB3A14"/>
    <w:rsid w:val="00CB3D78"/>
    <w:rsid w:val="00CB5D06"/>
    <w:rsid w:val="00CB65CE"/>
    <w:rsid w:val="00CB7242"/>
    <w:rsid w:val="00CC1A04"/>
    <w:rsid w:val="00CC7838"/>
    <w:rsid w:val="00CD43D2"/>
    <w:rsid w:val="00CE0162"/>
    <w:rsid w:val="00CE0F17"/>
    <w:rsid w:val="00CE2297"/>
    <w:rsid w:val="00CE2C2B"/>
    <w:rsid w:val="00CE2E29"/>
    <w:rsid w:val="00CE3CE9"/>
    <w:rsid w:val="00CE5D32"/>
    <w:rsid w:val="00CF17AF"/>
    <w:rsid w:val="00CF2277"/>
    <w:rsid w:val="00CF4170"/>
    <w:rsid w:val="00CF5140"/>
    <w:rsid w:val="00CF5DC5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2C53"/>
    <w:rsid w:val="00D245E4"/>
    <w:rsid w:val="00D2752A"/>
    <w:rsid w:val="00D30E2C"/>
    <w:rsid w:val="00D323C8"/>
    <w:rsid w:val="00D37733"/>
    <w:rsid w:val="00D37D72"/>
    <w:rsid w:val="00D40C50"/>
    <w:rsid w:val="00D41073"/>
    <w:rsid w:val="00D436B3"/>
    <w:rsid w:val="00D448E9"/>
    <w:rsid w:val="00D44C08"/>
    <w:rsid w:val="00D45480"/>
    <w:rsid w:val="00D457F6"/>
    <w:rsid w:val="00D476DB"/>
    <w:rsid w:val="00D50CF2"/>
    <w:rsid w:val="00D53677"/>
    <w:rsid w:val="00D60122"/>
    <w:rsid w:val="00D60D10"/>
    <w:rsid w:val="00D610D7"/>
    <w:rsid w:val="00D62EB7"/>
    <w:rsid w:val="00D63CF0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164"/>
    <w:rsid w:val="00D863DB"/>
    <w:rsid w:val="00D91B64"/>
    <w:rsid w:val="00D93E58"/>
    <w:rsid w:val="00D952E9"/>
    <w:rsid w:val="00D97F23"/>
    <w:rsid w:val="00DA3A48"/>
    <w:rsid w:val="00DA3B8A"/>
    <w:rsid w:val="00DA698B"/>
    <w:rsid w:val="00DA713F"/>
    <w:rsid w:val="00DB4961"/>
    <w:rsid w:val="00DC2A4A"/>
    <w:rsid w:val="00DC32C7"/>
    <w:rsid w:val="00DD0501"/>
    <w:rsid w:val="00DD1406"/>
    <w:rsid w:val="00DD3CD3"/>
    <w:rsid w:val="00DD5038"/>
    <w:rsid w:val="00DD52EF"/>
    <w:rsid w:val="00DD76D7"/>
    <w:rsid w:val="00DE19DA"/>
    <w:rsid w:val="00DE23B1"/>
    <w:rsid w:val="00DF3A25"/>
    <w:rsid w:val="00DF40F7"/>
    <w:rsid w:val="00DF63F2"/>
    <w:rsid w:val="00E005E5"/>
    <w:rsid w:val="00E01FE4"/>
    <w:rsid w:val="00E027C3"/>
    <w:rsid w:val="00E11C7A"/>
    <w:rsid w:val="00E11D0E"/>
    <w:rsid w:val="00E12C84"/>
    <w:rsid w:val="00E12D19"/>
    <w:rsid w:val="00E1323D"/>
    <w:rsid w:val="00E14A73"/>
    <w:rsid w:val="00E15FEE"/>
    <w:rsid w:val="00E16C19"/>
    <w:rsid w:val="00E16EAB"/>
    <w:rsid w:val="00E17BB9"/>
    <w:rsid w:val="00E23FC3"/>
    <w:rsid w:val="00E244E9"/>
    <w:rsid w:val="00E274ED"/>
    <w:rsid w:val="00E37BA3"/>
    <w:rsid w:val="00E4121B"/>
    <w:rsid w:val="00E44F48"/>
    <w:rsid w:val="00E478DD"/>
    <w:rsid w:val="00E47ABF"/>
    <w:rsid w:val="00E50558"/>
    <w:rsid w:val="00E506D0"/>
    <w:rsid w:val="00E51593"/>
    <w:rsid w:val="00E51660"/>
    <w:rsid w:val="00E523D5"/>
    <w:rsid w:val="00E56851"/>
    <w:rsid w:val="00E64B67"/>
    <w:rsid w:val="00E65A04"/>
    <w:rsid w:val="00E745BA"/>
    <w:rsid w:val="00E7581B"/>
    <w:rsid w:val="00E77546"/>
    <w:rsid w:val="00E8002D"/>
    <w:rsid w:val="00E8161B"/>
    <w:rsid w:val="00E835F6"/>
    <w:rsid w:val="00E83784"/>
    <w:rsid w:val="00E850FE"/>
    <w:rsid w:val="00E86353"/>
    <w:rsid w:val="00E90E3D"/>
    <w:rsid w:val="00E91C4A"/>
    <w:rsid w:val="00E9221B"/>
    <w:rsid w:val="00E922C9"/>
    <w:rsid w:val="00E9512B"/>
    <w:rsid w:val="00E96B41"/>
    <w:rsid w:val="00EA38A4"/>
    <w:rsid w:val="00EA557A"/>
    <w:rsid w:val="00EA75D1"/>
    <w:rsid w:val="00EB1779"/>
    <w:rsid w:val="00EB32CA"/>
    <w:rsid w:val="00EB4EB0"/>
    <w:rsid w:val="00EB7D92"/>
    <w:rsid w:val="00EC135E"/>
    <w:rsid w:val="00EC3492"/>
    <w:rsid w:val="00EC42C4"/>
    <w:rsid w:val="00EC4F5E"/>
    <w:rsid w:val="00EC4F8B"/>
    <w:rsid w:val="00EC6F51"/>
    <w:rsid w:val="00ED514B"/>
    <w:rsid w:val="00ED70F1"/>
    <w:rsid w:val="00EE03AB"/>
    <w:rsid w:val="00EE06E0"/>
    <w:rsid w:val="00EE0C70"/>
    <w:rsid w:val="00EE1682"/>
    <w:rsid w:val="00EE766E"/>
    <w:rsid w:val="00EF18DC"/>
    <w:rsid w:val="00EF2EEE"/>
    <w:rsid w:val="00EF3C11"/>
    <w:rsid w:val="00EF5761"/>
    <w:rsid w:val="00EF74E9"/>
    <w:rsid w:val="00EF7F48"/>
    <w:rsid w:val="00F06136"/>
    <w:rsid w:val="00F0711F"/>
    <w:rsid w:val="00F12A1C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2A11"/>
    <w:rsid w:val="00F33072"/>
    <w:rsid w:val="00F36BD5"/>
    <w:rsid w:val="00F37712"/>
    <w:rsid w:val="00F406C9"/>
    <w:rsid w:val="00F40C3B"/>
    <w:rsid w:val="00F442EF"/>
    <w:rsid w:val="00F447EE"/>
    <w:rsid w:val="00F449F7"/>
    <w:rsid w:val="00F50EDA"/>
    <w:rsid w:val="00F50F34"/>
    <w:rsid w:val="00F52A02"/>
    <w:rsid w:val="00F52A4C"/>
    <w:rsid w:val="00F52EF2"/>
    <w:rsid w:val="00F53072"/>
    <w:rsid w:val="00F5349B"/>
    <w:rsid w:val="00F53EF5"/>
    <w:rsid w:val="00F541E3"/>
    <w:rsid w:val="00F54F78"/>
    <w:rsid w:val="00F56AAF"/>
    <w:rsid w:val="00F56E39"/>
    <w:rsid w:val="00F570E4"/>
    <w:rsid w:val="00F57D07"/>
    <w:rsid w:val="00F61554"/>
    <w:rsid w:val="00F61846"/>
    <w:rsid w:val="00F61FF4"/>
    <w:rsid w:val="00F62E54"/>
    <w:rsid w:val="00F6360B"/>
    <w:rsid w:val="00F654EB"/>
    <w:rsid w:val="00F66F88"/>
    <w:rsid w:val="00F71935"/>
    <w:rsid w:val="00F71EBE"/>
    <w:rsid w:val="00F75AD1"/>
    <w:rsid w:val="00F76298"/>
    <w:rsid w:val="00F764E9"/>
    <w:rsid w:val="00F76E6F"/>
    <w:rsid w:val="00F81A2E"/>
    <w:rsid w:val="00F83DEC"/>
    <w:rsid w:val="00F85039"/>
    <w:rsid w:val="00F8587B"/>
    <w:rsid w:val="00F85EEB"/>
    <w:rsid w:val="00F9068D"/>
    <w:rsid w:val="00F91559"/>
    <w:rsid w:val="00F91B33"/>
    <w:rsid w:val="00F93B01"/>
    <w:rsid w:val="00F9662A"/>
    <w:rsid w:val="00F966D2"/>
    <w:rsid w:val="00FA137A"/>
    <w:rsid w:val="00FA19C1"/>
    <w:rsid w:val="00FA4EC7"/>
    <w:rsid w:val="00FA5323"/>
    <w:rsid w:val="00FA7154"/>
    <w:rsid w:val="00FA732A"/>
    <w:rsid w:val="00FB24CE"/>
    <w:rsid w:val="00FB466D"/>
    <w:rsid w:val="00FB5B9D"/>
    <w:rsid w:val="00FB65DC"/>
    <w:rsid w:val="00FB7955"/>
    <w:rsid w:val="00FC0E86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  <w:rsid w:val="00F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."/>
  <w:listSeparator w:val=","/>
  <w14:docId w14:val="273784C8"/>
  <w15:docId w15:val="{C7CA426E-7296-47D8-800C-C34C500AB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33"/>
    <w:pPr>
      <w:spacing w:line="240" w:lineRule="auto"/>
      <w:jc w:val="both"/>
      <w:textboxTightWrap w:val="allLines"/>
    </w:pPr>
    <w:rPr>
      <w:rFonts w:ascii="Segoe UI" w:hAnsi="Segoe UI"/>
      <w:color w:val="363636" w:themeColor="background2" w:themeShade="40"/>
      <w:szCs w:val="24"/>
      <w:lang w:val="es-AR"/>
    </w:rPr>
  </w:style>
  <w:style w:type="paragraph" w:styleId="Heading1">
    <w:name w:val="heading 1"/>
    <w:basedOn w:val="Normal"/>
    <w:next w:val="Normal"/>
    <w:autoRedefine/>
    <w:qFormat/>
    <w:rsid w:val="000C0FE0"/>
    <w:pPr>
      <w:numPr>
        <w:numId w:val="10"/>
      </w:numPr>
      <w:spacing w:before="120" w:after="200" w:line="276" w:lineRule="auto"/>
      <w:jc w:val="left"/>
      <w:textboxTightWrap w:val="none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autoRedefine/>
    <w:qFormat/>
    <w:rsid w:val="00AF0D53"/>
    <w:pPr>
      <w:numPr>
        <w:ilvl w:val="1"/>
        <w:numId w:val="10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autoRedefine/>
    <w:qFormat/>
    <w:rsid w:val="00CA2E18"/>
    <w:pPr>
      <w:numPr>
        <w:ilvl w:val="2"/>
        <w:numId w:val="10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autoRedefine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autoRedefine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autoRedefine/>
    <w:rsid w:val="0098555A"/>
    <w:pPr>
      <w:numPr>
        <w:ilvl w:val="5"/>
        <w:numId w:val="10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10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  <w:sz w:val="1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autoRedefine/>
    <w:rsid w:val="00A65F53"/>
    <w:pPr>
      <w:spacing w:before="100" w:after="100"/>
    </w:pPr>
    <w:rPr>
      <w:b/>
      <w:bCs/>
      <w:sz w:val="16"/>
      <w:szCs w:val="20"/>
    </w:rPr>
  </w:style>
  <w:style w:type="paragraph" w:customStyle="1" w:styleId="TableTextBold">
    <w:name w:val="Table Text Bold"/>
    <w:basedOn w:val="Normal"/>
    <w:autoRedefine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autoRedefine/>
    <w:rsid w:val="005770B8"/>
    <w:pPr>
      <w:spacing w:after="0"/>
      <w:jc w:val="left"/>
    </w:pPr>
    <w:rPr>
      <w:sz w:val="16"/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  <w:lang w:eastAsia="es-AR"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autoRedefine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autoRedefine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autoRedefine/>
    <w:rsid w:val="00547B8A"/>
    <w:pPr>
      <w:spacing w:before="100" w:after="100"/>
      <w:jc w:val="left"/>
    </w:pPr>
    <w:rPr>
      <w:sz w:val="16"/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autoRedefine/>
    <w:uiPriority w:val="34"/>
    <w:qFormat/>
    <w:rsid w:val="009C5452"/>
    <w:pPr>
      <w:numPr>
        <w:numId w:val="25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autoRedefine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154CD7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  <w:sz w:val="16"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463CF3"/>
    <w:pPr>
      <w:numPr>
        <w:numId w:val="12"/>
      </w:numPr>
      <w:spacing w:after="0" w:line="360" w:lineRule="auto"/>
      <w:contextualSpacing/>
    </w:pPr>
  </w:style>
  <w:style w:type="paragraph" w:styleId="ListBullet2">
    <w:name w:val="List Bullet 2"/>
    <w:basedOn w:val="Normal"/>
    <w:unhideWhenUsed/>
    <w:qFormat/>
    <w:rsid w:val="00463CF3"/>
    <w:pPr>
      <w:numPr>
        <w:ilvl w:val="1"/>
        <w:numId w:val="12"/>
      </w:numPr>
      <w:spacing w:after="0" w:line="360" w:lineRule="auto"/>
      <w:ind w:firstLine="113"/>
      <w:contextualSpacing/>
    </w:pPr>
  </w:style>
  <w:style w:type="paragraph" w:styleId="ListBullet3">
    <w:name w:val="List Bullet 3"/>
    <w:basedOn w:val="Normal"/>
    <w:unhideWhenUsed/>
    <w:qFormat/>
    <w:rsid w:val="00463CF3"/>
    <w:pPr>
      <w:numPr>
        <w:ilvl w:val="2"/>
        <w:numId w:val="12"/>
      </w:numPr>
      <w:spacing w:after="0" w:line="360" w:lineRule="auto"/>
      <w:ind w:firstLine="57"/>
      <w:contextualSpacing/>
    </w:pPr>
  </w:style>
  <w:style w:type="numbering" w:customStyle="1" w:styleId="ListBullets">
    <w:name w:val="List Bullets"/>
    <w:uiPriority w:val="99"/>
    <w:rsid w:val="00076E41"/>
    <w:pPr>
      <w:numPr>
        <w:numId w:val="11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3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5E0ABE"/>
    <w:pPr>
      <w:spacing w:before="160" w:after="40" w:line="360" w:lineRule="auto"/>
      <w:ind w:left="72"/>
      <w:jc w:val="left"/>
      <w:textboxTightWrap w:val="none"/>
    </w:pPr>
    <w:rPr>
      <w:rFonts w:ascii="HelveticaNeueLT Std" w:hAnsi="HelveticaNeueLT Std"/>
      <w:color w:val="auto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D7C3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167D73" w:themeColor="accent1" w:themeShade="BF"/>
      <w:spacing w:val="0"/>
      <w:sz w:val="32"/>
      <w:szCs w:val="32"/>
      <w:lang w:val="en-US"/>
    </w:rPr>
  </w:style>
  <w:style w:type="paragraph" w:customStyle="1" w:styleId="Normal-TituloTabla">
    <w:name w:val="Normal-Titulo Tabla"/>
    <w:basedOn w:val="Normal"/>
    <w:rsid w:val="00741139"/>
    <w:pPr>
      <w:spacing w:before="160" w:after="160"/>
      <w:ind w:left="72"/>
      <w:jc w:val="left"/>
      <w:textboxTightWrap w:val="none"/>
    </w:pPr>
    <w:rPr>
      <w:rFonts w:ascii="Verdana" w:hAnsi="Verdana"/>
      <w:b/>
      <w:bCs/>
      <w:color w:val="00575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22C53"/>
    <w:pPr>
      <w:spacing w:after="0"/>
      <w:jc w:val="left"/>
      <w:textboxTightWrap w:val="none"/>
    </w:pPr>
    <w:rPr>
      <w:rFonts w:ascii="Calibri" w:eastAsiaTheme="minorHAnsi" w:hAnsi="Calibri" w:cstheme="minorBidi"/>
      <w:color w:val="auto"/>
      <w:sz w:val="22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2C53"/>
    <w:rPr>
      <w:rFonts w:ascii="Calibri" w:eastAsiaTheme="minorHAns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gif"/><Relationship Id="rId20" Type="http://schemas.openxmlformats.org/officeDocument/2006/relationships/hyperlink" Target="http://10.9.4.86/login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gif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oretti\Desktop\Tareas%20de%20Testing\Iniciativas\Metricas%20y%20consultor&#237;a\TST_TPL_PlanPruebas_ParaProyectos&#193;giles.dotx" TargetMode="External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Sistema integral de gestión de proyectos, GCBA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5128546B1E34EA22037A61AFCC9C6" ma:contentTypeVersion="" ma:contentTypeDescription="Create a new document." ma:contentTypeScope="" ma:versionID="ea8337a854d6076b4234ff1369f5d2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DBF269-3DCF-4AFD-96A1-D7A6D7C05F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523CD-326D-4E2C-823C-22B14A297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BEA786-AAD2-476B-B24D-7106283318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CF3D435-02C7-4AAE-B0DC-07025E42B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TST_TPL_PlanPruebas_ParaProyectosÁgiles</Template>
  <TotalTime>1</TotalTime>
  <Pages>12</Pages>
  <Words>1091</Words>
  <Characters>6003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Manual de instalación</vt:lpstr>
      <vt:lpstr>Plan de Pruebas</vt:lpstr>
    </vt:vector>
  </TitlesOfParts>
  <Company>Hexacta</Company>
  <LinksUpToDate>false</LinksUpToDate>
  <CharactersWithSpaces>7080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creator>Carolina Moretti</dc:creator>
  <cp:lastModifiedBy>Martin Carrera</cp:lastModifiedBy>
  <cp:revision>2</cp:revision>
  <cp:lastPrinted>2013-09-03T13:37:00Z</cp:lastPrinted>
  <dcterms:created xsi:type="dcterms:W3CDTF">2016-09-07T21:22:00Z</dcterms:created>
  <dcterms:modified xsi:type="dcterms:W3CDTF">2016-09-07T21:22:00Z</dcterms:modified>
  <cp:category>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0x0101000855128546B1E34EA22037A61AFCC9C6</vt:lpwstr>
  </property>
</Properties>
</file>