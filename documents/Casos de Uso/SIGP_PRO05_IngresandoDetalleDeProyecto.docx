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7601C9EC" w:rsidR="00F90A83" w:rsidRPr="00C31EBA" w:rsidRDefault="00F90A83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2C5309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PRO05 – Ingresando Detalle de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7601C9EC" w:rsidR="00F90A83" w:rsidRPr="00C31EBA" w:rsidRDefault="00F90A83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2C5309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PRO05 – Ingresando Detalle de Proyecto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F90A83" w:rsidRPr="00C31EBA" w:rsidRDefault="00F90A83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F90A83" w:rsidRPr="00C31EBA" w:rsidRDefault="00F90A83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280DC307" w:rsidR="00B32248" w:rsidRPr="00A27D8F" w:rsidRDefault="002C5309" w:rsidP="00B32248">
            <w:r>
              <w:t>0.1</w:t>
            </w:r>
          </w:p>
        </w:tc>
        <w:tc>
          <w:tcPr>
            <w:tcW w:w="1710" w:type="dxa"/>
          </w:tcPr>
          <w:p w14:paraId="50FE1E5F" w14:textId="58215C6E" w:rsidR="00B32248" w:rsidRPr="002C5309" w:rsidRDefault="002C5309" w:rsidP="00563B54">
            <w:r w:rsidRPr="002C5309">
              <w:t>1</w:t>
            </w:r>
            <w:r w:rsidR="00563B54">
              <w:t>9</w:t>
            </w:r>
            <w:r w:rsidRPr="002C5309">
              <w:t>-10-2016</w:t>
            </w:r>
          </w:p>
        </w:tc>
        <w:tc>
          <w:tcPr>
            <w:tcW w:w="6475" w:type="dxa"/>
          </w:tcPr>
          <w:p w14:paraId="3FE005A4" w14:textId="5D556611" w:rsidR="00B32248" w:rsidRPr="00A27D8F" w:rsidRDefault="002C5309" w:rsidP="00B32248">
            <w:r w:rsidRPr="002C5309">
              <w:t xml:space="preserve">Paula Ciaffone </w:t>
            </w:r>
            <w:r>
              <w:t>– Versión inicial</w:t>
            </w:r>
          </w:p>
        </w:tc>
      </w:tr>
      <w:tr w:rsidR="00142C6C" w:rsidRPr="00A27D8F" w14:paraId="00788AAE" w14:textId="77777777" w:rsidTr="003A0BD9">
        <w:tc>
          <w:tcPr>
            <w:tcW w:w="1165" w:type="dxa"/>
          </w:tcPr>
          <w:p w14:paraId="1A3CD3C0" w14:textId="2B6CF4D4" w:rsidR="00142C6C" w:rsidRDefault="00142C6C" w:rsidP="00B32248">
            <w:r>
              <w:t>0.2</w:t>
            </w:r>
          </w:p>
        </w:tc>
        <w:tc>
          <w:tcPr>
            <w:tcW w:w="1710" w:type="dxa"/>
          </w:tcPr>
          <w:p w14:paraId="2A941D4E" w14:textId="0DF924AA" w:rsidR="00142C6C" w:rsidRPr="002C5309" w:rsidRDefault="00142C6C" w:rsidP="00563B54">
            <w:r>
              <w:t>24-10-2016</w:t>
            </w:r>
          </w:p>
        </w:tc>
        <w:tc>
          <w:tcPr>
            <w:tcW w:w="6475" w:type="dxa"/>
          </w:tcPr>
          <w:p w14:paraId="0F3507CA" w14:textId="764DB08A" w:rsidR="00142C6C" w:rsidRPr="002C5309" w:rsidRDefault="00142C6C" w:rsidP="00142C6C">
            <w:r>
              <w:t>Paula Ciaffone – Actualización por cambios de Interfaz de Usuario</w:t>
            </w:r>
            <w:r w:rsidR="00972784">
              <w:t>.</w:t>
            </w:r>
          </w:p>
        </w:tc>
      </w:tr>
      <w:tr w:rsidR="00972784" w:rsidRPr="00A27D8F" w14:paraId="10D69E54" w14:textId="77777777" w:rsidTr="003A0BD9">
        <w:tc>
          <w:tcPr>
            <w:tcW w:w="1165" w:type="dxa"/>
          </w:tcPr>
          <w:p w14:paraId="1B0FFC94" w14:textId="40503C44" w:rsidR="00972784" w:rsidRDefault="00972784" w:rsidP="00B32248">
            <w:r>
              <w:t>0.3</w:t>
            </w:r>
          </w:p>
        </w:tc>
        <w:tc>
          <w:tcPr>
            <w:tcW w:w="1710" w:type="dxa"/>
          </w:tcPr>
          <w:p w14:paraId="4F597B1A" w14:textId="6124D903" w:rsidR="00972784" w:rsidRDefault="00972784" w:rsidP="00563B54">
            <w:r>
              <w:t>06-11-2016</w:t>
            </w:r>
          </w:p>
        </w:tc>
        <w:tc>
          <w:tcPr>
            <w:tcW w:w="6475" w:type="dxa"/>
          </w:tcPr>
          <w:p w14:paraId="36D47D45" w14:textId="63D147BA" w:rsidR="00972784" w:rsidRDefault="00972784" w:rsidP="00972784">
            <w:r>
              <w:t xml:space="preserve">Paula Ciaffone – </w:t>
            </w:r>
            <w:bookmarkStart w:id="0" w:name="_GoBack"/>
            <w:r>
              <w:t>Se hacen aclaraciones sobre la normalización de domicilio. La modificación de hitos de obra se realizará únicamente desde el modal, y las funcionalidades de mover hito y marcar predecesores</w:t>
            </w:r>
            <w:r w:rsidR="007E3AA0">
              <w:t xml:space="preserve"> y la grilla con totales</w:t>
            </w:r>
            <w:r>
              <w:t xml:space="preserve"> se entregará más adelante. </w:t>
            </w:r>
            <w:bookmarkEnd w:id="0"/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972784" w:rsidRDefault="00CB7242" w:rsidP="00031F82">
      <w:pPr>
        <w:pStyle w:val="Title"/>
        <w:rPr>
          <w:lang w:val="es-AR"/>
        </w:rPr>
      </w:pPr>
      <w:r w:rsidRPr="00142C6C">
        <w:rPr>
          <w:lang w:val="es-AR"/>
        </w:rPr>
        <w:br w:type="page"/>
      </w:r>
      <w:r w:rsidR="0004438F" w:rsidRPr="00972784">
        <w:rPr>
          <w:lang w:val="es-AR"/>
        </w:rPr>
        <w:lastRenderedPageBreak/>
        <w:t>Índice</w:t>
      </w:r>
    </w:p>
    <w:p w14:paraId="41C0B3D6" w14:textId="77777777" w:rsidR="00120F26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64556963" w:history="1">
        <w:r w:rsidR="00120F26" w:rsidRPr="00972784">
          <w:rPr>
            <w:rStyle w:val="Hyperlink"/>
            <w:lang w:val="es-AR"/>
          </w:rPr>
          <w:t>1</w:t>
        </w:r>
        <w:r w:rsidR="00120F2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20F26" w:rsidRPr="00972784">
          <w:rPr>
            <w:rStyle w:val="Hyperlink"/>
            <w:lang w:val="es-AR"/>
          </w:rPr>
          <w:t>Introducción</w:t>
        </w:r>
        <w:r w:rsidR="00120F26" w:rsidRPr="00972784">
          <w:rPr>
            <w:noProof/>
            <w:webHidden/>
            <w:lang w:val="es-AR"/>
          </w:rPr>
          <w:tab/>
        </w:r>
        <w:r w:rsidR="00120F26">
          <w:rPr>
            <w:noProof/>
            <w:webHidden/>
          </w:rPr>
          <w:fldChar w:fldCharType="begin"/>
        </w:r>
        <w:r w:rsidR="00120F26" w:rsidRPr="00972784">
          <w:rPr>
            <w:noProof/>
            <w:webHidden/>
            <w:lang w:val="es-AR"/>
          </w:rPr>
          <w:instrText xml:space="preserve"> PAGEREF </w:instrText>
        </w:r>
        <w:r w:rsidR="00120F26">
          <w:rPr>
            <w:noProof/>
            <w:webHidden/>
          </w:rPr>
          <w:instrText xml:space="preserve">_Toc464556963 \h </w:instrText>
        </w:r>
        <w:r w:rsidR="00120F26">
          <w:rPr>
            <w:noProof/>
            <w:webHidden/>
          </w:rPr>
        </w:r>
        <w:r w:rsidR="00120F26">
          <w:rPr>
            <w:noProof/>
            <w:webHidden/>
          </w:rPr>
          <w:fldChar w:fldCharType="separate"/>
        </w:r>
        <w:r w:rsidR="00120F26">
          <w:rPr>
            <w:noProof/>
            <w:webHidden/>
          </w:rPr>
          <w:t>3</w:t>
        </w:r>
        <w:r w:rsidR="00120F26">
          <w:rPr>
            <w:noProof/>
            <w:webHidden/>
          </w:rPr>
          <w:fldChar w:fldCharType="end"/>
        </w:r>
      </w:hyperlink>
    </w:p>
    <w:p w14:paraId="18C00132" w14:textId="77777777" w:rsidR="00120F26" w:rsidRDefault="007E3AA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4556964" w:history="1">
        <w:r w:rsidR="00120F26" w:rsidRPr="00E63203">
          <w:rPr>
            <w:rStyle w:val="Hyperlink"/>
          </w:rPr>
          <w:t>2</w:t>
        </w:r>
        <w:r w:rsidR="00120F2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20F26" w:rsidRPr="00E63203">
          <w:rPr>
            <w:rStyle w:val="Hyperlink"/>
          </w:rPr>
          <w:t>Caso de uso</w:t>
        </w:r>
        <w:r w:rsidR="00120F26">
          <w:rPr>
            <w:noProof/>
            <w:webHidden/>
          </w:rPr>
          <w:tab/>
        </w:r>
        <w:r w:rsidR="00120F26">
          <w:rPr>
            <w:noProof/>
            <w:webHidden/>
          </w:rPr>
          <w:fldChar w:fldCharType="begin"/>
        </w:r>
        <w:r w:rsidR="00120F26">
          <w:rPr>
            <w:noProof/>
            <w:webHidden/>
          </w:rPr>
          <w:instrText xml:space="preserve"> PAGEREF _Toc464556964 \h </w:instrText>
        </w:r>
        <w:r w:rsidR="00120F26">
          <w:rPr>
            <w:noProof/>
            <w:webHidden/>
          </w:rPr>
        </w:r>
        <w:r w:rsidR="00120F26">
          <w:rPr>
            <w:noProof/>
            <w:webHidden/>
          </w:rPr>
          <w:fldChar w:fldCharType="separate"/>
        </w:r>
        <w:r w:rsidR="00120F26">
          <w:rPr>
            <w:noProof/>
            <w:webHidden/>
          </w:rPr>
          <w:t>4</w:t>
        </w:r>
        <w:r w:rsidR="00120F26">
          <w:rPr>
            <w:noProof/>
            <w:webHidden/>
          </w:rPr>
          <w:fldChar w:fldCharType="end"/>
        </w:r>
      </w:hyperlink>
    </w:p>
    <w:p w14:paraId="18FA9696" w14:textId="77777777" w:rsidR="00120F26" w:rsidRDefault="007E3AA0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4556965" w:history="1">
        <w:r w:rsidR="00120F26" w:rsidRPr="00E63203">
          <w:rPr>
            <w:rStyle w:val="Hyperlink"/>
          </w:rPr>
          <w:t>3</w:t>
        </w:r>
        <w:r w:rsidR="00120F2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20F26" w:rsidRPr="00E63203">
          <w:rPr>
            <w:rStyle w:val="Hyperlink"/>
          </w:rPr>
          <w:t>Pantallas ilustrativas</w:t>
        </w:r>
        <w:r w:rsidR="00120F26">
          <w:rPr>
            <w:noProof/>
            <w:webHidden/>
          </w:rPr>
          <w:tab/>
        </w:r>
        <w:r w:rsidR="00120F26">
          <w:rPr>
            <w:noProof/>
            <w:webHidden/>
          </w:rPr>
          <w:fldChar w:fldCharType="begin"/>
        </w:r>
        <w:r w:rsidR="00120F26">
          <w:rPr>
            <w:noProof/>
            <w:webHidden/>
          </w:rPr>
          <w:instrText xml:space="preserve"> PAGEREF _Toc464556965 \h </w:instrText>
        </w:r>
        <w:r w:rsidR="00120F26">
          <w:rPr>
            <w:noProof/>
            <w:webHidden/>
          </w:rPr>
        </w:r>
        <w:r w:rsidR="00120F26">
          <w:rPr>
            <w:noProof/>
            <w:webHidden/>
          </w:rPr>
          <w:fldChar w:fldCharType="separate"/>
        </w:r>
        <w:r w:rsidR="00120F26">
          <w:rPr>
            <w:noProof/>
            <w:webHidden/>
          </w:rPr>
          <w:t>9</w:t>
        </w:r>
        <w:r w:rsidR="00120F26">
          <w:rPr>
            <w:noProof/>
            <w:webHidden/>
          </w:rPr>
          <w:fldChar w:fldCharType="end"/>
        </w:r>
      </w:hyperlink>
    </w:p>
    <w:p w14:paraId="606FAD8A" w14:textId="77777777" w:rsidR="00120F26" w:rsidRDefault="007E3AA0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4556966" w:history="1">
        <w:r w:rsidR="00120F26" w:rsidRPr="00E63203">
          <w:rPr>
            <w:rStyle w:val="Hyperlink"/>
          </w:rPr>
          <w:t>3.1</w:t>
        </w:r>
        <w:r w:rsidR="00120F2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20F26" w:rsidRPr="00E63203">
          <w:rPr>
            <w:rStyle w:val="Hyperlink"/>
          </w:rPr>
          <w:t>Formulario completo</w:t>
        </w:r>
        <w:r w:rsidR="00120F26">
          <w:rPr>
            <w:noProof/>
            <w:webHidden/>
          </w:rPr>
          <w:tab/>
        </w:r>
        <w:r w:rsidR="00120F26">
          <w:rPr>
            <w:noProof/>
            <w:webHidden/>
          </w:rPr>
          <w:fldChar w:fldCharType="begin"/>
        </w:r>
        <w:r w:rsidR="00120F26">
          <w:rPr>
            <w:noProof/>
            <w:webHidden/>
          </w:rPr>
          <w:instrText xml:space="preserve"> PAGEREF _Toc464556966 \h </w:instrText>
        </w:r>
        <w:r w:rsidR="00120F26">
          <w:rPr>
            <w:noProof/>
            <w:webHidden/>
          </w:rPr>
        </w:r>
        <w:r w:rsidR="00120F26">
          <w:rPr>
            <w:noProof/>
            <w:webHidden/>
          </w:rPr>
          <w:fldChar w:fldCharType="separate"/>
        </w:r>
        <w:r w:rsidR="00120F26">
          <w:rPr>
            <w:noProof/>
            <w:webHidden/>
          </w:rPr>
          <w:t>9</w:t>
        </w:r>
        <w:r w:rsidR="00120F26">
          <w:rPr>
            <w:noProof/>
            <w:webHidden/>
          </w:rPr>
          <w:fldChar w:fldCharType="end"/>
        </w:r>
      </w:hyperlink>
    </w:p>
    <w:p w14:paraId="3761780D" w14:textId="77777777" w:rsidR="00120F26" w:rsidRDefault="007E3AA0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4556967" w:history="1">
        <w:r w:rsidR="00120F26" w:rsidRPr="00E63203">
          <w:rPr>
            <w:rStyle w:val="Hyperlink"/>
          </w:rPr>
          <w:t>3.2</w:t>
        </w:r>
        <w:r w:rsidR="00120F2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120F26" w:rsidRPr="00E63203">
          <w:rPr>
            <w:rStyle w:val="Hyperlink"/>
          </w:rPr>
          <w:t>Agregar hito</w:t>
        </w:r>
        <w:r w:rsidR="00120F26">
          <w:rPr>
            <w:noProof/>
            <w:webHidden/>
          </w:rPr>
          <w:tab/>
        </w:r>
        <w:r w:rsidR="00120F26">
          <w:rPr>
            <w:noProof/>
            <w:webHidden/>
          </w:rPr>
          <w:fldChar w:fldCharType="begin"/>
        </w:r>
        <w:r w:rsidR="00120F26">
          <w:rPr>
            <w:noProof/>
            <w:webHidden/>
          </w:rPr>
          <w:instrText xml:space="preserve"> PAGEREF _Toc464556967 \h </w:instrText>
        </w:r>
        <w:r w:rsidR="00120F26">
          <w:rPr>
            <w:noProof/>
            <w:webHidden/>
          </w:rPr>
        </w:r>
        <w:r w:rsidR="00120F26">
          <w:rPr>
            <w:noProof/>
            <w:webHidden/>
          </w:rPr>
          <w:fldChar w:fldCharType="separate"/>
        </w:r>
        <w:r w:rsidR="00120F26">
          <w:rPr>
            <w:noProof/>
            <w:webHidden/>
          </w:rPr>
          <w:t>10</w:t>
        </w:r>
        <w:r w:rsidR="00120F26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64556963"/>
      <w:bookmarkStart w:id="3" w:name="_Toc356403555"/>
      <w:r>
        <w:lastRenderedPageBreak/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450DE6A4" w:rsidR="00A27D8F" w:rsidRPr="00CD5970" w:rsidRDefault="00A27D8F" w:rsidP="00031F82">
      <w:bookmarkStart w:id="4" w:name="_Toc282519889"/>
      <w:r w:rsidRPr="00CD5970">
        <w:t xml:space="preserve">El objetivo de este documento es especificar en detalle el Caso de Uso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2B9F7B87" w:rsidR="00B32248" w:rsidRPr="00A27D8F" w:rsidRDefault="00B32248" w:rsidP="00B32248"/>
        </w:tc>
        <w:tc>
          <w:tcPr>
            <w:tcW w:w="6235" w:type="dxa"/>
          </w:tcPr>
          <w:p w14:paraId="3845D281" w14:textId="303991EA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1D2CA096" w:rsidR="00B32248" w:rsidRPr="00A27D8F" w:rsidRDefault="00B32248" w:rsidP="00B32248"/>
        </w:tc>
        <w:tc>
          <w:tcPr>
            <w:tcW w:w="6235" w:type="dxa"/>
          </w:tcPr>
          <w:p w14:paraId="6E424B1C" w14:textId="2052A264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64556964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5B1E1A43" w:rsidR="00EA25A6" w:rsidRPr="002C5309" w:rsidRDefault="002C5309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309">
              <w:t>PRO05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04BB65EE" w:rsidR="00EA25A6" w:rsidRPr="002C5309" w:rsidRDefault="002C5309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309">
              <w:t>Ingresando Detalle de Proyecto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518596BB" w:rsidR="007500DC" w:rsidRPr="002C5309" w:rsidRDefault="002C5309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309">
              <w:t>Operador de Jurisdicción</w:t>
            </w:r>
            <w:r w:rsidR="0009581A">
              <w:t xml:space="preserve">, </w:t>
            </w:r>
            <w:r w:rsidR="0009581A" w:rsidRPr="0009581A">
              <w:rPr>
                <w:lang w:val="es-ES"/>
              </w:rPr>
              <w:t>Dirección General de Coordinación de Gestión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2133A3FE" w:rsidR="00BE4DB1" w:rsidRPr="002C5309" w:rsidRDefault="002C5309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309">
              <w:t>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61049ECB" w:rsidR="00BE4DB1" w:rsidRPr="00B32248" w:rsidRDefault="002C5309" w:rsidP="002C53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>
              <w:rPr>
                <w:lang w:val="es-ES_tradnl"/>
              </w:rPr>
              <w:t xml:space="preserve">Agregar información </w:t>
            </w:r>
            <w:r w:rsidRPr="009D6301">
              <w:rPr>
                <w:lang w:val="es-ES_tradnl"/>
              </w:rPr>
              <w:t xml:space="preserve">de proyectos </w:t>
            </w:r>
            <w:r>
              <w:rPr>
                <w:lang w:val="es-ES_tradnl"/>
              </w:rPr>
              <w:t>pre-</w:t>
            </w:r>
            <w:r w:rsidRPr="009D6301">
              <w:rPr>
                <w:lang w:val="es-ES_tradnl"/>
              </w:rPr>
              <w:t xml:space="preserve">aprobados </w:t>
            </w:r>
            <w:r>
              <w:rPr>
                <w:lang w:val="es-ES_tradnl"/>
              </w:rPr>
              <w:t>incluyendo</w:t>
            </w:r>
            <w:r w:rsidRPr="009D630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información presupuestaria</w:t>
            </w:r>
            <w:r w:rsidRPr="009D6301">
              <w:rPr>
                <w:lang w:val="es-ES_tradnl"/>
              </w:rPr>
              <w:t>, hitos/actividades entre otros datos de detalle.</w:t>
            </w:r>
          </w:p>
        </w:tc>
      </w:tr>
      <w:tr w:rsidR="00BE4DB1" w:rsidRPr="00A27D8F" w14:paraId="566E6C68" w14:textId="77777777" w:rsidTr="0009581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75123454" w14:textId="306D0279" w:rsidR="00BE4DB1" w:rsidRPr="00B32248" w:rsidRDefault="00BE4DB1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6687F22E" w:rsidR="00BE4DB1" w:rsidRPr="002C5309" w:rsidRDefault="002C5309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309">
              <w:t>El proyecto debe estar Pre-Aprobado.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67408EC7" w:rsidR="00BE4DB1" w:rsidRPr="002C5309" w:rsidRDefault="002C5309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5309">
              <w:t>Se ingresó información de detalle del proyecto.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469A1BA" w14:textId="4B1DE09B" w:rsidR="007F43C8" w:rsidRDefault="003A0BD9" w:rsidP="007F43C8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9F51E7" w:rsidRPr="00780728">
              <w:rPr>
                <w:lang w:val="es-AR"/>
              </w:rPr>
              <w:t xml:space="preserve">actor selecciona la opción </w:t>
            </w:r>
            <w:r w:rsidR="002C5309">
              <w:rPr>
                <w:lang w:val="es-AR"/>
              </w:rPr>
              <w:t>modificar</w:t>
            </w:r>
            <w:r w:rsidR="009F51E7" w:rsidRPr="00780728">
              <w:rPr>
                <w:lang w:val="es-AR"/>
              </w:rPr>
              <w:t xml:space="preserve"> </w:t>
            </w:r>
            <w:r w:rsidR="007F43C8">
              <w:rPr>
                <w:lang w:val="es-AR"/>
              </w:rPr>
              <w:t>en un proyecto a partir de la funcionalidad definida en el caso de uso “PRO01_AdministrandoObjetivosYProyectos” y selecciona la solapa de “Información detallada”</w:t>
            </w:r>
            <w:r w:rsidR="00A87121" w:rsidRPr="00780728">
              <w:rPr>
                <w:lang w:val="es-AR"/>
              </w:rPr>
              <w:t>.</w:t>
            </w:r>
          </w:p>
          <w:p w14:paraId="05B5ABF0" w14:textId="71B31ABB" w:rsidR="009E3ABA" w:rsidRPr="007F43C8" w:rsidRDefault="007F43C8" w:rsidP="007F43C8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sistema muestra </w:t>
            </w:r>
            <w:r w:rsidR="009E3ABA" w:rsidRPr="007F43C8">
              <w:rPr>
                <w:lang w:val="es-AR"/>
              </w:rPr>
              <w:t xml:space="preserve">una </w:t>
            </w:r>
            <w:r>
              <w:rPr>
                <w:lang w:val="es-AR"/>
              </w:rPr>
              <w:t>los siguientes campos y opciones:</w:t>
            </w:r>
            <w:r w:rsidR="009E3ABA" w:rsidRPr="007F43C8">
              <w:rPr>
                <w:lang w:val="es-AR"/>
              </w:rPr>
              <w:t xml:space="preserve"> </w:t>
            </w:r>
          </w:p>
          <w:p w14:paraId="2591BA15" w14:textId="2AE8F404" w:rsidR="00BA1862" w:rsidRPr="00C56036" w:rsidRDefault="00BA1862" w:rsidP="00C56036">
            <w:pPr>
              <w:pStyle w:val="Style1"/>
            </w:pPr>
            <w:r w:rsidRPr="00C56036">
              <w:t>Campos</w:t>
            </w:r>
            <w:r w:rsidR="00AC709F">
              <w:t xml:space="preserve"> y opciones</w:t>
            </w:r>
          </w:p>
          <w:p w14:paraId="2641077A" w14:textId="54C09CAE" w:rsidR="007F43C8" w:rsidRDefault="00AC709F" w:rsidP="00341E9D">
            <w:pPr>
              <w:pStyle w:val="StyleListBulletBold"/>
            </w:pPr>
            <w:r>
              <w:t xml:space="preserve">Camino crítico: Hitos y Obras </w:t>
            </w:r>
            <w:r w:rsidRPr="00AC709F">
              <w:rPr>
                <w:b w:val="0"/>
              </w:rPr>
              <w:t>(sección)</w:t>
            </w:r>
            <w:r>
              <w:rPr>
                <w:b w:val="0"/>
              </w:rPr>
              <w:t>.</w:t>
            </w:r>
          </w:p>
          <w:p w14:paraId="629C6B54" w14:textId="764A41E9" w:rsidR="00BA1862" w:rsidRDefault="00AC709F" w:rsidP="00AC709F">
            <w:pPr>
              <w:pStyle w:val="StyleListBulletBold"/>
              <w:numPr>
                <w:ilvl w:val="1"/>
                <w:numId w:val="13"/>
              </w:numPr>
              <w:rPr>
                <w:b w:val="0"/>
              </w:rPr>
            </w:pPr>
            <w:r w:rsidRPr="00AC709F">
              <w:rPr>
                <w:b w:val="0"/>
                <w:i/>
              </w:rPr>
              <w:t>Hitos</w:t>
            </w:r>
            <w:r w:rsidRPr="00AC709F">
              <w:rPr>
                <w:b w:val="0"/>
              </w:rPr>
              <w:t xml:space="preserve"> (lista)</w:t>
            </w:r>
            <w:r>
              <w:rPr>
                <w:b w:val="0"/>
              </w:rPr>
              <w:t>:</w:t>
            </w:r>
          </w:p>
          <w:p w14:paraId="7CAFE4D6" w14:textId="09AF3937" w:rsidR="00AC709F" w:rsidRPr="00AC709F" w:rsidRDefault="00AC709F" w:rsidP="00AC709F">
            <w:pPr>
              <w:pStyle w:val="StyleListBulletBold"/>
              <w:numPr>
                <w:ilvl w:val="0"/>
                <w:numId w:val="0"/>
              </w:numPr>
              <w:ind w:left="936"/>
              <w:rPr>
                <w:b w:val="0"/>
                <w:u w:val="single"/>
              </w:rPr>
            </w:pPr>
            <w:r w:rsidRPr="00AC709F">
              <w:rPr>
                <w:b w:val="0"/>
                <w:u w:val="single"/>
              </w:rPr>
              <w:t>Columnas</w:t>
            </w:r>
          </w:p>
          <w:p w14:paraId="2C018789" w14:textId="77777777" w:rsidR="00594711" w:rsidRPr="00594711" w:rsidRDefault="00B14D3B" w:rsidP="001E1B68">
            <w:pPr>
              <w:pStyle w:val="ListBullet3"/>
              <w:rPr>
                <w:b/>
                <w:bCs/>
              </w:rPr>
            </w:pPr>
            <w:r w:rsidRPr="00B14D3B">
              <w:rPr>
                <w:b/>
                <w:bCs/>
              </w:rPr>
              <w:t xml:space="preserve">Nombre del hito </w:t>
            </w:r>
            <w:r w:rsidRPr="00B14D3B">
              <w:rPr>
                <w:bCs/>
              </w:rPr>
              <w:t>(</w:t>
            </w:r>
            <w:r w:rsidRPr="00B14D3B">
              <w:rPr>
                <w:bCs/>
                <w:lang w:val="es-ES"/>
              </w:rPr>
              <w:t>Texto, 512 caracteres, obligatorio, modificable).</w:t>
            </w:r>
            <w:r w:rsidR="001E1B68">
              <w:rPr>
                <w:bCs/>
                <w:lang w:val="es-ES"/>
              </w:rPr>
              <w:t xml:space="preserve"> </w:t>
            </w:r>
          </w:p>
          <w:p w14:paraId="4308AA04" w14:textId="77777777" w:rsidR="00B14D3B" w:rsidRPr="00B14D3B" w:rsidRDefault="00B14D3B" w:rsidP="00B14D3B">
            <w:pPr>
              <w:pStyle w:val="ListBullet3"/>
              <w:rPr>
                <w:b/>
                <w:bCs/>
              </w:rPr>
            </w:pPr>
            <w:r w:rsidRPr="00B14D3B">
              <w:rPr>
                <w:b/>
                <w:bCs/>
              </w:rPr>
              <w:t xml:space="preserve">Fecha de inicio </w:t>
            </w:r>
            <w:r w:rsidRPr="00B14D3B">
              <w:rPr>
                <w:bCs/>
              </w:rPr>
              <w:t>(</w:t>
            </w:r>
            <w:r w:rsidRPr="00B14D3B">
              <w:rPr>
                <w:bCs/>
                <w:lang w:val="es-ES"/>
              </w:rPr>
              <w:t>Fecha, obligatorio, modificable).</w:t>
            </w:r>
          </w:p>
          <w:p w14:paraId="3E6F2841" w14:textId="77777777" w:rsidR="00B14D3B" w:rsidRPr="00B14D3B" w:rsidRDefault="00B14D3B" w:rsidP="00B14D3B">
            <w:pPr>
              <w:pStyle w:val="ListBullet3"/>
              <w:rPr>
                <w:bCs/>
              </w:rPr>
            </w:pPr>
            <w:r w:rsidRPr="00B14D3B">
              <w:rPr>
                <w:b/>
                <w:bCs/>
              </w:rPr>
              <w:t xml:space="preserve">Fecha de fin </w:t>
            </w:r>
            <w:r w:rsidRPr="00B14D3B">
              <w:rPr>
                <w:bCs/>
              </w:rPr>
              <w:t>(</w:t>
            </w:r>
            <w:r w:rsidRPr="00B14D3B">
              <w:rPr>
                <w:bCs/>
                <w:lang w:val="es-ES"/>
              </w:rPr>
              <w:t>Fecha, obligatorio, modificable).</w:t>
            </w:r>
          </w:p>
          <w:p w14:paraId="50C401AA" w14:textId="66FE27D1" w:rsidR="00AC709F" w:rsidRPr="001E1B68" w:rsidRDefault="00AC709F" w:rsidP="00F90A83">
            <w:pPr>
              <w:pStyle w:val="ListBullet3"/>
            </w:pPr>
            <w:r w:rsidRPr="00AC709F">
              <w:rPr>
                <w:b/>
              </w:rPr>
              <w:t>Estado</w:t>
            </w:r>
            <w:r w:rsidR="00B14D3B" w:rsidRPr="001E1B68">
              <w:t xml:space="preserve"> (no modificable).</w:t>
            </w:r>
          </w:p>
          <w:p w14:paraId="3F4A64C7" w14:textId="2992355D" w:rsidR="00B14D3B" w:rsidRPr="00B14D3B" w:rsidRDefault="00B14D3B" w:rsidP="00B14D3B">
            <w:pPr>
              <w:pStyle w:val="ListBullet3"/>
              <w:numPr>
                <w:ilvl w:val="3"/>
                <w:numId w:val="13"/>
              </w:numPr>
            </w:pPr>
            <w:r w:rsidRPr="00B14D3B">
              <w:rPr>
                <w:u w:val="single"/>
              </w:rPr>
              <w:t>Valor por defecto</w:t>
            </w:r>
            <w:r w:rsidRPr="00B14D3B">
              <w:t>: “No iniciado”</w:t>
            </w:r>
          </w:p>
          <w:p w14:paraId="4C9E1303" w14:textId="62189BD3" w:rsidR="001E1B68" w:rsidRPr="008D04B5" w:rsidRDefault="001E1B68" w:rsidP="001E1B68">
            <w:pPr>
              <w:pStyle w:val="ListBullet3"/>
            </w:pPr>
            <w:r w:rsidRPr="008D04B5">
              <w:rPr>
                <w:i/>
              </w:rPr>
              <w:t>Acciones</w:t>
            </w:r>
            <w:r w:rsidRPr="008D04B5">
              <w:t xml:space="preserve"> (lista desplegable). Se muestra para todas las filas excepto sub-hitos de obra.</w:t>
            </w:r>
          </w:p>
          <w:p w14:paraId="05850BC3" w14:textId="77777777" w:rsidR="00A629A5" w:rsidRPr="00972784" w:rsidRDefault="00A629A5" w:rsidP="00A629A5">
            <w:pPr>
              <w:pStyle w:val="ListBullet3"/>
              <w:numPr>
                <w:ilvl w:val="3"/>
                <w:numId w:val="13"/>
              </w:numPr>
              <w:rPr>
                <w:b/>
                <w:strike/>
                <w:color w:val="FF0000"/>
              </w:rPr>
            </w:pPr>
            <w:r w:rsidRPr="00972784">
              <w:rPr>
                <w:b/>
                <w:strike/>
                <w:color w:val="FF0000"/>
              </w:rPr>
              <w:t>Mover</w:t>
            </w:r>
          </w:p>
          <w:p w14:paraId="5C20F67A" w14:textId="20F37144" w:rsidR="00A629A5" w:rsidRPr="00972784" w:rsidRDefault="00A629A5" w:rsidP="00A629A5">
            <w:pPr>
              <w:pStyle w:val="ListBullet3"/>
              <w:numPr>
                <w:ilvl w:val="4"/>
                <w:numId w:val="13"/>
              </w:numPr>
              <w:rPr>
                <w:strike/>
                <w:color w:val="FF0000"/>
              </w:rPr>
            </w:pPr>
            <w:r w:rsidRPr="00972784">
              <w:rPr>
                <w:strike/>
                <w:color w:val="FF0000"/>
                <w:u w:val="single"/>
              </w:rPr>
              <w:t>Condición</w:t>
            </w:r>
            <w:r w:rsidRPr="00972784">
              <w:rPr>
                <w:strike/>
                <w:color w:val="FF0000"/>
              </w:rPr>
              <w:t xml:space="preserve">: Se muestra si </w:t>
            </w:r>
            <w:r w:rsidRPr="00972784">
              <w:rPr>
                <w:strike/>
                <w:color w:val="FF0000"/>
                <w:lang w:val="es-ES"/>
              </w:rPr>
              <w:t>la fila corresponde a un hito de segundo nivel, excepto por los hitos fijos de obra (Anteproyecto, Licitación o Ejecución).</w:t>
            </w:r>
          </w:p>
          <w:p w14:paraId="779CA0D3" w14:textId="77777777" w:rsidR="00A629A5" w:rsidRPr="008D04B5" w:rsidRDefault="00A629A5" w:rsidP="00A629A5">
            <w:pPr>
              <w:pStyle w:val="ListBullet3"/>
              <w:numPr>
                <w:ilvl w:val="4"/>
                <w:numId w:val="13"/>
              </w:numPr>
            </w:pPr>
            <w:r w:rsidRPr="008D04B5">
              <w:rPr>
                <w:u w:val="single"/>
              </w:rPr>
              <w:lastRenderedPageBreak/>
              <w:t>Acción</w:t>
            </w:r>
            <w:r w:rsidRPr="008D04B5">
              <w:t>: Ver curso alternativo I.</w:t>
            </w:r>
          </w:p>
          <w:p w14:paraId="1BBA3612" w14:textId="25016FA4" w:rsidR="001E1B68" w:rsidRPr="008D04B5" w:rsidRDefault="001E1B68" w:rsidP="001E1B68">
            <w:pPr>
              <w:pStyle w:val="ListBullet3"/>
              <w:numPr>
                <w:ilvl w:val="3"/>
                <w:numId w:val="13"/>
              </w:numPr>
            </w:pPr>
            <w:r w:rsidRPr="008D04B5">
              <w:rPr>
                <w:b/>
              </w:rPr>
              <w:t>Eliminar.</w:t>
            </w:r>
            <w:r w:rsidRPr="008D04B5">
              <w:t xml:space="preserve"> </w:t>
            </w:r>
          </w:p>
          <w:p w14:paraId="207B4A00" w14:textId="69F502DA" w:rsidR="00F4230E" w:rsidRPr="008D04B5" w:rsidRDefault="001E1B68" w:rsidP="001E1B68">
            <w:pPr>
              <w:pStyle w:val="ListBullet3"/>
              <w:numPr>
                <w:ilvl w:val="4"/>
                <w:numId w:val="13"/>
              </w:numPr>
            </w:pPr>
            <w:r w:rsidRPr="008D04B5">
              <w:rPr>
                <w:u w:val="single"/>
              </w:rPr>
              <w:t>Condición</w:t>
            </w:r>
            <w:r w:rsidRPr="008D04B5">
              <w:t xml:space="preserve">: </w:t>
            </w:r>
            <w:r w:rsidR="00F4230E" w:rsidRPr="008D04B5">
              <w:t xml:space="preserve">Se muestra si </w:t>
            </w:r>
            <w:r w:rsidR="00F4230E" w:rsidRPr="008D04B5">
              <w:rPr>
                <w:lang w:val="es-ES"/>
              </w:rPr>
              <w:t xml:space="preserve">la fila </w:t>
            </w:r>
            <w:r w:rsidR="00F4230E" w:rsidRPr="00972784">
              <w:rPr>
                <w:strike/>
                <w:color w:val="FF0000"/>
                <w:lang w:val="es-ES"/>
              </w:rPr>
              <w:t>no</w:t>
            </w:r>
            <w:r w:rsidR="00F4230E" w:rsidRPr="00972784">
              <w:rPr>
                <w:color w:val="FF0000"/>
                <w:lang w:val="es-ES"/>
              </w:rPr>
              <w:t xml:space="preserve"> </w:t>
            </w:r>
            <w:r w:rsidR="00A629A5" w:rsidRPr="008D04B5">
              <w:rPr>
                <w:lang w:val="es-ES"/>
              </w:rPr>
              <w:t>corresponde</w:t>
            </w:r>
            <w:r w:rsidR="00972784">
              <w:rPr>
                <w:lang w:val="es-ES"/>
              </w:rPr>
              <w:t xml:space="preserve"> </w:t>
            </w:r>
            <w:r w:rsidR="00972784" w:rsidRPr="00972784">
              <w:rPr>
                <w:highlight w:val="yellow"/>
                <w:lang w:val="es-ES"/>
              </w:rPr>
              <w:t>a una obra, hito de proyecto o subhito de proyecto</w:t>
            </w:r>
            <w:r w:rsidR="00972784">
              <w:rPr>
                <w:lang w:val="es-ES"/>
              </w:rPr>
              <w:t>.</w:t>
            </w:r>
            <w:r w:rsidR="00A629A5" w:rsidRPr="008D04B5">
              <w:rPr>
                <w:lang w:val="es-ES"/>
              </w:rPr>
              <w:t xml:space="preserve"> </w:t>
            </w:r>
            <w:r w:rsidR="00A629A5" w:rsidRPr="00972784">
              <w:rPr>
                <w:strike/>
                <w:color w:val="FF0000"/>
                <w:lang w:val="es-ES"/>
              </w:rPr>
              <w:t>a</w:t>
            </w:r>
            <w:r w:rsidR="00F4230E" w:rsidRPr="00972784">
              <w:rPr>
                <w:strike/>
                <w:color w:val="FF0000"/>
                <w:lang w:val="es-ES"/>
              </w:rPr>
              <w:t xml:space="preserve"> un hito </w:t>
            </w:r>
            <w:r w:rsidR="00AC622F" w:rsidRPr="00972784">
              <w:rPr>
                <w:strike/>
                <w:color w:val="FF0000"/>
                <w:lang w:val="es-ES"/>
              </w:rPr>
              <w:t>fijo de</w:t>
            </w:r>
            <w:r w:rsidR="00F4230E" w:rsidRPr="00972784">
              <w:rPr>
                <w:strike/>
                <w:color w:val="FF0000"/>
                <w:lang w:val="es-ES"/>
              </w:rPr>
              <w:t xml:space="preserve"> obra </w:t>
            </w:r>
            <w:r w:rsidR="00AC622F" w:rsidRPr="00972784">
              <w:rPr>
                <w:strike/>
                <w:color w:val="FF0000"/>
                <w:lang w:val="es-ES"/>
              </w:rPr>
              <w:t>(</w:t>
            </w:r>
            <w:r w:rsidR="00F4230E" w:rsidRPr="00972784">
              <w:rPr>
                <w:strike/>
                <w:color w:val="FF0000"/>
                <w:lang w:val="es-ES"/>
              </w:rPr>
              <w:t>Anteproyecto, Licitación o Ejecución).</w:t>
            </w:r>
            <w:r w:rsidR="00F4230E" w:rsidRPr="00972784">
              <w:rPr>
                <w:color w:val="FF0000"/>
                <w:lang w:val="es-ES"/>
              </w:rPr>
              <w:t xml:space="preserve"> </w:t>
            </w:r>
          </w:p>
          <w:p w14:paraId="4324A704" w14:textId="45C440DB" w:rsidR="001E1B68" w:rsidRPr="008D04B5" w:rsidRDefault="001E1B68" w:rsidP="001E1B68">
            <w:pPr>
              <w:pStyle w:val="ListBullet3"/>
              <w:numPr>
                <w:ilvl w:val="4"/>
                <w:numId w:val="13"/>
              </w:numPr>
            </w:pPr>
            <w:r w:rsidRPr="008D04B5">
              <w:rPr>
                <w:u w:val="single"/>
              </w:rPr>
              <w:t>Acción</w:t>
            </w:r>
            <w:r w:rsidRPr="008D04B5">
              <w:t xml:space="preserve">: </w:t>
            </w:r>
            <w:r w:rsidRPr="008D04B5">
              <w:rPr>
                <w:lang w:val="es-ES"/>
              </w:rPr>
              <w:t>Ver curso alternativo II.</w:t>
            </w:r>
          </w:p>
          <w:p w14:paraId="3E51B477" w14:textId="39665D3A" w:rsidR="001E1B68" w:rsidRPr="008D04B5" w:rsidRDefault="001E1B68" w:rsidP="001E1B68">
            <w:pPr>
              <w:pStyle w:val="ListBullet3"/>
              <w:numPr>
                <w:ilvl w:val="3"/>
                <w:numId w:val="13"/>
              </w:numPr>
              <w:rPr>
                <w:b/>
              </w:rPr>
            </w:pPr>
            <w:r w:rsidRPr="008D04B5">
              <w:rPr>
                <w:b/>
              </w:rPr>
              <w:t>Agregar subhito</w:t>
            </w:r>
          </w:p>
          <w:p w14:paraId="7BA2D797" w14:textId="1FA90818" w:rsidR="001E1B68" w:rsidRPr="008D04B5" w:rsidRDefault="001E1B68" w:rsidP="001E1B68">
            <w:pPr>
              <w:pStyle w:val="ListBullet3"/>
              <w:numPr>
                <w:ilvl w:val="4"/>
                <w:numId w:val="13"/>
              </w:numPr>
            </w:pPr>
            <w:r w:rsidRPr="008D04B5">
              <w:rPr>
                <w:u w:val="single"/>
              </w:rPr>
              <w:t>Condición</w:t>
            </w:r>
            <w:r w:rsidRPr="008D04B5">
              <w:t xml:space="preserve">: Se muestra si </w:t>
            </w:r>
            <w:r w:rsidRPr="008D04B5">
              <w:rPr>
                <w:lang w:val="es-ES"/>
              </w:rPr>
              <w:t xml:space="preserve">la fila es </w:t>
            </w:r>
            <w:r w:rsidRPr="00972784">
              <w:rPr>
                <w:strike/>
                <w:color w:val="FF0000"/>
                <w:lang w:val="es-ES"/>
              </w:rPr>
              <w:t>una obra o</w:t>
            </w:r>
            <w:r w:rsidRPr="00972784">
              <w:rPr>
                <w:color w:val="FF0000"/>
                <w:lang w:val="es-ES"/>
              </w:rPr>
              <w:t xml:space="preserve"> </w:t>
            </w:r>
            <w:r w:rsidR="00972784" w:rsidRPr="00972784">
              <w:rPr>
                <w:highlight w:val="yellow"/>
                <w:lang w:val="es-ES"/>
              </w:rPr>
              <w:t>un</w:t>
            </w:r>
            <w:r w:rsidR="00972784">
              <w:rPr>
                <w:color w:val="FF0000"/>
                <w:lang w:val="es-ES"/>
              </w:rPr>
              <w:t xml:space="preserve"> </w:t>
            </w:r>
            <w:r w:rsidRPr="008D04B5">
              <w:rPr>
                <w:lang w:val="es-ES"/>
              </w:rPr>
              <w:t xml:space="preserve">hito de primer nivel. </w:t>
            </w:r>
          </w:p>
          <w:p w14:paraId="15033936" w14:textId="7968CD6C" w:rsidR="001E1B68" w:rsidRPr="008D04B5" w:rsidRDefault="001E1B68" w:rsidP="001E1B68">
            <w:pPr>
              <w:pStyle w:val="ListBullet3"/>
              <w:numPr>
                <w:ilvl w:val="4"/>
                <w:numId w:val="13"/>
              </w:numPr>
            </w:pPr>
            <w:r w:rsidRPr="008D04B5">
              <w:rPr>
                <w:u w:val="single"/>
              </w:rPr>
              <w:t>Acción</w:t>
            </w:r>
            <w:r w:rsidRPr="008D04B5">
              <w:t>: Agrega una nueva fila a la lista, hija de</w:t>
            </w:r>
            <w:r w:rsidR="00972784" w:rsidRPr="00972784">
              <w:rPr>
                <w:highlight w:val="yellow"/>
              </w:rPr>
              <w:t>l</w:t>
            </w:r>
            <w:r w:rsidRPr="008D04B5">
              <w:t xml:space="preserve"> </w:t>
            </w:r>
            <w:r w:rsidRPr="00972784">
              <w:rPr>
                <w:strike/>
                <w:color w:val="FF0000"/>
              </w:rPr>
              <w:t>la obra o</w:t>
            </w:r>
            <w:r w:rsidRPr="00972784">
              <w:rPr>
                <w:color w:val="FF0000"/>
              </w:rPr>
              <w:t xml:space="preserve"> </w:t>
            </w:r>
            <w:r w:rsidRPr="008D04B5">
              <w:t>hito de primer nivel de la correspondiente fila.</w:t>
            </w:r>
          </w:p>
          <w:p w14:paraId="2B92D52B" w14:textId="45C764F4" w:rsidR="001E1B68" w:rsidRPr="00972784" w:rsidRDefault="00080CCC" w:rsidP="001E1B68">
            <w:pPr>
              <w:pStyle w:val="ListBullet3"/>
              <w:numPr>
                <w:ilvl w:val="3"/>
                <w:numId w:val="13"/>
              </w:numPr>
              <w:rPr>
                <w:b/>
                <w:strike/>
                <w:color w:val="FF0000"/>
              </w:rPr>
            </w:pPr>
            <w:r w:rsidRPr="00972784">
              <w:rPr>
                <w:b/>
                <w:strike/>
                <w:color w:val="FF0000"/>
              </w:rPr>
              <w:t>Posterior a...</w:t>
            </w:r>
          </w:p>
          <w:p w14:paraId="53038480" w14:textId="20DF0711" w:rsidR="00080CCC" w:rsidRPr="00972784" w:rsidRDefault="00080CCC" w:rsidP="00080CCC">
            <w:pPr>
              <w:pStyle w:val="ListBullet3"/>
              <w:numPr>
                <w:ilvl w:val="4"/>
                <w:numId w:val="13"/>
              </w:numPr>
              <w:rPr>
                <w:strike/>
                <w:color w:val="FF0000"/>
              </w:rPr>
            </w:pPr>
            <w:r w:rsidRPr="00972784">
              <w:rPr>
                <w:strike/>
                <w:color w:val="FF0000"/>
                <w:u w:val="single"/>
              </w:rPr>
              <w:t>Condición</w:t>
            </w:r>
            <w:r w:rsidRPr="00972784">
              <w:rPr>
                <w:strike/>
                <w:color w:val="FF0000"/>
              </w:rPr>
              <w:t xml:space="preserve">: Se muestra si </w:t>
            </w:r>
            <w:r w:rsidRPr="00972784">
              <w:rPr>
                <w:strike/>
                <w:color w:val="FF0000"/>
                <w:lang w:val="es-ES"/>
              </w:rPr>
              <w:t xml:space="preserve">la fila no es </w:t>
            </w:r>
            <w:r w:rsidR="00AC622F" w:rsidRPr="00972784">
              <w:rPr>
                <w:strike/>
                <w:color w:val="FF0000"/>
                <w:lang w:val="es-ES"/>
              </w:rPr>
              <w:t>una</w:t>
            </w:r>
            <w:r w:rsidRPr="00972784">
              <w:rPr>
                <w:strike/>
                <w:color w:val="FF0000"/>
                <w:lang w:val="es-ES"/>
              </w:rPr>
              <w:t xml:space="preserve"> obra</w:t>
            </w:r>
            <w:r w:rsidR="0059757E" w:rsidRPr="00972784">
              <w:rPr>
                <w:strike/>
                <w:color w:val="FF0000"/>
                <w:lang w:val="es-ES"/>
              </w:rPr>
              <w:t xml:space="preserve"> o subhito de obra</w:t>
            </w:r>
            <w:r w:rsidRPr="00972784">
              <w:rPr>
                <w:strike/>
                <w:color w:val="FF0000"/>
                <w:lang w:val="es-ES"/>
              </w:rPr>
              <w:t>.</w:t>
            </w:r>
          </w:p>
          <w:p w14:paraId="3DF71643" w14:textId="737B7502" w:rsidR="00080CCC" w:rsidRPr="00972784" w:rsidRDefault="00080CCC" w:rsidP="00080CCC">
            <w:pPr>
              <w:pStyle w:val="ListBullet3"/>
              <w:numPr>
                <w:ilvl w:val="4"/>
                <w:numId w:val="13"/>
              </w:numPr>
              <w:rPr>
                <w:strike/>
                <w:color w:val="FF0000"/>
              </w:rPr>
            </w:pPr>
            <w:r w:rsidRPr="00972784">
              <w:rPr>
                <w:strike/>
                <w:color w:val="FF0000"/>
                <w:u w:val="single"/>
              </w:rPr>
              <w:t>Acción</w:t>
            </w:r>
            <w:r w:rsidRPr="00972784">
              <w:rPr>
                <w:strike/>
                <w:color w:val="FF0000"/>
              </w:rPr>
              <w:t>: Ver curso alternativo V.</w:t>
            </w:r>
          </w:p>
          <w:p w14:paraId="209617CA" w14:textId="1D76B187" w:rsidR="00AC709F" w:rsidRPr="00AC709F" w:rsidRDefault="00AC709F" w:rsidP="00AC709F">
            <w:pPr>
              <w:pStyle w:val="StyleListBulletBold"/>
              <w:numPr>
                <w:ilvl w:val="0"/>
                <w:numId w:val="0"/>
              </w:numPr>
              <w:ind w:left="936"/>
              <w:rPr>
                <w:u w:val="single"/>
              </w:rPr>
            </w:pPr>
            <w:r>
              <w:rPr>
                <w:b w:val="0"/>
                <w:u w:val="single"/>
              </w:rPr>
              <w:t>Filas</w:t>
            </w:r>
          </w:p>
          <w:p w14:paraId="23F4522C" w14:textId="45BDF941" w:rsidR="00AC709F" w:rsidRDefault="00AC709F" w:rsidP="00F90A83">
            <w:pPr>
              <w:pStyle w:val="ListBullet3"/>
            </w:pPr>
            <w:r>
              <w:t>Se muestra una fila por cada</w:t>
            </w:r>
            <w:r w:rsidR="00A629A5">
              <w:t xml:space="preserve"> </w:t>
            </w:r>
            <w:r w:rsidR="00A629A5" w:rsidRPr="00A629A5">
              <w:t>obra</w:t>
            </w:r>
            <w:r w:rsidR="00A629A5">
              <w:t xml:space="preserve"> e </w:t>
            </w:r>
            <w:r>
              <w:t xml:space="preserve">hito </w:t>
            </w:r>
            <w:r w:rsidR="00A629A5">
              <w:t>de primer nivel del proyecto</w:t>
            </w:r>
            <w:r>
              <w:t>. Se muestra además una fila por cada sub</w:t>
            </w:r>
            <w:r w:rsidR="00F4230E">
              <w:t>-</w:t>
            </w:r>
            <w:r>
              <w:t>hito de proyecto (hito que tiene un hito padre) e hito de obras.</w:t>
            </w:r>
          </w:p>
          <w:p w14:paraId="58EBD094" w14:textId="3D790694" w:rsidR="004A2282" w:rsidRDefault="004A2282" w:rsidP="004A2282">
            <w:pPr>
              <w:pStyle w:val="StyleListBulletBold"/>
              <w:numPr>
                <w:ilvl w:val="1"/>
                <w:numId w:val="13"/>
              </w:numPr>
            </w:pPr>
            <w:r>
              <w:t xml:space="preserve">Nuevo Hito </w:t>
            </w:r>
            <w:r w:rsidRPr="00AC709F">
              <w:rPr>
                <w:b w:val="0"/>
              </w:rPr>
              <w:t xml:space="preserve">(opción). </w:t>
            </w:r>
            <w:r w:rsidR="00B14D3B">
              <w:rPr>
                <w:b w:val="0"/>
              </w:rPr>
              <w:t>Agrega una nueva fila a la lista.</w:t>
            </w:r>
          </w:p>
          <w:p w14:paraId="69AD9189" w14:textId="77777777" w:rsidR="004A2282" w:rsidRDefault="004A2282" w:rsidP="004A2282">
            <w:pPr>
              <w:pStyle w:val="StyleListBulletBold"/>
              <w:numPr>
                <w:ilvl w:val="1"/>
                <w:numId w:val="13"/>
              </w:numPr>
            </w:pPr>
            <w:r>
              <w:t xml:space="preserve">Nueva Obra </w:t>
            </w:r>
            <w:r w:rsidRPr="00AC709F">
              <w:rPr>
                <w:b w:val="0"/>
              </w:rPr>
              <w:t>(opción). Ver caso de uso</w:t>
            </w:r>
            <w:r>
              <w:t xml:space="preserve"> </w:t>
            </w:r>
            <w:r w:rsidRPr="00AC709F">
              <w:rPr>
                <w:b w:val="0"/>
              </w:rPr>
              <w:t>“PRO06_IngresandoObra”.</w:t>
            </w:r>
          </w:p>
          <w:p w14:paraId="30DACD9B" w14:textId="45AA3A16" w:rsidR="00AC709F" w:rsidRPr="00F4230E" w:rsidRDefault="00F4230E" w:rsidP="00B14D3B">
            <w:pPr>
              <w:pStyle w:val="ListBullet"/>
            </w:pPr>
            <w:r>
              <w:t xml:space="preserve">Presupuesto </w:t>
            </w:r>
            <w:r w:rsidRPr="00F4230E">
              <w:t>(sección).</w:t>
            </w:r>
          </w:p>
          <w:p w14:paraId="2D46A767" w14:textId="77777777" w:rsidR="00F4230E" w:rsidRDefault="00F4230E" w:rsidP="00B14D3B">
            <w:pPr>
              <w:pStyle w:val="ListBullet3"/>
              <w:numPr>
                <w:ilvl w:val="1"/>
                <w:numId w:val="13"/>
              </w:numPr>
            </w:pPr>
            <w:r w:rsidRPr="00F4230E">
              <w:rPr>
                <w:b/>
              </w:rPr>
              <w:t xml:space="preserve">Curva de inversión </w:t>
            </w:r>
            <w:r>
              <w:t xml:space="preserve">(lista). </w:t>
            </w:r>
          </w:p>
          <w:p w14:paraId="727C41BD" w14:textId="70E62302" w:rsidR="00F4230E" w:rsidRDefault="00F4230E" w:rsidP="00B14D3B">
            <w:pPr>
              <w:pStyle w:val="ListBullet3"/>
              <w:numPr>
                <w:ilvl w:val="0"/>
                <w:numId w:val="0"/>
              </w:numPr>
              <w:ind w:left="792"/>
            </w:pPr>
            <w:r w:rsidRPr="00F4230E">
              <w:rPr>
                <w:u w:val="single"/>
              </w:rPr>
              <w:t>Columnas</w:t>
            </w:r>
          </w:p>
          <w:p w14:paraId="5930CD8D" w14:textId="77777777" w:rsidR="00F4230E" w:rsidRDefault="00F4230E" w:rsidP="00B14D3B">
            <w:pPr>
              <w:pStyle w:val="ListBullet3"/>
            </w:pPr>
            <w:r>
              <w:t>Mes y año</w:t>
            </w:r>
          </w:p>
          <w:p w14:paraId="7CB27927" w14:textId="1FC28EAE" w:rsidR="00F4230E" w:rsidRPr="00F4230E" w:rsidRDefault="00F4230E" w:rsidP="00B14D3B">
            <w:pPr>
              <w:pStyle w:val="ListBullet3"/>
              <w:rPr>
                <w:b/>
                <w:lang w:val="es-ES"/>
              </w:rPr>
            </w:pPr>
            <w:r>
              <w:t>Presupuesto (</w:t>
            </w:r>
            <w:r w:rsidRPr="00F4230E">
              <w:rPr>
                <w:lang w:val="es-ES"/>
              </w:rPr>
              <w:t>Numérico, 15 dígitos, obligatorio, modificable):</w:t>
            </w:r>
          </w:p>
          <w:p w14:paraId="65DEC700" w14:textId="77777777" w:rsidR="00F4230E" w:rsidRPr="00F4230E" w:rsidRDefault="00F4230E" w:rsidP="00B14D3B">
            <w:pPr>
              <w:pStyle w:val="ListBullet3"/>
              <w:numPr>
                <w:ilvl w:val="3"/>
                <w:numId w:val="13"/>
              </w:numPr>
              <w:rPr>
                <w:b/>
                <w:lang w:val="es-ES"/>
              </w:rPr>
            </w:pPr>
            <w:r w:rsidRPr="00F4230E">
              <w:rPr>
                <w:u w:val="single"/>
              </w:rPr>
              <w:t>Valores</w:t>
            </w:r>
            <w:r w:rsidRPr="00F4230E">
              <w:t xml:space="preserve">: </w:t>
            </w:r>
            <w:r w:rsidRPr="00F4230E">
              <w:rPr>
                <w:lang w:val="es-ES"/>
              </w:rPr>
              <w:t>Números decimales positivos o cero.</w:t>
            </w:r>
          </w:p>
          <w:p w14:paraId="2E8341F3" w14:textId="28FEA601" w:rsidR="00F4230E" w:rsidRPr="00F4230E" w:rsidRDefault="00F4230E" w:rsidP="00B14D3B">
            <w:pPr>
              <w:pStyle w:val="ListBullet3"/>
              <w:numPr>
                <w:ilvl w:val="3"/>
                <w:numId w:val="13"/>
              </w:numPr>
              <w:rPr>
                <w:b/>
                <w:lang w:val="es-ES"/>
              </w:rPr>
            </w:pPr>
            <w:r w:rsidRPr="00F4230E">
              <w:rPr>
                <w:u w:val="single"/>
              </w:rPr>
              <w:t>Formato</w:t>
            </w:r>
            <w:r w:rsidRPr="00F4230E">
              <w:rPr>
                <w:lang w:val="es-ES"/>
              </w:rPr>
              <w:t>:</w:t>
            </w:r>
            <w:r w:rsidRPr="00F4230E">
              <w:rPr>
                <w:b/>
                <w:lang w:val="es-ES"/>
              </w:rPr>
              <w:t xml:space="preserve"> </w:t>
            </w:r>
            <w:r w:rsidRPr="00F4230E">
              <w:rPr>
                <w:lang w:val="es-ES"/>
              </w:rPr>
              <w:t>Muestra el símbolo $.</w:t>
            </w:r>
          </w:p>
          <w:p w14:paraId="44A011B9" w14:textId="4BD4B2ED" w:rsidR="00F4230E" w:rsidRPr="00972784" w:rsidRDefault="00F4230E" w:rsidP="00B14D3B">
            <w:pPr>
              <w:pStyle w:val="ListBullet3"/>
              <w:numPr>
                <w:ilvl w:val="0"/>
                <w:numId w:val="0"/>
              </w:numPr>
              <w:tabs>
                <w:tab w:val="clear" w:pos="567"/>
              </w:tabs>
              <w:ind w:left="875"/>
              <w:rPr>
                <w:u w:val="single"/>
              </w:rPr>
            </w:pPr>
            <w:r w:rsidRPr="00972784">
              <w:rPr>
                <w:u w:val="single"/>
              </w:rPr>
              <w:t>Filas</w:t>
            </w:r>
          </w:p>
          <w:p w14:paraId="24C40E23" w14:textId="4B002BC8" w:rsidR="00F4230E" w:rsidRPr="00972784" w:rsidRDefault="00F4230E" w:rsidP="00B14D3B">
            <w:pPr>
              <w:pStyle w:val="ListBullet"/>
              <w:numPr>
                <w:ilvl w:val="2"/>
                <w:numId w:val="12"/>
              </w:numPr>
            </w:pPr>
            <w:r w:rsidRPr="00972784">
              <w:t xml:space="preserve">Se muestra una </w:t>
            </w:r>
            <w:r w:rsidR="002304BB" w:rsidRPr="00972784">
              <w:t xml:space="preserve">fila por cada </w:t>
            </w:r>
            <w:r w:rsidRPr="00972784">
              <w:t xml:space="preserve">mes comprendidos entre las fechas de inicio y </w:t>
            </w:r>
            <w:r w:rsidR="00F04CF5" w:rsidRPr="00972784">
              <w:t xml:space="preserve">fin </w:t>
            </w:r>
            <w:r w:rsidRPr="00972784">
              <w:t>del proyecto.</w:t>
            </w:r>
          </w:p>
          <w:p w14:paraId="51B65577" w14:textId="4BE68644" w:rsidR="00F4230E" w:rsidRPr="00972784" w:rsidRDefault="00C35254" w:rsidP="00B14D3B">
            <w:pPr>
              <w:pStyle w:val="ListBullet"/>
              <w:numPr>
                <w:ilvl w:val="2"/>
                <w:numId w:val="12"/>
              </w:numPr>
            </w:pPr>
            <w:r w:rsidRPr="00972784">
              <w:t xml:space="preserve">Se muestra una fila con el </w:t>
            </w:r>
            <w:r w:rsidR="00F4230E" w:rsidRPr="00972784">
              <w:t>total de los presupuestos asignados.</w:t>
            </w:r>
          </w:p>
          <w:p w14:paraId="0433D779" w14:textId="3A1858D2" w:rsidR="00F4230E" w:rsidRPr="00972784" w:rsidRDefault="00C35254" w:rsidP="00B14D3B">
            <w:pPr>
              <w:pStyle w:val="ListBullet"/>
              <w:numPr>
                <w:ilvl w:val="1"/>
                <w:numId w:val="12"/>
              </w:numPr>
            </w:pPr>
            <w:r w:rsidRPr="00972784">
              <w:rPr>
                <w:b/>
              </w:rPr>
              <w:t>Tipo de gasto</w:t>
            </w:r>
            <w:r w:rsidR="00F4230E" w:rsidRPr="00972784">
              <w:rPr>
                <w:b/>
              </w:rPr>
              <w:t xml:space="preserve"> </w:t>
            </w:r>
            <w:r w:rsidR="00F4230E" w:rsidRPr="00972784">
              <w:t xml:space="preserve">(lista). </w:t>
            </w:r>
          </w:p>
          <w:p w14:paraId="53DDF454" w14:textId="77777777" w:rsidR="00F4230E" w:rsidRPr="00972784" w:rsidRDefault="00F4230E" w:rsidP="00B14D3B">
            <w:pPr>
              <w:pStyle w:val="ListBullet3"/>
              <w:numPr>
                <w:ilvl w:val="0"/>
                <w:numId w:val="0"/>
              </w:numPr>
              <w:ind w:left="936"/>
            </w:pPr>
            <w:r w:rsidRPr="00972784">
              <w:rPr>
                <w:u w:val="single"/>
              </w:rPr>
              <w:t>Columnas</w:t>
            </w:r>
          </w:p>
          <w:p w14:paraId="04F31D46" w14:textId="77777777" w:rsidR="00F4230E" w:rsidRPr="00972784" w:rsidRDefault="00F4230E" w:rsidP="00B14D3B">
            <w:pPr>
              <w:pStyle w:val="ListBullet"/>
              <w:numPr>
                <w:ilvl w:val="2"/>
                <w:numId w:val="12"/>
              </w:numPr>
            </w:pPr>
            <w:r w:rsidRPr="00972784">
              <w:t>Mes y año</w:t>
            </w:r>
          </w:p>
          <w:p w14:paraId="7DB6C956" w14:textId="77777777" w:rsidR="00F4230E" w:rsidRPr="00972784" w:rsidRDefault="00F4230E" w:rsidP="00B14D3B">
            <w:pPr>
              <w:pStyle w:val="ListBullet"/>
              <w:numPr>
                <w:ilvl w:val="2"/>
                <w:numId w:val="12"/>
              </w:numPr>
              <w:rPr>
                <w:b/>
                <w:lang w:val="es-ES"/>
              </w:rPr>
            </w:pPr>
            <w:r w:rsidRPr="00972784">
              <w:t>Presupuesto (</w:t>
            </w:r>
            <w:r w:rsidRPr="00972784">
              <w:rPr>
                <w:lang w:val="es-ES"/>
              </w:rPr>
              <w:t>Numérico, 15 dígitos, obligatorio, modificable):</w:t>
            </w:r>
          </w:p>
          <w:p w14:paraId="6856F04F" w14:textId="77777777" w:rsidR="00F4230E" w:rsidRPr="00972784" w:rsidRDefault="00F4230E" w:rsidP="00B14D3B">
            <w:pPr>
              <w:pStyle w:val="ListBullet"/>
              <w:numPr>
                <w:ilvl w:val="3"/>
                <w:numId w:val="12"/>
              </w:numPr>
              <w:rPr>
                <w:b/>
                <w:lang w:val="es-ES"/>
              </w:rPr>
            </w:pPr>
            <w:r w:rsidRPr="00972784">
              <w:rPr>
                <w:u w:val="single"/>
              </w:rPr>
              <w:t>Valores</w:t>
            </w:r>
            <w:r w:rsidRPr="00972784">
              <w:t xml:space="preserve">: </w:t>
            </w:r>
            <w:r w:rsidRPr="00972784">
              <w:rPr>
                <w:lang w:val="es-ES"/>
              </w:rPr>
              <w:t>Números decimales positivos o cero.</w:t>
            </w:r>
          </w:p>
          <w:p w14:paraId="6A4E0181" w14:textId="77777777" w:rsidR="00F4230E" w:rsidRPr="00972784" w:rsidRDefault="00F4230E" w:rsidP="00B14D3B">
            <w:pPr>
              <w:pStyle w:val="ListBullet"/>
              <w:numPr>
                <w:ilvl w:val="3"/>
                <w:numId w:val="12"/>
              </w:numPr>
              <w:rPr>
                <w:b/>
                <w:lang w:val="es-ES"/>
              </w:rPr>
            </w:pPr>
            <w:r w:rsidRPr="00972784">
              <w:rPr>
                <w:u w:val="single"/>
              </w:rPr>
              <w:t>Formato</w:t>
            </w:r>
            <w:r w:rsidRPr="00972784">
              <w:rPr>
                <w:lang w:val="es-ES"/>
              </w:rPr>
              <w:t>:</w:t>
            </w:r>
            <w:r w:rsidRPr="00972784">
              <w:rPr>
                <w:b/>
                <w:lang w:val="es-ES"/>
              </w:rPr>
              <w:t xml:space="preserve"> </w:t>
            </w:r>
            <w:r w:rsidRPr="00972784">
              <w:rPr>
                <w:lang w:val="es-ES"/>
              </w:rPr>
              <w:t>Muestra el símbolo $.</w:t>
            </w:r>
          </w:p>
          <w:p w14:paraId="4D9CA6E7" w14:textId="77777777" w:rsidR="00F4230E" w:rsidRPr="00972784" w:rsidRDefault="00F4230E" w:rsidP="00B14D3B">
            <w:pPr>
              <w:pStyle w:val="ListBullet3"/>
              <w:numPr>
                <w:ilvl w:val="0"/>
                <w:numId w:val="0"/>
              </w:numPr>
              <w:ind w:left="1016"/>
              <w:rPr>
                <w:u w:val="single"/>
              </w:rPr>
            </w:pPr>
            <w:r w:rsidRPr="00972784">
              <w:rPr>
                <w:u w:val="single"/>
              </w:rPr>
              <w:t>Filas</w:t>
            </w:r>
          </w:p>
          <w:p w14:paraId="65262875" w14:textId="5D2BF35A" w:rsidR="00F4230E" w:rsidRPr="00972784" w:rsidRDefault="00F4230E" w:rsidP="00B14D3B">
            <w:pPr>
              <w:pStyle w:val="ListBullet"/>
              <w:numPr>
                <w:ilvl w:val="2"/>
                <w:numId w:val="12"/>
              </w:numPr>
            </w:pPr>
            <w:r w:rsidRPr="00972784">
              <w:t xml:space="preserve">Se muestra una fila por cada tipo de gasto (Gasto corriente, </w:t>
            </w:r>
            <w:r w:rsidR="00F04CF5" w:rsidRPr="00972784">
              <w:t xml:space="preserve">PPI </w:t>
            </w:r>
            <w:r w:rsidRPr="00972784">
              <w:t xml:space="preserve">Obra, </w:t>
            </w:r>
            <w:r w:rsidR="00F04CF5" w:rsidRPr="00972784">
              <w:t xml:space="preserve">PPI  </w:t>
            </w:r>
            <w:r w:rsidRPr="00972784">
              <w:t>Mantenimiento</w:t>
            </w:r>
            <w:r w:rsidR="00F04CF5" w:rsidRPr="00972784">
              <w:t>,</w:t>
            </w:r>
            <w:r w:rsidRPr="00972784">
              <w:t xml:space="preserve"> </w:t>
            </w:r>
            <w:r w:rsidR="00F04CF5" w:rsidRPr="00972784">
              <w:t xml:space="preserve">PPI </w:t>
            </w:r>
            <w:r w:rsidRPr="00972784">
              <w:t>ACUMAR).</w:t>
            </w:r>
          </w:p>
          <w:p w14:paraId="3F417220" w14:textId="2BE2EA0F" w:rsidR="00F4230E" w:rsidRDefault="00C35254" w:rsidP="00B14D3B">
            <w:pPr>
              <w:pStyle w:val="ListBullet"/>
              <w:numPr>
                <w:ilvl w:val="2"/>
                <w:numId w:val="12"/>
              </w:numPr>
            </w:pPr>
            <w:r>
              <w:t xml:space="preserve">Se muestra una fila con el </w:t>
            </w:r>
            <w:r w:rsidR="00F4230E">
              <w:t>total de los presupuestos asignados.</w:t>
            </w:r>
          </w:p>
          <w:p w14:paraId="5D47BBF4" w14:textId="5872592A" w:rsidR="00C35254" w:rsidRPr="007E3AA0" w:rsidRDefault="00C35254" w:rsidP="00B14D3B">
            <w:pPr>
              <w:pStyle w:val="ListBullet"/>
              <w:numPr>
                <w:ilvl w:val="1"/>
                <w:numId w:val="12"/>
              </w:numPr>
              <w:rPr>
                <w:strike/>
                <w:color w:val="FF0000"/>
              </w:rPr>
            </w:pPr>
            <w:r w:rsidRPr="007E3AA0">
              <w:rPr>
                <w:i/>
                <w:strike/>
                <w:color w:val="FF0000"/>
              </w:rPr>
              <w:t>Sección de totales</w:t>
            </w:r>
            <w:r w:rsidRPr="007E3AA0">
              <w:rPr>
                <w:strike/>
                <w:color w:val="FF0000"/>
              </w:rPr>
              <w:t>. Se muestran los siguientes datos:</w:t>
            </w:r>
          </w:p>
          <w:p w14:paraId="5D8D49A7" w14:textId="69A0AB24" w:rsidR="00C35254" w:rsidRPr="007E3AA0" w:rsidRDefault="00C35254" w:rsidP="00B14D3B">
            <w:pPr>
              <w:pStyle w:val="ListBullet"/>
              <w:numPr>
                <w:ilvl w:val="2"/>
                <w:numId w:val="12"/>
              </w:numPr>
              <w:rPr>
                <w:strike/>
                <w:color w:val="FF0000"/>
              </w:rPr>
            </w:pPr>
            <w:r w:rsidRPr="007E3AA0">
              <w:rPr>
                <w:b/>
                <w:strike/>
                <w:color w:val="FF0000"/>
              </w:rPr>
              <w:t>Total aprobado (definido en información inicial)</w:t>
            </w:r>
            <w:r w:rsidRPr="007E3AA0">
              <w:rPr>
                <w:strike/>
                <w:color w:val="FF0000"/>
              </w:rPr>
              <w:t>. Es el total del presupuesto aprobado.</w:t>
            </w:r>
          </w:p>
          <w:p w14:paraId="4B08D222" w14:textId="0A7315BE" w:rsidR="00C35254" w:rsidRPr="007E3AA0" w:rsidRDefault="00C35254" w:rsidP="00B14D3B">
            <w:pPr>
              <w:pStyle w:val="ListBullet"/>
              <w:numPr>
                <w:ilvl w:val="2"/>
                <w:numId w:val="12"/>
              </w:numPr>
              <w:rPr>
                <w:strike/>
                <w:color w:val="FF0000"/>
              </w:rPr>
            </w:pPr>
            <w:r w:rsidRPr="007E3AA0">
              <w:rPr>
                <w:b/>
                <w:strike/>
                <w:color w:val="FF0000"/>
              </w:rPr>
              <w:lastRenderedPageBreak/>
              <w:t>Total curva de inversión</w:t>
            </w:r>
            <w:r w:rsidRPr="007E3AA0">
              <w:rPr>
                <w:strike/>
                <w:color w:val="FF0000"/>
              </w:rPr>
              <w:t>. Es la suma de presupuestos de la lista de curva de inversión.</w:t>
            </w:r>
          </w:p>
          <w:p w14:paraId="025C4D8B" w14:textId="1411D05C" w:rsidR="00F4230E" w:rsidRPr="007E3AA0" w:rsidRDefault="00C35254" w:rsidP="00B14D3B">
            <w:pPr>
              <w:pStyle w:val="ListBullet"/>
              <w:numPr>
                <w:ilvl w:val="2"/>
                <w:numId w:val="12"/>
              </w:numPr>
              <w:rPr>
                <w:b/>
                <w:strike/>
                <w:color w:val="FF0000"/>
              </w:rPr>
            </w:pPr>
            <w:r w:rsidRPr="007E3AA0">
              <w:rPr>
                <w:b/>
                <w:strike/>
                <w:color w:val="FF0000"/>
              </w:rPr>
              <w:t xml:space="preserve">Total tipo de gasto. </w:t>
            </w:r>
            <w:r w:rsidRPr="007E3AA0">
              <w:rPr>
                <w:strike/>
                <w:color w:val="FF0000"/>
              </w:rPr>
              <w:t>Es la suma de presupuestos de la lista de tipo de gasto.</w:t>
            </w:r>
          </w:p>
          <w:p w14:paraId="5DAF4EC4" w14:textId="3E3FE8AA" w:rsidR="00C35254" w:rsidRPr="007E3AA0" w:rsidRDefault="00C35254" w:rsidP="00B14D3B">
            <w:pPr>
              <w:pStyle w:val="ListBullet"/>
              <w:numPr>
                <w:ilvl w:val="2"/>
                <w:numId w:val="12"/>
              </w:numPr>
              <w:rPr>
                <w:b/>
                <w:strike/>
                <w:color w:val="FF0000"/>
              </w:rPr>
            </w:pPr>
            <w:r w:rsidRPr="007E3AA0">
              <w:rPr>
                <w:strike/>
                <w:color w:val="FF0000"/>
              </w:rPr>
              <w:t>Si los montos no coinciden, se muestra el mensaje</w:t>
            </w:r>
            <w:r w:rsidR="00434646" w:rsidRPr="007E3AA0">
              <w:rPr>
                <w:strike/>
                <w:color w:val="FF0000"/>
              </w:rPr>
              <w:t xml:space="preserve"> de error</w:t>
            </w:r>
            <w:r w:rsidRPr="007E3AA0">
              <w:rPr>
                <w:strike/>
                <w:color w:val="FF0000"/>
              </w:rPr>
              <w:t xml:space="preserve"> “Los totales deben ser iguales”.</w:t>
            </w:r>
          </w:p>
          <w:p w14:paraId="7ACDA297" w14:textId="77777777" w:rsidR="00A1172B" w:rsidRPr="00AA50CA" w:rsidRDefault="00A1172B" w:rsidP="00C56036">
            <w:pPr>
              <w:pStyle w:val="Style1"/>
            </w:pPr>
            <w:r w:rsidRPr="00AA50CA">
              <w:t>Opciones</w:t>
            </w:r>
          </w:p>
          <w:p w14:paraId="59795144" w14:textId="3E5D452B" w:rsidR="00A1172B" w:rsidRPr="00AA50CA" w:rsidRDefault="00EC5B36" w:rsidP="00341E9D">
            <w:pPr>
              <w:pStyle w:val="StyleListBulletBold"/>
            </w:pPr>
            <w:r>
              <w:t>Guardar</w:t>
            </w:r>
            <w:r w:rsidR="00387447">
              <w:t xml:space="preserve"> y Presentar</w:t>
            </w:r>
            <w:r>
              <w:t xml:space="preserve">. </w:t>
            </w:r>
            <w:r>
              <w:rPr>
                <w:b w:val="0"/>
              </w:rPr>
              <w:t>Si el proyecto se encuentra en estado “</w:t>
            </w:r>
            <w:r w:rsidR="00387447">
              <w:rPr>
                <w:b w:val="0"/>
              </w:rPr>
              <w:t>D. Presentado</w:t>
            </w:r>
            <w:r>
              <w:rPr>
                <w:b w:val="0"/>
              </w:rPr>
              <w:t>”,</w:t>
            </w:r>
            <w:r w:rsidR="00B43FF7">
              <w:rPr>
                <w:b w:val="0"/>
              </w:rPr>
              <w:t xml:space="preserve"> “D. Rechazado”,</w:t>
            </w:r>
            <w:r w:rsidR="00387447">
              <w:rPr>
                <w:b w:val="0"/>
              </w:rPr>
              <w:t xml:space="preserve"> “Aprobado” o “D. Modificable”,</w:t>
            </w:r>
            <w:r>
              <w:rPr>
                <w:b w:val="0"/>
              </w:rPr>
              <w:t xml:space="preserve"> se llama “</w:t>
            </w:r>
            <w:r w:rsidR="00387447">
              <w:rPr>
                <w:b w:val="0"/>
              </w:rPr>
              <w:t>Guardar</w:t>
            </w:r>
            <w:r>
              <w:rPr>
                <w:b w:val="0"/>
              </w:rPr>
              <w:t>”.</w:t>
            </w:r>
          </w:p>
          <w:p w14:paraId="04A519DE" w14:textId="10BEB252" w:rsidR="00C35254" w:rsidRPr="00AA50CA" w:rsidRDefault="00C35254" w:rsidP="00341E9D">
            <w:pPr>
              <w:pStyle w:val="StyleListBulletBold"/>
            </w:pPr>
            <w:r w:rsidRPr="00AA50CA">
              <w:t xml:space="preserve">Guardar borrador. </w:t>
            </w:r>
            <w:r w:rsidR="0009581A" w:rsidRPr="00AA50CA">
              <w:rPr>
                <w:b w:val="0"/>
              </w:rPr>
              <w:t>Se muestra si el proyecto se encuentra en estado “Pre-Aprobado”, “</w:t>
            </w:r>
            <w:r w:rsidR="00BC1C8D" w:rsidRPr="00AA50CA">
              <w:rPr>
                <w:b w:val="0"/>
              </w:rPr>
              <w:t>D</w:t>
            </w:r>
            <w:r w:rsidR="0009581A" w:rsidRPr="00AA50CA">
              <w:rPr>
                <w:b w:val="0"/>
              </w:rPr>
              <w:t>. Completo” o “</w:t>
            </w:r>
            <w:r w:rsidR="00BC1C8D" w:rsidRPr="00AA50CA">
              <w:rPr>
                <w:b w:val="0"/>
              </w:rPr>
              <w:t>D</w:t>
            </w:r>
            <w:r w:rsidR="0009581A" w:rsidRPr="00AA50CA">
              <w:rPr>
                <w:b w:val="0"/>
              </w:rPr>
              <w:t xml:space="preserve">. Incompleto” </w:t>
            </w:r>
            <w:r w:rsidRPr="00AA50CA">
              <w:rPr>
                <w:b w:val="0"/>
              </w:rPr>
              <w:t>Ver curso alternativo</w:t>
            </w:r>
            <w:r w:rsidR="00B14D3B">
              <w:rPr>
                <w:b w:val="0"/>
              </w:rPr>
              <w:t xml:space="preserve"> </w:t>
            </w:r>
            <w:r w:rsidRPr="00AA50CA">
              <w:rPr>
                <w:b w:val="0"/>
              </w:rPr>
              <w:t>V.</w:t>
            </w:r>
          </w:p>
          <w:p w14:paraId="78A68D91" w14:textId="43D4DEDC" w:rsidR="00C35254" w:rsidRPr="00AA50CA" w:rsidRDefault="00C35254" w:rsidP="00F90A83">
            <w:pPr>
              <w:pStyle w:val="StyleListBulletBold"/>
            </w:pPr>
            <w:r w:rsidRPr="00AA50CA">
              <w:t xml:space="preserve">Cancelar cambios. </w:t>
            </w:r>
            <w:r w:rsidRPr="00AA50CA">
              <w:rPr>
                <w:b w:val="0"/>
              </w:rPr>
              <w:t>El sistema muestra un mensaje de advertencia: “Se van a perder los cambios que no se hayan guardado. ¿Continuar?”. El usuario acepta el mensaje. El sistema descarta los cambios y cierra el formulario.</w:t>
            </w:r>
          </w:p>
          <w:p w14:paraId="2F5FA7FE" w14:textId="4CD07E0F" w:rsidR="00C35254" w:rsidRPr="00AA50CA" w:rsidRDefault="00A1172B" w:rsidP="00C35254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AA50CA">
              <w:rPr>
                <w:lang w:val="es-AR"/>
              </w:rPr>
              <w:t xml:space="preserve">El actor completa los </w:t>
            </w:r>
            <w:r w:rsidR="00C35254" w:rsidRPr="00AA50CA">
              <w:rPr>
                <w:lang w:val="es-AR"/>
              </w:rPr>
              <w:t>campos y selecciona la opción para “Guardar y presentar”.</w:t>
            </w:r>
          </w:p>
          <w:p w14:paraId="24F3F23B" w14:textId="3969C6AC" w:rsidR="00C35254" w:rsidRPr="00AA50CA" w:rsidRDefault="00C35254" w:rsidP="00C35254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AA50CA">
              <w:rPr>
                <w:lang w:val="es-AR"/>
              </w:rPr>
              <w:t xml:space="preserve">El sistema realiza las </w:t>
            </w:r>
            <w:r w:rsidR="00E64331">
              <w:rPr>
                <w:lang w:val="es-AR"/>
              </w:rPr>
              <w:t xml:space="preserve">siguientes </w:t>
            </w:r>
            <w:r w:rsidRPr="00AA50CA">
              <w:rPr>
                <w:lang w:val="es-AR"/>
              </w:rPr>
              <w:t>validaciones:</w:t>
            </w:r>
          </w:p>
          <w:p w14:paraId="1A47C145" w14:textId="77777777" w:rsidR="00080CCC" w:rsidRPr="00972784" w:rsidRDefault="00080CCC" w:rsidP="00080CCC">
            <w:pPr>
              <w:pStyle w:val="ListBullet"/>
            </w:pPr>
            <w:r w:rsidRPr="00972784">
              <w:t>VAL 1: para cada hito, verifica que los campos obligatorios se encuentre completos:</w:t>
            </w:r>
          </w:p>
          <w:p w14:paraId="4DCE41C4" w14:textId="77777777" w:rsidR="00080CCC" w:rsidRPr="00972784" w:rsidRDefault="00080CCC" w:rsidP="00080CCC">
            <w:pPr>
              <w:pStyle w:val="ListBullet"/>
              <w:numPr>
                <w:ilvl w:val="1"/>
                <w:numId w:val="13"/>
              </w:numPr>
            </w:pPr>
            <w:r w:rsidRPr="00972784">
              <w:t>RES 1.1: El sistema muestra un mensaje de error: “Este campo es obligatorio”.”</w:t>
            </w:r>
          </w:p>
          <w:p w14:paraId="7CBDE3E7" w14:textId="77777777" w:rsidR="00080CCC" w:rsidRPr="00972784" w:rsidRDefault="00080CCC" w:rsidP="00080CCC">
            <w:pPr>
              <w:pStyle w:val="ListBullet"/>
              <w:spacing w:before="120" w:line="240" w:lineRule="auto"/>
              <w:contextualSpacing w:val="0"/>
            </w:pPr>
            <w:r w:rsidRPr="00972784">
              <w:t xml:space="preserve">VAL 2: para cada hito, verifica no haya otro hito con el mismo nombre </w:t>
            </w:r>
            <w:r w:rsidRPr="00972784">
              <w:rPr>
                <w:strike/>
                <w:color w:val="FF0000"/>
              </w:rPr>
              <w:t xml:space="preserve">y mismo hito padre, o </w:t>
            </w:r>
            <w:r w:rsidRPr="00972784">
              <w:rPr>
                <w:color w:val="auto"/>
              </w:rPr>
              <w:t>en el mismo proyecto</w:t>
            </w:r>
            <w:r w:rsidRPr="00972784">
              <w:rPr>
                <w:strike/>
                <w:color w:val="auto"/>
              </w:rPr>
              <w:t xml:space="preserve"> </w:t>
            </w:r>
            <w:r w:rsidRPr="00972784">
              <w:rPr>
                <w:strike/>
                <w:color w:val="FF0000"/>
              </w:rPr>
              <w:t>(si no tiene hito padre)</w:t>
            </w:r>
            <w:r w:rsidRPr="00972784">
              <w:t>:</w:t>
            </w:r>
          </w:p>
          <w:p w14:paraId="1BDCFDBF" w14:textId="77777777" w:rsidR="00080CCC" w:rsidRPr="00972784" w:rsidRDefault="00080CCC" w:rsidP="00080CCC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 w:rsidRPr="00972784">
              <w:t xml:space="preserve">RES 2.1: El sistema muestra un mensaje de error: “Ya hay otro hito con el mismo nombre </w:t>
            </w:r>
            <w:r w:rsidRPr="00972784">
              <w:rPr>
                <w:strike/>
                <w:color w:val="FF0000"/>
              </w:rPr>
              <w:t>y dependencia</w:t>
            </w:r>
            <w:r w:rsidRPr="00972784">
              <w:t>.”</w:t>
            </w:r>
          </w:p>
          <w:p w14:paraId="07FF405D" w14:textId="77777777" w:rsidR="00080CCC" w:rsidRPr="00972784" w:rsidRDefault="00080CCC" w:rsidP="00080CCC">
            <w:pPr>
              <w:pStyle w:val="ListBullet"/>
              <w:spacing w:before="120" w:line="240" w:lineRule="auto"/>
              <w:contextualSpacing w:val="0"/>
            </w:pPr>
            <w:r w:rsidRPr="00972784">
              <w:t xml:space="preserve">VAL 3: para cada hito, verifica que la </w:t>
            </w:r>
            <w:r w:rsidRPr="00972784">
              <w:rPr>
                <w:i/>
              </w:rPr>
              <w:t xml:space="preserve">fecha de inicio y de fin </w:t>
            </w:r>
            <w:r w:rsidRPr="00972784">
              <w:t xml:space="preserve">se encuentren dentro de las fechas de </w:t>
            </w:r>
            <w:r w:rsidRPr="00972784">
              <w:rPr>
                <w:i/>
              </w:rPr>
              <w:t>inicio y fin del proyecto</w:t>
            </w:r>
            <w:r w:rsidRPr="00972784">
              <w:t>:</w:t>
            </w:r>
          </w:p>
          <w:p w14:paraId="6654D732" w14:textId="77777777" w:rsidR="00080CCC" w:rsidRPr="00972784" w:rsidRDefault="00080CCC" w:rsidP="00080CCC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 w:rsidRPr="00972784">
              <w:t>RES 3.1: El sistema muestra un mensaje de error: “Las fechas son inconsistentes con las del proyecto (</w:t>
            </w:r>
            <w:r w:rsidRPr="00972784">
              <w:rPr>
                <w:i/>
              </w:rPr>
              <w:t>dd</w:t>
            </w:r>
            <w:r w:rsidRPr="00972784">
              <w:t>/</w:t>
            </w:r>
            <w:r w:rsidRPr="00972784">
              <w:rPr>
                <w:i/>
              </w:rPr>
              <w:t>mm</w:t>
            </w:r>
            <w:r w:rsidRPr="00972784">
              <w:t>/</w:t>
            </w:r>
            <w:r w:rsidRPr="00972784">
              <w:rPr>
                <w:i/>
              </w:rPr>
              <w:t>aaaa</w:t>
            </w:r>
            <w:r w:rsidRPr="00972784">
              <w:t xml:space="preserve"> – </w:t>
            </w:r>
            <w:r w:rsidRPr="00972784">
              <w:rPr>
                <w:i/>
              </w:rPr>
              <w:t>dd</w:t>
            </w:r>
            <w:r w:rsidRPr="00972784">
              <w:t>/</w:t>
            </w:r>
            <w:r w:rsidRPr="00972784">
              <w:rPr>
                <w:i/>
              </w:rPr>
              <w:t>mm</w:t>
            </w:r>
            <w:r w:rsidRPr="00972784">
              <w:t>/</w:t>
            </w:r>
            <w:r w:rsidRPr="00972784">
              <w:rPr>
                <w:i/>
              </w:rPr>
              <w:t>aaaa</w:t>
            </w:r>
            <w:r w:rsidRPr="00972784">
              <w:t>)”, donde las fechas del mensaje son las fechas del proyecto.</w:t>
            </w:r>
          </w:p>
          <w:p w14:paraId="5FD087D5" w14:textId="77777777" w:rsidR="00080CCC" w:rsidRPr="00972784" w:rsidRDefault="00080CCC" w:rsidP="00080CCC">
            <w:pPr>
              <w:pStyle w:val="ListBullet"/>
              <w:spacing w:before="120" w:line="240" w:lineRule="auto"/>
              <w:contextualSpacing w:val="0"/>
            </w:pPr>
            <w:r w:rsidRPr="00972784">
              <w:t xml:space="preserve">VAL 4: para cada hito, verifica que la </w:t>
            </w:r>
            <w:r w:rsidRPr="00972784">
              <w:rPr>
                <w:i/>
              </w:rPr>
              <w:t>fecha de fin</w:t>
            </w:r>
            <w:r w:rsidRPr="00972784">
              <w:t xml:space="preserve"> ingresada sea mayor a la </w:t>
            </w:r>
            <w:r w:rsidRPr="00972784">
              <w:rPr>
                <w:i/>
              </w:rPr>
              <w:t>fecha de inicio</w:t>
            </w:r>
            <w:r w:rsidRPr="00972784">
              <w:t>:</w:t>
            </w:r>
          </w:p>
          <w:p w14:paraId="5DF7DB15" w14:textId="77777777" w:rsidR="00080CCC" w:rsidRPr="00972784" w:rsidRDefault="00080CCC" w:rsidP="00080CCC">
            <w:pPr>
              <w:pStyle w:val="ListBullet"/>
              <w:numPr>
                <w:ilvl w:val="1"/>
                <w:numId w:val="13"/>
              </w:numPr>
            </w:pPr>
            <w:r w:rsidRPr="00972784">
              <w:t>RES 4.1: El sistema muestra un mensaje de error: “La fecha de fin debe ser posterior a la fecha de inicio”.</w:t>
            </w:r>
          </w:p>
          <w:p w14:paraId="089C9344" w14:textId="62DC39D2" w:rsidR="00080CCC" w:rsidRPr="00972784" w:rsidRDefault="00080CCC" w:rsidP="00080CCC">
            <w:pPr>
              <w:pStyle w:val="ListBullet"/>
            </w:pPr>
            <w:r w:rsidRPr="00972784">
              <w:t>VAL 5: para cada hito</w:t>
            </w:r>
            <w:r w:rsidR="00EE3F1C" w:rsidRPr="00972784">
              <w:t xml:space="preserve"> de segundo nivel</w:t>
            </w:r>
            <w:r w:rsidRPr="00972784">
              <w:t xml:space="preserve">, verifica que la </w:t>
            </w:r>
            <w:r w:rsidRPr="00972784">
              <w:rPr>
                <w:i/>
              </w:rPr>
              <w:t xml:space="preserve">fecha de inicio y de fin </w:t>
            </w:r>
            <w:r w:rsidRPr="00972784">
              <w:t xml:space="preserve">se encuentren dentro de las fechas de </w:t>
            </w:r>
            <w:r w:rsidRPr="00972784">
              <w:rPr>
                <w:i/>
              </w:rPr>
              <w:t>inicio y fin del padre (incluyéndolas)</w:t>
            </w:r>
            <w:r w:rsidRPr="00972784">
              <w:t>:</w:t>
            </w:r>
          </w:p>
          <w:p w14:paraId="79CA5AFC" w14:textId="77777777" w:rsidR="00080CCC" w:rsidRPr="00972784" w:rsidRDefault="00080CCC" w:rsidP="00080CCC">
            <w:pPr>
              <w:pStyle w:val="ListBullet"/>
              <w:numPr>
                <w:ilvl w:val="1"/>
                <w:numId w:val="13"/>
              </w:numPr>
            </w:pPr>
            <w:r w:rsidRPr="00972784">
              <w:t>RES 5.1: El sistema muestra un mensaje de error: “Las fechas son inconsistentes con las del hito del que dependen (</w:t>
            </w:r>
            <w:r w:rsidRPr="00972784">
              <w:rPr>
                <w:i/>
              </w:rPr>
              <w:t>dd</w:t>
            </w:r>
            <w:r w:rsidRPr="00972784">
              <w:t>/</w:t>
            </w:r>
            <w:r w:rsidRPr="00972784">
              <w:rPr>
                <w:i/>
              </w:rPr>
              <w:t>mm</w:t>
            </w:r>
            <w:r w:rsidRPr="00972784">
              <w:t>/</w:t>
            </w:r>
            <w:r w:rsidRPr="00972784">
              <w:rPr>
                <w:i/>
              </w:rPr>
              <w:t>aaaa</w:t>
            </w:r>
            <w:r w:rsidRPr="00972784">
              <w:t xml:space="preserve"> – </w:t>
            </w:r>
            <w:r w:rsidRPr="00972784">
              <w:rPr>
                <w:i/>
              </w:rPr>
              <w:t>dd</w:t>
            </w:r>
            <w:r w:rsidRPr="00972784">
              <w:t>/</w:t>
            </w:r>
            <w:r w:rsidRPr="00972784">
              <w:rPr>
                <w:i/>
              </w:rPr>
              <w:t>mm</w:t>
            </w:r>
            <w:r w:rsidRPr="00972784">
              <w:t>/</w:t>
            </w:r>
            <w:r w:rsidRPr="00972784">
              <w:rPr>
                <w:i/>
              </w:rPr>
              <w:t>aaaa</w:t>
            </w:r>
            <w:r w:rsidRPr="00972784">
              <w:t>)”, donde las fechas del mensaje son las fechas del hito padre.</w:t>
            </w:r>
          </w:p>
          <w:p w14:paraId="63117A18" w14:textId="661A1490" w:rsidR="00080CCC" w:rsidRPr="00B031EA" w:rsidRDefault="00080CCC" w:rsidP="00080CCC">
            <w:pPr>
              <w:pStyle w:val="ListBullet"/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VAL 6: para cada hito, si tiene un hito predecesor</w:t>
            </w:r>
            <w:r w:rsidR="00142C6C" w:rsidRPr="00B031EA">
              <w:rPr>
                <w:strike/>
                <w:color w:val="FF0000"/>
              </w:rPr>
              <w:t xml:space="preserve"> (es posterior a…)</w:t>
            </w:r>
            <w:r w:rsidRPr="00B031EA">
              <w:rPr>
                <w:strike/>
                <w:color w:val="FF0000"/>
              </w:rPr>
              <w:t xml:space="preserve">, verifica que la </w:t>
            </w:r>
            <w:r w:rsidRPr="00B031EA">
              <w:rPr>
                <w:i/>
                <w:strike/>
                <w:color w:val="FF0000"/>
              </w:rPr>
              <w:t xml:space="preserve">fecha de inicio </w:t>
            </w:r>
            <w:r w:rsidRPr="00B031EA">
              <w:rPr>
                <w:strike/>
                <w:color w:val="FF0000"/>
              </w:rPr>
              <w:t xml:space="preserve">del hito sea mayor o igual a la </w:t>
            </w:r>
            <w:r w:rsidRPr="00B031EA">
              <w:rPr>
                <w:i/>
                <w:strike/>
                <w:color w:val="FF0000"/>
              </w:rPr>
              <w:t xml:space="preserve">fecha de fin </w:t>
            </w:r>
            <w:r w:rsidRPr="00B031EA">
              <w:rPr>
                <w:strike/>
                <w:color w:val="FF0000"/>
              </w:rPr>
              <w:t>del hito predecesor:</w:t>
            </w:r>
          </w:p>
          <w:p w14:paraId="3085D0FF" w14:textId="77777777" w:rsidR="00080CCC" w:rsidRPr="00972784" w:rsidRDefault="00080CCC" w:rsidP="00080CCC">
            <w:pPr>
              <w:pStyle w:val="ListBullet"/>
              <w:numPr>
                <w:ilvl w:val="1"/>
                <w:numId w:val="13"/>
              </w:numPr>
            </w:pPr>
            <w:r w:rsidRPr="00B031EA">
              <w:rPr>
                <w:strike/>
                <w:color w:val="FF0000"/>
              </w:rPr>
              <w:t>RES 6.1: El sistema muestra un mensaje de error: “Las fechas son inconsistentes con las del hito que lo precede (</w:t>
            </w:r>
            <w:r w:rsidRPr="00B031EA">
              <w:rPr>
                <w:i/>
                <w:strike/>
                <w:color w:val="FF0000"/>
              </w:rPr>
              <w:t>dd</w:t>
            </w:r>
            <w:r w:rsidRPr="00B031EA">
              <w:rPr>
                <w:strike/>
                <w:color w:val="FF0000"/>
              </w:rPr>
              <w:t>/</w:t>
            </w:r>
            <w:r w:rsidRPr="00B031EA">
              <w:rPr>
                <w:i/>
                <w:strike/>
                <w:color w:val="FF0000"/>
              </w:rPr>
              <w:t>mm</w:t>
            </w:r>
            <w:r w:rsidRPr="00B031EA">
              <w:rPr>
                <w:strike/>
                <w:color w:val="FF0000"/>
              </w:rPr>
              <w:t>/</w:t>
            </w:r>
            <w:r w:rsidRPr="00B031EA">
              <w:rPr>
                <w:i/>
                <w:strike/>
                <w:color w:val="FF0000"/>
              </w:rPr>
              <w:t>aaaa</w:t>
            </w:r>
            <w:r w:rsidRPr="00B031EA">
              <w:rPr>
                <w:strike/>
                <w:color w:val="FF0000"/>
              </w:rPr>
              <w:t xml:space="preserve"> – </w:t>
            </w:r>
            <w:r w:rsidRPr="00B031EA">
              <w:rPr>
                <w:i/>
                <w:strike/>
                <w:color w:val="FF0000"/>
              </w:rPr>
              <w:t>dd</w:t>
            </w:r>
            <w:r w:rsidRPr="00B031EA">
              <w:rPr>
                <w:strike/>
                <w:color w:val="FF0000"/>
              </w:rPr>
              <w:t>/</w:t>
            </w:r>
            <w:r w:rsidRPr="00B031EA">
              <w:rPr>
                <w:i/>
                <w:strike/>
                <w:color w:val="FF0000"/>
              </w:rPr>
              <w:t>mm</w:t>
            </w:r>
            <w:r w:rsidRPr="00B031EA">
              <w:rPr>
                <w:strike/>
                <w:color w:val="FF0000"/>
              </w:rPr>
              <w:t>/</w:t>
            </w:r>
            <w:r w:rsidRPr="00B031EA">
              <w:rPr>
                <w:i/>
                <w:strike/>
                <w:color w:val="FF0000"/>
              </w:rPr>
              <w:t>aaaa</w:t>
            </w:r>
            <w:r w:rsidRPr="00B031EA">
              <w:rPr>
                <w:strike/>
                <w:color w:val="FF0000"/>
              </w:rPr>
              <w:t>)”, donde las fechas del mensaje son las fechas del hito predecesor.</w:t>
            </w:r>
          </w:p>
          <w:p w14:paraId="5B14BB37" w14:textId="1BF7C640" w:rsidR="00C35254" w:rsidRPr="00AA50CA" w:rsidRDefault="00C35254" w:rsidP="00C35254">
            <w:pPr>
              <w:pStyle w:val="ListParagraph"/>
              <w:rPr>
                <w:lang w:val="es-AR"/>
              </w:rPr>
            </w:pPr>
            <w:r w:rsidRPr="00AA50CA">
              <w:rPr>
                <w:lang w:val="es-AR"/>
              </w:rPr>
              <w:t xml:space="preserve">VAL </w:t>
            </w:r>
            <w:r w:rsidR="00080CCC">
              <w:rPr>
                <w:lang w:val="es-AR"/>
              </w:rPr>
              <w:t>7</w:t>
            </w:r>
            <w:r w:rsidRPr="00AA50CA">
              <w:rPr>
                <w:lang w:val="es-AR"/>
              </w:rPr>
              <w:t>: verifica que los montos de la sección de totales coincidan:</w:t>
            </w:r>
          </w:p>
          <w:p w14:paraId="455F0745" w14:textId="5D52309D" w:rsidR="00C35254" w:rsidRPr="00AA50CA" w:rsidRDefault="00080CCC" w:rsidP="00C35254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>
              <w:t>RES 7</w:t>
            </w:r>
            <w:r w:rsidR="00C35254" w:rsidRPr="00AA50CA">
              <w:t>.1: El sistema muestra un mensaje de error: “Los totales deben ser iguales”.</w:t>
            </w:r>
          </w:p>
          <w:p w14:paraId="7580DC5D" w14:textId="2140CBAD" w:rsidR="00C35254" w:rsidRPr="00AA50CA" w:rsidRDefault="00080CCC" w:rsidP="00C35254">
            <w:pPr>
              <w:pStyle w:val="ListBullet"/>
            </w:pPr>
            <w:r>
              <w:t>VAL 8</w:t>
            </w:r>
            <w:r w:rsidR="00C35254" w:rsidRPr="00AA50CA">
              <w:t>: verifica que el proyecto tenga algún hito u obra.</w:t>
            </w:r>
          </w:p>
          <w:p w14:paraId="3D3F0CA8" w14:textId="1F992B89" w:rsidR="00C35254" w:rsidRPr="00AA50CA" w:rsidRDefault="00C35254" w:rsidP="00C35254">
            <w:pPr>
              <w:pStyle w:val="ListBullet"/>
              <w:numPr>
                <w:ilvl w:val="1"/>
                <w:numId w:val="13"/>
              </w:numPr>
            </w:pPr>
            <w:r w:rsidRPr="00AA50CA">
              <w:t xml:space="preserve">RES </w:t>
            </w:r>
            <w:r w:rsidR="00080CCC">
              <w:t>8</w:t>
            </w:r>
            <w:r w:rsidRPr="00AA50CA">
              <w:t xml:space="preserve">.1: El sistema muestra un mensaje de error: “El proyecto </w:t>
            </w:r>
            <w:r w:rsidR="009B7E3D" w:rsidRPr="00AA50CA">
              <w:t>debe tener</w:t>
            </w:r>
            <w:r w:rsidRPr="00AA50CA">
              <w:t xml:space="preserve"> hitos </w:t>
            </w:r>
            <w:r w:rsidR="009B7E3D" w:rsidRPr="00AA50CA">
              <w:t>u</w:t>
            </w:r>
            <w:r w:rsidRPr="00AA50CA">
              <w:t xml:space="preserve"> obras”.</w:t>
            </w:r>
          </w:p>
          <w:p w14:paraId="354FF888" w14:textId="6039BA0C" w:rsidR="00C35254" w:rsidRPr="00AA50CA" w:rsidRDefault="00080CCC" w:rsidP="00C35254">
            <w:pPr>
              <w:pStyle w:val="ListBullet"/>
            </w:pPr>
            <w:r>
              <w:t>VAL 9</w:t>
            </w:r>
            <w:r w:rsidR="00C35254" w:rsidRPr="00AA50CA">
              <w:t>: verifica que todas las obras del proyecto estén completas.</w:t>
            </w:r>
          </w:p>
          <w:p w14:paraId="52D26D52" w14:textId="0743A06E" w:rsidR="00AA50CA" w:rsidRDefault="00C35254" w:rsidP="00AA50CA">
            <w:pPr>
              <w:pStyle w:val="ListBullet"/>
              <w:numPr>
                <w:ilvl w:val="1"/>
                <w:numId w:val="13"/>
              </w:numPr>
            </w:pPr>
            <w:r w:rsidRPr="00AA50CA">
              <w:t xml:space="preserve">RES </w:t>
            </w:r>
            <w:r w:rsidR="00080CCC">
              <w:t>9</w:t>
            </w:r>
            <w:r w:rsidRPr="00AA50CA">
              <w:t>.1: El sistema muestra un mensaje de error: “</w:t>
            </w:r>
            <w:r w:rsidR="009B7E3D" w:rsidRPr="00AA50CA">
              <w:t>No es posible presentar un proyecto con obras incompletas.</w:t>
            </w:r>
            <w:r w:rsidRPr="00AA50CA">
              <w:t>”.</w:t>
            </w:r>
          </w:p>
          <w:p w14:paraId="6272A2E3" w14:textId="359BFED0" w:rsidR="00AA50CA" w:rsidRPr="00AA50CA" w:rsidRDefault="00080CCC" w:rsidP="00AA50CA">
            <w:pPr>
              <w:pStyle w:val="ListBullet"/>
            </w:pPr>
            <w:r>
              <w:t>VAL10</w:t>
            </w:r>
            <w:r w:rsidR="00AA50CA" w:rsidRPr="00AA50CA">
              <w:t>: verifica que la suma de presupuesto</w:t>
            </w:r>
            <w:r w:rsidR="00B92D13">
              <w:t>s</w:t>
            </w:r>
            <w:r w:rsidR="00AA50CA" w:rsidRPr="00AA50CA">
              <w:t xml:space="preserve"> de obras sea </w:t>
            </w:r>
            <w:r w:rsidR="00AA50CA">
              <w:t xml:space="preserve">menor o </w:t>
            </w:r>
            <w:r w:rsidR="00AA50CA" w:rsidRPr="00AA50CA">
              <w:t>igual a la suma del presupuesto aprobado del proyecto.</w:t>
            </w:r>
          </w:p>
          <w:p w14:paraId="74D62833" w14:textId="4548F211" w:rsidR="00C35254" w:rsidRDefault="00080CCC" w:rsidP="00AA50CA">
            <w:pPr>
              <w:pStyle w:val="ListBullet"/>
              <w:numPr>
                <w:ilvl w:val="1"/>
                <w:numId w:val="13"/>
              </w:numPr>
            </w:pPr>
            <w:r>
              <w:lastRenderedPageBreak/>
              <w:t>RES 10</w:t>
            </w:r>
            <w:r w:rsidR="00AA50CA" w:rsidRPr="00AA50CA">
              <w:t>.1: El sistema muestra un mensaje de error: “</w:t>
            </w:r>
            <w:r w:rsidR="00F22A11">
              <w:t>La suma de presupuesto de obras es de $[</w:t>
            </w:r>
            <w:r w:rsidR="00F22A11" w:rsidRPr="00F22A11">
              <w:rPr>
                <w:i/>
              </w:rPr>
              <w:t>suma</w:t>
            </w:r>
            <w:r w:rsidR="00F22A11">
              <w:t>]</w:t>
            </w:r>
            <w:r w:rsidR="00AA50CA" w:rsidRPr="00AA50CA">
              <w:t>.</w:t>
            </w:r>
            <w:r w:rsidR="00F22A11">
              <w:t xml:space="preserve"> No puede ser mayor al presupuesto aprobado del proyecto (</w:t>
            </w:r>
            <w:r w:rsidR="00F22A11" w:rsidRPr="00F22A11">
              <w:rPr>
                <w:b/>
              </w:rPr>
              <w:t>$</w:t>
            </w:r>
            <w:r w:rsidR="00F22A11">
              <w:t xml:space="preserve"> [presupuesto aprobado total]).</w:t>
            </w:r>
            <w:r w:rsidR="00AA50CA" w:rsidRPr="00AA50CA">
              <w:t>”.</w:t>
            </w:r>
          </w:p>
          <w:p w14:paraId="3BB0EF6B" w14:textId="77777777" w:rsidR="00A87121" w:rsidRPr="00AA50CA" w:rsidRDefault="000E048D" w:rsidP="000F2EAD">
            <w:pPr>
              <w:pStyle w:val="ListBullet"/>
              <w:numPr>
                <w:ilvl w:val="0"/>
                <w:numId w:val="14"/>
              </w:numPr>
            </w:pPr>
            <w:r w:rsidRPr="00AA50CA">
              <w:t xml:space="preserve">El sistema </w:t>
            </w:r>
            <w:r w:rsidR="006A3872" w:rsidRPr="00AA50CA">
              <w:t>realiza las siguientes acciones:</w:t>
            </w:r>
          </w:p>
          <w:p w14:paraId="0DDDBD95" w14:textId="339C4538" w:rsidR="000E048D" w:rsidRPr="00AA50CA" w:rsidRDefault="000E048D" w:rsidP="000F2EAD">
            <w:pPr>
              <w:pStyle w:val="ListBullet"/>
              <w:numPr>
                <w:ilvl w:val="0"/>
                <w:numId w:val="16"/>
              </w:numPr>
            </w:pPr>
            <w:r w:rsidRPr="00AA50CA">
              <w:t xml:space="preserve">Registra </w:t>
            </w:r>
            <w:r w:rsidR="009B7E3D" w:rsidRPr="00AA50CA">
              <w:t>los cambios y cambia el estado del proyecto a “D. Presentado”.</w:t>
            </w:r>
          </w:p>
          <w:p w14:paraId="55F364EC" w14:textId="77823247" w:rsidR="00D36D5B" w:rsidRDefault="00D36D5B" w:rsidP="000F2EAD">
            <w:pPr>
              <w:pStyle w:val="ListBullet"/>
              <w:numPr>
                <w:ilvl w:val="0"/>
                <w:numId w:val="16"/>
              </w:numPr>
            </w:pPr>
            <w:r w:rsidRPr="00D36D5B">
              <w:t>Los hitos y obras se crean con estado “No iniciado”</w:t>
            </w:r>
            <w:r w:rsidR="00563B54">
              <w:t>.</w:t>
            </w:r>
          </w:p>
          <w:p w14:paraId="510D70CA" w14:textId="6E34476C" w:rsidR="00563B54" w:rsidRPr="00D36D5B" w:rsidRDefault="00563B54" w:rsidP="000F2EAD">
            <w:pPr>
              <w:pStyle w:val="ListBullet"/>
              <w:numPr>
                <w:ilvl w:val="0"/>
                <w:numId w:val="16"/>
              </w:numPr>
            </w:pPr>
            <w:r>
              <w:t>Para las obras nueva</w:t>
            </w:r>
            <w:r w:rsidR="00B031EA">
              <w:t xml:space="preserve">s o con domicilio actualizado, </w:t>
            </w:r>
            <w:r>
              <w:t>se actualiza la información proveniente de USIG (Comuna, Barrio, Sección, Manzana, Parcela, Transportes Cercanos, Área hospitalaria, Distrito escolar, Región Sanitaria, Comisaría, Código postal, Código de Planeamiento Urbano, Latitud, Longitud).</w:t>
            </w:r>
            <w:r w:rsidR="00B031EA">
              <w:t xml:space="preserve"> </w:t>
            </w:r>
            <w:r w:rsidR="00B031EA" w:rsidRPr="00B031EA">
              <w:rPr>
                <w:highlight w:val="yellow"/>
              </w:rPr>
              <w:t xml:space="preserve">En el caso de tipo de ubicación “Tramo”, se utiliza la </w:t>
            </w:r>
            <w:r w:rsidR="00B031EA" w:rsidRPr="00B031EA">
              <w:rPr>
                <w:i/>
                <w:highlight w:val="yellow"/>
              </w:rPr>
              <w:t>dirección desde</w:t>
            </w:r>
            <w:r w:rsidR="00B031EA" w:rsidRPr="00B031EA">
              <w:rPr>
                <w:highlight w:val="yellow"/>
              </w:rPr>
              <w:t>.</w:t>
            </w:r>
          </w:p>
          <w:p w14:paraId="038E4548" w14:textId="5A007E76" w:rsidR="009B7E3D" w:rsidRDefault="009B7E3D" w:rsidP="000F2EAD">
            <w:pPr>
              <w:pStyle w:val="ListBullet"/>
              <w:numPr>
                <w:ilvl w:val="0"/>
                <w:numId w:val="16"/>
              </w:numPr>
            </w:pPr>
            <w:r>
              <w:t>Cierra el formulario.</w:t>
            </w:r>
          </w:p>
          <w:p w14:paraId="0EBEAB37" w14:textId="400E3AA9" w:rsidR="009B7E3D" w:rsidRPr="009F51E7" w:rsidRDefault="000E048D" w:rsidP="009B7E3D">
            <w:pPr>
              <w:pStyle w:val="ListBullet"/>
              <w:numPr>
                <w:ilvl w:val="0"/>
                <w:numId w:val="16"/>
              </w:numPr>
            </w:pPr>
            <w:r>
              <w:t xml:space="preserve">Muestra </w:t>
            </w:r>
            <w:r w:rsidR="009B7E3D">
              <w:t>un mensaje de éxito: “Los cambios se actualizaron con éxito”.</w:t>
            </w:r>
          </w:p>
        </w:tc>
      </w:tr>
      <w:tr w:rsidR="00B031EA" w:rsidRPr="00B031EA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6F041115" w:rsidR="005C4DD3" w:rsidRPr="00B031EA" w:rsidRDefault="005C4DD3" w:rsidP="00972784">
            <w:pPr>
              <w:pStyle w:val="TituloGrilla"/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lastRenderedPageBreak/>
              <w:t xml:space="preserve">curso alternativo i – </w:t>
            </w:r>
            <w:r w:rsidR="00594711" w:rsidRPr="00B031EA">
              <w:rPr>
                <w:strike/>
                <w:color w:val="FF0000"/>
              </w:rPr>
              <w:t xml:space="preserve">Mover </w:t>
            </w:r>
            <w:r w:rsidR="00F90A83" w:rsidRPr="00B031EA">
              <w:rPr>
                <w:strike/>
                <w:color w:val="FF0000"/>
              </w:rPr>
              <w:t>hito</w:t>
            </w:r>
          </w:p>
        </w:tc>
      </w:tr>
      <w:tr w:rsidR="00B031EA" w:rsidRPr="00B031EA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23B15DDA" w14:textId="604CA265" w:rsidR="00F90A83" w:rsidRPr="00B031EA" w:rsidRDefault="00F90A83" w:rsidP="00972784">
            <w:pPr>
              <w:numPr>
                <w:ilvl w:val="0"/>
                <w:numId w:val="48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 xml:space="preserve">El actor selecciona la opción para </w:t>
            </w:r>
            <w:r w:rsidR="0059757E" w:rsidRPr="00B031EA">
              <w:rPr>
                <w:strike/>
                <w:color w:val="FF0000"/>
              </w:rPr>
              <w:t>mover</w:t>
            </w:r>
            <w:r w:rsidRPr="00B031EA">
              <w:rPr>
                <w:strike/>
                <w:color w:val="FF0000"/>
              </w:rPr>
              <w:t xml:space="preserve"> un hito.</w:t>
            </w:r>
          </w:p>
          <w:p w14:paraId="1B79EEAC" w14:textId="55B9E2A7" w:rsidR="00F90A83" w:rsidRPr="00B031EA" w:rsidRDefault="00F90A83" w:rsidP="00370D32">
            <w:pPr>
              <w:numPr>
                <w:ilvl w:val="0"/>
                <w:numId w:val="32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 xml:space="preserve">El sistema muestra </w:t>
            </w:r>
            <w:r w:rsidR="00B14D3B" w:rsidRPr="00B031EA">
              <w:rPr>
                <w:strike/>
                <w:color w:val="FF0000"/>
              </w:rPr>
              <w:t>ventana modal</w:t>
            </w:r>
            <w:r w:rsidR="00ED3804" w:rsidRPr="00B031EA">
              <w:rPr>
                <w:strike/>
                <w:color w:val="FF0000"/>
              </w:rPr>
              <w:t xml:space="preserve"> bajo el título “</w:t>
            </w:r>
            <w:r w:rsidR="00594711" w:rsidRPr="00B031EA">
              <w:rPr>
                <w:strike/>
                <w:color w:val="FF0000"/>
              </w:rPr>
              <w:t>Mover</w:t>
            </w:r>
            <w:r w:rsidR="00ED3804" w:rsidRPr="00B031EA">
              <w:rPr>
                <w:strike/>
                <w:color w:val="FF0000"/>
              </w:rPr>
              <w:t xml:space="preserve"> hito” </w:t>
            </w:r>
            <w:r w:rsidRPr="00B031EA">
              <w:rPr>
                <w:strike/>
                <w:color w:val="FF0000"/>
              </w:rPr>
              <w:t>con los siguientes campos y opciones:</w:t>
            </w:r>
          </w:p>
          <w:p w14:paraId="5236A4FB" w14:textId="47BE9286" w:rsidR="00F90A83" w:rsidRPr="00B031EA" w:rsidRDefault="00F90A83" w:rsidP="00F90A83">
            <w:pPr>
              <w:ind w:left="288"/>
              <w:rPr>
                <w:strike/>
                <w:color w:val="FF0000"/>
                <w:u w:val="single"/>
              </w:rPr>
            </w:pPr>
            <w:r w:rsidRPr="00B031EA">
              <w:rPr>
                <w:strike/>
                <w:color w:val="FF0000"/>
                <w:u w:val="single"/>
              </w:rPr>
              <w:t>Campos</w:t>
            </w:r>
          </w:p>
          <w:p w14:paraId="18C6E04F" w14:textId="77777777" w:rsidR="00594711" w:rsidRPr="00B031EA" w:rsidRDefault="00594711" w:rsidP="00F90A83">
            <w:pPr>
              <w:pStyle w:val="ListBullet"/>
              <w:numPr>
                <w:ilvl w:val="0"/>
                <w:numId w:val="16"/>
              </w:numPr>
              <w:rPr>
                <w:bCs/>
                <w:strike/>
                <w:color w:val="FF0000"/>
              </w:rPr>
            </w:pPr>
            <w:r w:rsidRPr="00B031EA">
              <w:rPr>
                <w:b/>
                <w:bCs/>
                <w:strike/>
                <w:color w:val="FF0000"/>
              </w:rPr>
              <w:t xml:space="preserve">Hitos y obras </w:t>
            </w:r>
            <w:r w:rsidRPr="00B031EA">
              <w:rPr>
                <w:bCs/>
                <w:strike/>
                <w:color w:val="FF0000"/>
              </w:rPr>
              <w:t xml:space="preserve">(lista). </w:t>
            </w:r>
          </w:p>
          <w:p w14:paraId="52B15601" w14:textId="0321626E" w:rsidR="00594711" w:rsidRPr="00B031EA" w:rsidRDefault="00594711" w:rsidP="00594711">
            <w:pPr>
              <w:pStyle w:val="ListBullet"/>
              <w:numPr>
                <w:ilvl w:val="1"/>
                <w:numId w:val="16"/>
              </w:numPr>
              <w:rPr>
                <w:bCs/>
                <w:strike/>
                <w:color w:val="FF0000"/>
              </w:rPr>
            </w:pPr>
            <w:r w:rsidRPr="00B031EA">
              <w:rPr>
                <w:bCs/>
                <w:strike/>
                <w:color w:val="FF0000"/>
                <w:u w:val="single"/>
              </w:rPr>
              <w:t>Valores</w:t>
            </w:r>
            <w:r w:rsidRPr="00B031EA">
              <w:rPr>
                <w:bCs/>
                <w:strike/>
                <w:color w:val="FF0000"/>
              </w:rPr>
              <w:t>: Muestra una lista con los hitos de primer nivel y las obras.</w:t>
            </w:r>
          </w:p>
          <w:p w14:paraId="48017288" w14:textId="092BB9EA" w:rsidR="00594711" w:rsidRPr="00B031EA" w:rsidRDefault="00594711" w:rsidP="00594711">
            <w:pPr>
              <w:pStyle w:val="ListBullet"/>
              <w:numPr>
                <w:ilvl w:val="1"/>
                <w:numId w:val="16"/>
              </w:numPr>
              <w:rPr>
                <w:bCs/>
                <w:strike/>
                <w:color w:val="FF0000"/>
              </w:rPr>
            </w:pPr>
            <w:r w:rsidRPr="00B031EA">
              <w:rPr>
                <w:bCs/>
                <w:strike/>
                <w:color w:val="FF0000"/>
                <w:u w:val="single"/>
              </w:rPr>
              <w:t>Valor por defecto</w:t>
            </w:r>
            <w:r w:rsidRPr="00B031EA">
              <w:rPr>
                <w:bCs/>
                <w:strike/>
                <w:color w:val="FF0000"/>
              </w:rPr>
              <w:t>: Obra o hito del cual depende.</w:t>
            </w:r>
          </w:p>
          <w:p w14:paraId="75080421" w14:textId="6A536D7F" w:rsidR="00F90A83" w:rsidRPr="00B031EA" w:rsidRDefault="00F90A83" w:rsidP="00F90A83">
            <w:pPr>
              <w:ind w:left="288"/>
              <w:rPr>
                <w:b/>
                <w:bCs/>
                <w:strike/>
                <w:color w:val="FF0000"/>
              </w:rPr>
            </w:pPr>
            <w:r w:rsidRPr="00B031EA">
              <w:rPr>
                <w:strike/>
                <w:color w:val="FF0000"/>
                <w:u w:val="single"/>
              </w:rPr>
              <w:t>Opciones</w:t>
            </w:r>
          </w:p>
          <w:p w14:paraId="73E71EC4" w14:textId="44B6C0DA" w:rsidR="00F90A83" w:rsidRPr="00B031EA" w:rsidRDefault="00D36D5B" w:rsidP="00F90A83">
            <w:pPr>
              <w:pStyle w:val="ListBullet"/>
              <w:numPr>
                <w:ilvl w:val="0"/>
                <w:numId w:val="16"/>
              </w:numPr>
              <w:rPr>
                <w:b/>
                <w:bCs/>
                <w:strike/>
                <w:color w:val="FF0000"/>
              </w:rPr>
            </w:pPr>
            <w:r w:rsidRPr="00B031EA">
              <w:rPr>
                <w:b/>
                <w:bCs/>
                <w:strike/>
                <w:color w:val="FF0000"/>
              </w:rPr>
              <w:t>Guardar</w:t>
            </w:r>
          </w:p>
          <w:p w14:paraId="2035478F" w14:textId="645F4310" w:rsidR="006F6243" w:rsidRPr="00B031EA" w:rsidRDefault="006F6243" w:rsidP="00F90A83">
            <w:pPr>
              <w:pStyle w:val="ListBullet"/>
              <w:numPr>
                <w:ilvl w:val="0"/>
                <w:numId w:val="16"/>
              </w:numPr>
              <w:rPr>
                <w:b/>
                <w:bCs/>
                <w:strike/>
                <w:color w:val="FF0000"/>
              </w:rPr>
            </w:pPr>
            <w:r w:rsidRPr="00B031EA">
              <w:rPr>
                <w:b/>
                <w:bCs/>
                <w:strike/>
                <w:color w:val="FF0000"/>
              </w:rPr>
              <w:t xml:space="preserve">Cancelar cambios. </w:t>
            </w:r>
            <w:r w:rsidRPr="00B031EA">
              <w:rPr>
                <w:bCs/>
                <w:strike/>
                <w:color w:val="FF0000"/>
              </w:rPr>
              <w:t>El sistema muestra un mensaje de advertencia: “Se van a perder los cambios que no se hayan guardado. ¿Continuar?”. El usuario acepta el mensaje. El sistema descarta los cambios y cierra el formulario.</w:t>
            </w:r>
          </w:p>
          <w:p w14:paraId="4EA0297D" w14:textId="42E3A958" w:rsidR="00F90A83" w:rsidRPr="00B031EA" w:rsidRDefault="00F90A83" w:rsidP="00ED3804">
            <w:pPr>
              <w:pStyle w:val="ListParagraph"/>
              <w:numPr>
                <w:ilvl w:val="0"/>
                <w:numId w:val="14"/>
              </w:numPr>
              <w:rPr>
                <w:strike/>
                <w:color w:val="FF0000"/>
                <w:lang w:val="es-AR"/>
              </w:rPr>
            </w:pPr>
            <w:r w:rsidRPr="00B031EA">
              <w:rPr>
                <w:strike/>
                <w:color w:val="FF0000"/>
                <w:lang w:val="es-AR"/>
              </w:rPr>
              <w:t xml:space="preserve">El actor </w:t>
            </w:r>
            <w:r w:rsidR="00594711" w:rsidRPr="00B031EA">
              <w:rPr>
                <w:strike/>
                <w:color w:val="FF0000"/>
                <w:lang w:val="es-AR"/>
              </w:rPr>
              <w:t>deselecciona el valor seleccionado de la lista y/o selecciona uno nuevo y</w:t>
            </w:r>
            <w:r w:rsidRPr="00B031EA">
              <w:rPr>
                <w:strike/>
                <w:color w:val="FF0000"/>
                <w:lang w:val="es-AR"/>
              </w:rPr>
              <w:t xml:space="preserve"> </w:t>
            </w:r>
            <w:r w:rsidR="00D36D5B" w:rsidRPr="00B031EA">
              <w:rPr>
                <w:strike/>
                <w:color w:val="FF0000"/>
                <w:lang w:val="es-AR"/>
              </w:rPr>
              <w:t xml:space="preserve">la opción para </w:t>
            </w:r>
            <w:r w:rsidRPr="00B031EA">
              <w:rPr>
                <w:strike/>
                <w:color w:val="FF0000"/>
                <w:lang w:val="es-AR"/>
              </w:rPr>
              <w:t>guardar los cambios.</w:t>
            </w:r>
          </w:p>
          <w:p w14:paraId="4751670D" w14:textId="77777777" w:rsidR="00D36D5B" w:rsidRPr="00B031EA" w:rsidRDefault="00D36D5B" w:rsidP="00D36D5B">
            <w:pPr>
              <w:numPr>
                <w:ilvl w:val="0"/>
                <w:numId w:val="32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El sistema realiza las siguientes acciones:</w:t>
            </w:r>
          </w:p>
          <w:p w14:paraId="12F31EA9" w14:textId="674034E2" w:rsidR="00D36D5B" w:rsidRPr="00B031EA" w:rsidRDefault="00D36D5B" w:rsidP="00D36D5B">
            <w:pPr>
              <w:pStyle w:val="ListParagraph"/>
              <w:numPr>
                <w:ilvl w:val="1"/>
                <w:numId w:val="32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Cierra el modal.</w:t>
            </w:r>
          </w:p>
          <w:p w14:paraId="43EC19EE" w14:textId="77777777" w:rsidR="005C4DD3" w:rsidRPr="00B031EA" w:rsidRDefault="00D36D5B" w:rsidP="00ED571B">
            <w:pPr>
              <w:pStyle w:val="ListParagraph"/>
              <w:numPr>
                <w:ilvl w:val="1"/>
                <w:numId w:val="32"/>
              </w:numPr>
              <w:rPr>
                <w:strike/>
                <w:color w:val="FF0000"/>
                <w:lang w:val="es-AR"/>
              </w:rPr>
            </w:pPr>
            <w:r w:rsidRPr="00B031EA">
              <w:rPr>
                <w:strike/>
                <w:color w:val="FF0000"/>
                <w:lang w:val="es-AR"/>
              </w:rPr>
              <w:t>Actualiza la lista de hitos.</w:t>
            </w:r>
          </w:p>
          <w:p w14:paraId="6EB447AC" w14:textId="2D6A5F40" w:rsidR="00ED3804" w:rsidRPr="00B031EA" w:rsidRDefault="00ED3804" w:rsidP="00ED3804">
            <w:pPr>
              <w:numPr>
                <w:ilvl w:val="0"/>
                <w:numId w:val="32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El flujo continúa en el curso normal del caso de uso. Los cambios se registrarán al guardar el proyecto.</w:t>
            </w:r>
          </w:p>
        </w:tc>
      </w:tr>
      <w:tr w:rsidR="00EE3C1F" w:rsidRPr="003A0BD9" w14:paraId="6E53C3D3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32A13AA6" w14:textId="53988B05" w:rsidR="00EE3C1F" w:rsidRPr="003A0BD9" w:rsidRDefault="005C4DD3" w:rsidP="00ED3804">
            <w:pPr>
              <w:pStyle w:val="TituloGrilla"/>
            </w:pPr>
            <w:r>
              <w:t xml:space="preserve">curso alternativo iI </w:t>
            </w:r>
            <w:r w:rsidR="00F90A83">
              <w:t>–</w:t>
            </w:r>
            <w:r>
              <w:t xml:space="preserve"> </w:t>
            </w:r>
            <w:r w:rsidR="00F90A83">
              <w:t>Modificar obra</w:t>
            </w:r>
          </w:p>
        </w:tc>
      </w:tr>
      <w:tr w:rsidR="00EE3C1F" w:rsidRPr="00A27D8F" w14:paraId="0B6A3D24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74AF847" w14:textId="3C1B3412" w:rsidR="00D36D5B" w:rsidRPr="00D36D5B" w:rsidRDefault="00D36D5B" w:rsidP="00C3495E">
            <w:pPr>
              <w:numPr>
                <w:ilvl w:val="0"/>
                <w:numId w:val="37"/>
              </w:numPr>
            </w:pPr>
            <w:r w:rsidRPr="00D36D5B">
              <w:t xml:space="preserve">El actor selecciona la opción para </w:t>
            </w:r>
            <w:r>
              <w:t>modificar</w:t>
            </w:r>
            <w:r w:rsidRPr="00D36D5B">
              <w:t xml:space="preserve"> un hito</w:t>
            </w:r>
            <w:r>
              <w:t xml:space="preserve"> u obra</w:t>
            </w:r>
            <w:r w:rsidRPr="00D36D5B">
              <w:t>.</w:t>
            </w:r>
          </w:p>
          <w:p w14:paraId="4223B613" w14:textId="5A34CF25" w:rsidR="00D36D5B" w:rsidRDefault="00D36D5B" w:rsidP="00D36D5B">
            <w:pPr>
              <w:numPr>
                <w:ilvl w:val="0"/>
                <w:numId w:val="32"/>
              </w:numPr>
            </w:pPr>
            <w:r>
              <w:t xml:space="preserve">El sistema muestra una ventana modal bajo el título “Modificar obra” con </w:t>
            </w:r>
            <w:r w:rsidRPr="00D36D5B">
              <w:t>l</w:t>
            </w:r>
            <w:r>
              <w:t>os campos definidos en el alta de obra según corresponda con las siguientes diferencias:</w:t>
            </w:r>
          </w:p>
          <w:p w14:paraId="7034B910" w14:textId="62E1E2F7" w:rsidR="00D36D5B" w:rsidRDefault="00D36D5B" w:rsidP="00D36D5B">
            <w:pPr>
              <w:pStyle w:val="ListParagraph"/>
              <w:numPr>
                <w:ilvl w:val="1"/>
                <w:numId w:val="32"/>
              </w:numPr>
              <w:rPr>
                <w:lang w:val="es-AR"/>
              </w:rPr>
            </w:pPr>
            <w:r w:rsidRPr="00D36D5B">
              <w:rPr>
                <w:lang w:val="es-AR"/>
              </w:rPr>
              <w:t>Los campos se muestran con la informaci</w:t>
            </w:r>
            <w:r>
              <w:rPr>
                <w:lang w:val="es-AR"/>
              </w:rPr>
              <w:t>ón previamente cargada.</w:t>
            </w:r>
          </w:p>
          <w:p w14:paraId="07A14365" w14:textId="0332EC1B" w:rsidR="00EE3C1F" w:rsidRDefault="00D36D5B" w:rsidP="00031F82">
            <w:pPr>
              <w:pStyle w:val="ListParagraph"/>
              <w:numPr>
                <w:ilvl w:val="1"/>
                <w:numId w:val="32"/>
              </w:numPr>
              <w:rPr>
                <w:lang w:val="es-AR"/>
              </w:rPr>
            </w:pPr>
            <w:r>
              <w:rPr>
                <w:lang w:val="es-AR"/>
              </w:rPr>
              <w:t>Muestra la opción de eliminar.</w:t>
            </w:r>
            <w:r w:rsidR="00B14D3B">
              <w:rPr>
                <w:lang w:val="es-AR"/>
              </w:rPr>
              <w:t xml:space="preserve"> Ver curso alternativo I</w:t>
            </w:r>
            <w:r w:rsidR="00ED3804">
              <w:rPr>
                <w:lang w:val="es-AR"/>
              </w:rPr>
              <w:t>II</w:t>
            </w:r>
            <w:r w:rsidR="00505D33">
              <w:rPr>
                <w:lang w:val="es-AR"/>
              </w:rPr>
              <w:t>.</w:t>
            </w:r>
          </w:p>
          <w:p w14:paraId="73DB38B4" w14:textId="2C363630" w:rsidR="00505D33" w:rsidRDefault="00505D33" w:rsidP="00505D33">
            <w:pPr>
              <w:numPr>
                <w:ilvl w:val="0"/>
                <w:numId w:val="32"/>
              </w:numPr>
            </w:pPr>
            <w:r>
              <w:t xml:space="preserve">El actor modifica </w:t>
            </w:r>
            <w:r w:rsidR="00ED3804">
              <w:t>la</w:t>
            </w:r>
            <w:r>
              <w:t xml:space="preserve"> obra y selecciona la opción para guardar.</w:t>
            </w:r>
          </w:p>
          <w:p w14:paraId="63B07005" w14:textId="36C9919A" w:rsidR="00505D33" w:rsidRDefault="00505D33" w:rsidP="00C3495E">
            <w:pPr>
              <w:numPr>
                <w:ilvl w:val="0"/>
                <w:numId w:val="32"/>
              </w:numPr>
            </w:pPr>
            <w:r>
              <w:t xml:space="preserve">El sistema realiza las validaciones para guardar obra. </w:t>
            </w:r>
          </w:p>
          <w:p w14:paraId="3724B64E" w14:textId="77777777" w:rsidR="00C3495E" w:rsidRPr="00C3495E" w:rsidRDefault="00C3495E" w:rsidP="00C3495E">
            <w:pPr>
              <w:numPr>
                <w:ilvl w:val="0"/>
                <w:numId w:val="32"/>
              </w:numPr>
            </w:pPr>
            <w:r>
              <w:t xml:space="preserve">El sistema </w:t>
            </w:r>
            <w:r w:rsidRPr="00C3495E">
              <w:t>realiza las siguientes acciones:</w:t>
            </w:r>
          </w:p>
          <w:p w14:paraId="3F67135F" w14:textId="77777777" w:rsidR="00C3495E" w:rsidRDefault="00D36D5B" w:rsidP="00C3495E">
            <w:pPr>
              <w:pStyle w:val="ListParagraph"/>
              <w:numPr>
                <w:ilvl w:val="1"/>
                <w:numId w:val="32"/>
              </w:numPr>
            </w:pPr>
            <w:r w:rsidRPr="00C3495E">
              <w:t xml:space="preserve">Cierra el </w:t>
            </w:r>
            <w:r w:rsidR="00C3495E" w:rsidRPr="00C3495E">
              <w:t>modal</w:t>
            </w:r>
            <w:r w:rsidRPr="00C3495E">
              <w:t>.</w:t>
            </w:r>
          </w:p>
          <w:p w14:paraId="53052A24" w14:textId="6DE38354" w:rsidR="00C3495E" w:rsidRDefault="00C3495E" w:rsidP="00C3495E">
            <w:pPr>
              <w:pStyle w:val="ListParagraph"/>
              <w:numPr>
                <w:ilvl w:val="1"/>
                <w:numId w:val="32"/>
              </w:numPr>
              <w:rPr>
                <w:lang w:val="es-AR"/>
              </w:rPr>
            </w:pPr>
            <w:r w:rsidRPr="00C3495E">
              <w:rPr>
                <w:lang w:val="es-AR"/>
              </w:rPr>
              <w:lastRenderedPageBreak/>
              <w:t>Actualiza la lista de hitos</w:t>
            </w:r>
            <w:r>
              <w:rPr>
                <w:lang w:val="es-AR"/>
              </w:rPr>
              <w:t xml:space="preserve"> y el estado de completitud de las obras si corresponde (Incompleto/Completo)</w:t>
            </w:r>
            <w:r w:rsidRPr="00C3495E">
              <w:rPr>
                <w:lang w:val="es-AR"/>
              </w:rPr>
              <w:t>.</w:t>
            </w:r>
            <w:r>
              <w:rPr>
                <w:lang w:val="es-AR"/>
              </w:rPr>
              <w:t xml:space="preserve"> </w:t>
            </w:r>
          </w:p>
          <w:p w14:paraId="1E8C6779" w14:textId="78391C3C" w:rsidR="00C3495E" w:rsidRPr="00C3495E" w:rsidRDefault="00C3495E" w:rsidP="00C3495E">
            <w:pPr>
              <w:numPr>
                <w:ilvl w:val="0"/>
                <w:numId w:val="32"/>
              </w:numPr>
            </w:pPr>
            <w:r w:rsidRPr="00C3495E">
              <w:t>El flujo continúa en el curso normal del caso de uso. Los cambios se registrarán al guardar el proyecto.</w:t>
            </w:r>
          </w:p>
        </w:tc>
      </w:tr>
      <w:tr w:rsidR="00F90A83" w:rsidRPr="00A27D8F" w14:paraId="50060BD9" w14:textId="77777777" w:rsidTr="00F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311D6706" w14:textId="763C5442" w:rsidR="00F90A83" w:rsidRPr="00E05520" w:rsidRDefault="00F90A83" w:rsidP="00ED3804">
            <w:pPr>
              <w:pStyle w:val="TituloGrilla"/>
            </w:pPr>
            <w:r w:rsidRPr="00F90A83">
              <w:lastRenderedPageBreak/>
              <w:t xml:space="preserve">curso alternativo </w:t>
            </w:r>
            <w:r w:rsidR="00ED3804">
              <w:t>III</w:t>
            </w:r>
            <w:r w:rsidRPr="00F90A83">
              <w:t xml:space="preserve"> – </w:t>
            </w:r>
            <w:r>
              <w:t>Eliminar hito u obra</w:t>
            </w:r>
          </w:p>
        </w:tc>
      </w:tr>
      <w:tr w:rsidR="00F90A83" w:rsidRPr="00A27D8F" w14:paraId="607537FA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604A7351" w14:textId="73B6348E" w:rsidR="00C3495E" w:rsidRPr="00C3495E" w:rsidRDefault="00C3495E" w:rsidP="00260184">
            <w:pPr>
              <w:numPr>
                <w:ilvl w:val="0"/>
                <w:numId w:val="40"/>
              </w:numPr>
            </w:pPr>
            <w:r w:rsidRPr="00C3495E">
              <w:t xml:space="preserve">El actor selecciona la opción para </w:t>
            </w:r>
            <w:r>
              <w:t>eliminar</w:t>
            </w:r>
            <w:r w:rsidRPr="00C3495E">
              <w:t xml:space="preserve"> un hito u obra.</w:t>
            </w:r>
          </w:p>
          <w:p w14:paraId="2EAF7C43" w14:textId="58E40639" w:rsidR="00C3495E" w:rsidRPr="00B031EA" w:rsidRDefault="00C3495E" w:rsidP="00C3495E">
            <w:pPr>
              <w:numPr>
                <w:ilvl w:val="0"/>
                <w:numId w:val="14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El sistema muestra un mensaje de advertencia: “Se va a eliminar [</w:t>
            </w:r>
            <w:r w:rsidRPr="00B031EA">
              <w:rPr>
                <w:i/>
                <w:strike/>
                <w:color w:val="FF0000"/>
              </w:rPr>
              <w:t>el hito/la obra</w:t>
            </w:r>
            <w:r w:rsidRPr="00B031EA">
              <w:rPr>
                <w:strike/>
                <w:color w:val="FF0000"/>
              </w:rPr>
              <w:t>] y sus sub-hitos. ¿Continuar?”</w:t>
            </w:r>
          </w:p>
          <w:p w14:paraId="1D3ED103" w14:textId="77777777" w:rsidR="00C3495E" w:rsidRPr="00B031EA" w:rsidRDefault="00C3495E" w:rsidP="00C3495E">
            <w:pPr>
              <w:numPr>
                <w:ilvl w:val="0"/>
                <w:numId w:val="14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El actor acepta el mensaje.</w:t>
            </w:r>
          </w:p>
          <w:p w14:paraId="0DE51C30" w14:textId="77777777" w:rsidR="00C3495E" w:rsidRPr="00B031EA" w:rsidRDefault="00C3495E" w:rsidP="00C3495E">
            <w:pPr>
              <w:numPr>
                <w:ilvl w:val="0"/>
                <w:numId w:val="14"/>
              </w:numPr>
              <w:rPr>
                <w:strike/>
                <w:color w:val="FF0000"/>
              </w:rPr>
            </w:pPr>
            <w:r w:rsidRPr="006E7045">
              <w:t xml:space="preserve">El sistema </w:t>
            </w:r>
            <w:r w:rsidRPr="00B031EA">
              <w:rPr>
                <w:strike/>
                <w:color w:val="FF0000"/>
              </w:rPr>
              <w:t>realiza las siguientes acciones:</w:t>
            </w:r>
          </w:p>
          <w:p w14:paraId="451DC094" w14:textId="77777777" w:rsidR="00C3495E" w:rsidRPr="00B031EA" w:rsidRDefault="00C3495E" w:rsidP="00C3495E">
            <w:pPr>
              <w:pStyle w:val="ListParagraph"/>
              <w:spacing w:beforeLines="60" w:before="144" w:afterLines="60" w:after="144"/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Cierra el formulario.</w:t>
            </w:r>
          </w:p>
          <w:p w14:paraId="3D18B56D" w14:textId="2DD819D6" w:rsidR="00C3495E" w:rsidRPr="00C3495E" w:rsidRDefault="00C3495E" w:rsidP="00C3495E">
            <w:pPr>
              <w:pStyle w:val="ListParagraph"/>
              <w:spacing w:beforeLines="60" w:before="144" w:afterLines="60" w:after="144"/>
              <w:rPr>
                <w:lang w:val="es-AR"/>
              </w:rPr>
            </w:pPr>
            <w:r w:rsidRPr="00C3495E">
              <w:rPr>
                <w:lang w:val="es-AR"/>
              </w:rPr>
              <w:t>Actualiza la lista de hitos</w:t>
            </w:r>
            <w:r>
              <w:rPr>
                <w:lang w:val="es-AR"/>
              </w:rPr>
              <w:t>.</w:t>
            </w:r>
          </w:p>
          <w:p w14:paraId="6084C48D" w14:textId="7F4F6C60" w:rsidR="00F90A83" w:rsidRPr="00E05520" w:rsidRDefault="00C3495E" w:rsidP="00C3495E">
            <w:pPr>
              <w:numPr>
                <w:ilvl w:val="0"/>
                <w:numId w:val="14"/>
              </w:numPr>
            </w:pPr>
            <w:r w:rsidRPr="006E7045">
              <w:t>El flujo continúa en el curso normal del caso de uso.</w:t>
            </w:r>
            <w:r>
              <w:t xml:space="preserve"> Los cambios se registrarán al guardar el proyecto.</w:t>
            </w:r>
          </w:p>
        </w:tc>
      </w:tr>
      <w:tr w:rsidR="00F90A83" w:rsidRPr="00A27D8F" w14:paraId="77695373" w14:textId="77777777" w:rsidTr="00F90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3A700B2B" w14:textId="0379559A" w:rsidR="00F90A83" w:rsidRPr="00E05520" w:rsidRDefault="00B14D3B" w:rsidP="00F90A83">
            <w:pPr>
              <w:pStyle w:val="TituloGrilla"/>
            </w:pPr>
            <w:r>
              <w:t xml:space="preserve">curso alternativo </w:t>
            </w:r>
            <w:r w:rsidR="00ED3804">
              <w:t>I</w:t>
            </w:r>
            <w:r w:rsidR="00F90A83">
              <w:t>V</w:t>
            </w:r>
            <w:r w:rsidR="00F90A83" w:rsidRPr="00F90A83">
              <w:t xml:space="preserve"> – </w:t>
            </w:r>
            <w:r w:rsidR="00F90A83">
              <w:t>Guardar Borrador</w:t>
            </w:r>
          </w:p>
        </w:tc>
      </w:tr>
      <w:tr w:rsidR="00F90A83" w:rsidRPr="00A27D8F" w14:paraId="37BDF249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57C3F979" w14:textId="77777777" w:rsidR="00260184" w:rsidRDefault="00260184" w:rsidP="00260184">
            <w:pPr>
              <w:numPr>
                <w:ilvl w:val="0"/>
                <w:numId w:val="39"/>
              </w:numPr>
            </w:pPr>
            <w:r w:rsidRPr="00295999">
              <w:t>El actor modifica el proyecto y selecciona la opción para guardar borrador.</w:t>
            </w:r>
          </w:p>
          <w:p w14:paraId="0CF02049" w14:textId="77777777" w:rsidR="00C24289" w:rsidRPr="00C24289" w:rsidRDefault="00C24289" w:rsidP="00C24289">
            <w:pPr>
              <w:numPr>
                <w:ilvl w:val="0"/>
                <w:numId w:val="39"/>
              </w:numPr>
            </w:pPr>
            <w:r w:rsidRPr="00C24289">
              <w:rPr>
                <w:lang w:val="es-ES"/>
              </w:rPr>
              <w:t>El sistema realiza las siguientes validaciones:</w:t>
            </w:r>
          </w:p>
          <w:p w14:paraId="3992F0A7" w14:textId="3B8AC58E" w:rsidR="00B031EA" w:rsidRPr="00972784" w:rsidRDefault="00B031EA" w:rsidP="00B031EA">
            <w:pPr>
              <w:pStyle w:val="ListBullet"/>
            </w:pPr>
            <w:r w:rsidRPr="00972784">
              <w:t xml:space="preserve">VAL 1: para cada hito, verifica que </w:t>
            </w:r>
            <w:r>
              <w:t>tengan nombre</w:t>
            </w:r>
            <w:r w:rsidRPr="00972784">
              <w:t>:</w:t>
            </w:r>
          </w:p>
          <w:p w14:paraId="1B9E22C9" w14:textId="5FFCE32D" w:rsidR="00B031EA" w:rsidRDefault="00B031EA" w:rsidP="00B031EA">
            <w:pPr>
              <w:pStyle w:val="ListBullet"/>
              <w:numPr>
                <w:ilvl w:val="1"/>
                <w:numId w:val="13"/>
              </w:numPr>
            </w:pPr>
            <w:r w:rsidRPr="00972784">
              <w:t>RES 1.1: El sistema muestra un mensaje de error: “Este campo es obligatorio”.”</w:t>
            </w:r>
          </w:p>
          <w:p w14:paraId="654DFCB0" w14:textId="1AB1E921" w:rsidR="00C24289" w:rsidRPr="00C24289" w:rsidRDefault="00C24289" w:rsidP="00C24289">
            <w:pPr>
              <w:pStyle w:val="ListBullet"/>
            </w:pPr>
            <w:r w:rsidRPr="00C24289">
              <w:t xml:space="preserve">VAL </w:t>
            </w:r>
            <w:r>
              <w:t>5:</w:t>
            </w:r>
            <w:r w:rsidRPr="00C24289">
              <w:t xml:space="preserve"> verifica que se cumplan todas las validaciones para guardar y presentar un proyecto</w:t>
            </w:r>
            <w:r>
              <w:t xml:space="preserve"> descriptas en el curso normal del caso de uso</w:t>
            </w:r>
            <w:r w:rsidRPr="00C24289">
              <w:t>.</w:t>
            </w:r>
          </w:p>
          <w:p w14:paraId="7BE3DBA7" w14:textId="33EB9237" w:rsidR="00C24289" w:rsidRPr="00C24289" w:rsidRDefault="00C24289" w:rsidP="00C24289">
            <w:pPr>
              <w:pStyle w:val="ListBullet"/>
              <w:numPr>
                <w:ilvl w:val="1"/>
                <w:numId w:val="13"/>
              </w:numPr>
            </w:pPr>
            <w:r w:rsidRPr="00C24289">
              <w:t xml:space="preserve">RES </w:t>
            </w:r>
            <w:r>
              <w:t>5</w:t>
            </w:r>
            <w:r w:rsidRPr="00C24289">
              <w:t>.1: Si se cumplen, el sistema guardará el proyecto con estado “D. Completo”</w:t>
            </w:r>
          </w:p>
          <w:p w14:paraId="4C64BB78" w14:textId="2E671954" w:rsidR="00C24289" w:rsidRPr="00C24289" w:rsidRDefault="00C24289" w:rsidP="00C24289">
            <w:pPr>
              <w:pStyle w:val="ListBullet"/>
              <w:numPr>
                <w:ilvl w:val="1"/>
                <w:numId w:val="13"/>
              </w:numPr>
            </w:pPr>
            <w:r w:rsidRPr="00C24289">
              <w:t xml:space="preserve">RES </w:t>
            </w:r>
            <w:r>
              <w:t>5</w:t>
            </w:r>
            <w:r w:rsidRPr="00C24289">
              <w:t>.2: Si no se cumplen, el sistema guardará el proyecto con estado “D. Incompleto”</w:t>
            </w:r>
          </w:p>
          <w:p w14:paraId="70840FB2" w14:textId="77777777" w:rsidR="00260184" w:rsidRPr="00295999" w:rsidRDefault="00260184" w:rsidP="00260184">
            <w:pPr>
              <w:numPr>
                <w:ilvl w:val="0"/>
                <w:numId w:val="14"/>
              </w:numPr>
            </w:pPr>
            <w:r w:rsidRPr="00295999">
              <w:t>El sistema realiza las siguientes acciones:</w:t>
            </w:r>
          </w:p>
          <w:p w14:paraId="6DE48BCD" w14:textId="0B90F8B2" w:rsidR="00C24289" w:rsidRPr="00295999" w:rsidRDefault="00260184" w:rsidP="00C24289">
            <w:pPr>
              <w:pStyle w:val="ListBullet"/>
              <w:spacing w:before="60" w:after="60"/>
              <w:ind w:left="656"/>
            </w:pPr>
            <w:r w:rsidRPr="00295999">
              <w:t>Registra los cambios</w:t>
            </w:r>
            <w:r w:rsidR="00C24289">
              <w:t xml:space="preserve"> en el proyecto, hitos y obras y actualiza el estado del proyecto.</w:t>
            </w:r>
          </w:p>
          <w:p w14:paraId="63FC3828" w14:textId="77777777" w:rsidR="00260184" w:rsidRPr="00295999" w:rsidRDefault="00260184" w:rsidP="00260184">
            <w:pPr>
              <w:pStyle w:val="ListBullet"/>
              <w:spacing w:before="60" w:after="60"/>
              <w:ind w:left="656"/>
            </w:pPr>
            <w:r w:rsidRPr="00295999">
              <w:t>Cierra el formulario.</w:t>
            </w:r>
          </w:p>
          <w:p w14:paraId="7DBB9A18" w14:textId="77777777" w:rsidR="00260184" w:rsidRDefault="00260184" w:rsidP="00260184">
            <w:pPr>
              <w:pStyle w:val="ListBullet"/>
              <w:spacing w:before="60" w:after="60"/>
              <w:ind w:left="656"/>
            </w:pPr>
            <w:r w:rsidRPr="00295999">
              <w:t>Muestra un mensaje de éxito: “Los cambios se actualizaron con éxito”.</w:t>
            </w:r>
          </w:p>
          <w:p w14:paraId="1301664A" w14:textId="01AA1B36" w:rsidR="00F90A83" w:rsidRPr="00E05520" w:rsidRDefault="00260184" w:rsidP="00260184">
            <w:pPr>
              <w:pStyle w:val="ListBullet"/>
              <w:spacing w:before="60" w:after="60"/>
              <w:ind w:left="656"/>
            </w:pPr>
            <w:r w:rsidRPr="00295999">
              <w:t xml:space="preserve">El flujo continúa en el </w:t>
            </w:r>
            <w:r>
              <w:t>caso de uso “PRO01_AdministrandoObjetivosyProyectos”</w:t>
            </w:r>
            <w:r w:rsidRPr="00295999">
              <w:t>.</w:t>
            </w:r>
          </w:p>
        </w:tc>
      </w:tr>
      <w:tr w:rsidR="00B031EA" w:rsidRPr="00B031EA" w14:paraId="59F5989F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28858" w14:textId="7B4A5384" w:rsidR="00080CCC" w:rsidRPr="00B031EA" w:rsidRDefault="00080CCC" w:rsidP="0059757E">
            <w:pPr>
              <w:pStyle w:val="TituloGrilla"/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 xml:space="preserve">curso alternativo V – </w:t>
            </w:r>
            <w:r w:rsidR="0059757E" w:rsidRPr="00B031EA">
              <w:rPr>
                <w:strike/>
                <w:color w:val="FF0000"/>
              </w:rPr>
              <w:t>ES POSTERIOR A</w:t>
            </w:r>
          </w:p>
        </w:tc>
      </w:tr>
      <w:tr w:rsidR="00B031EA" w:rsidRPr="00B031EA" w14:paraId="437EDEA3" w14:textId="77777777" w:rsidTr="00080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AB47E76" w14:textId="76E95581" w:rsidR="0059757E" w:rsidRPr="00B031EA" w:rsidRDefault="0059757E" w:rsidP="0059757E">
            <w:pPr>
              <w:numPr>
                <w:ilvl w:val="0"/>
                <w:numId w:val="46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El actor selecciona la opción “Es posterior a” en un hito.</w:t>
            </w:r>
          </w:p>
          <w:p w14:paraId="26F3451C" w14:textId="263A7B0C" w:rsidR="00080CCC" w:rsidRPr="00B031EA" w:rsidRDefault="0059757E" w:rsidP="0059757E">
            <w:pPr>
              <w:numPr>
                <w:ilvl w:val="0"/>
                <w:numId w:val="32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El sistema muestra una ventana modal bajo el título “Es posterior a…” con los siguientes campos y opciones:</w:t>
            </w:r>
          </w:p>
          <w:p w14:paraId="75A3A898" w14:textId="77777777" w:rsidR="0059757E" w:rsidRPr="00B031EA" w:rsidRDefault="0059757E" w:rsidP="0059757E">
            <w:pPr>
              <w:ind w:left="288"/>
              <w:rPr>
                <w:strike/>
                <w:color w:val="FF0000"/>
                <w:u w:val="single"/>
              </w:rPr>
            </w:pPr>
            <w:r w:rsidRPr="00B031EA">
              <w:rPr>
                <w:strike/>
                <w:color w:val="FF0000"/>
                <w:u w:val="single"/>
              </w:rPr>
              <w:t>Campos</w:t>
            </w:r>
          </w:p>
          <w:p w14:paraId="2287CBE7" w14:textId="77777777" w:rsidR="0059757E" w:rsidRPr="00B031EA" w:rsidRDefault="0059757E" w:rsidP="0059757E">
            <w:pPr>
              <w:pStyle w:val="ListBullet"/>
              <w:numPr>
                <w:ilvl w:val="0"/>
                <w:numId w:val="16"/>
              </w:numPr>
              <w:rPr>
                <w:bCs/>
                <w:strike/>
                <w:color w:val="FF0000"/>
              </w:rPr>
            </w:pPr>
            <w:r w:rsidRPr="00B031EA">
              <w:rPr>
                <w:b/>
                <w:bCs/>
                <w:strike/>
                <w:color w:val="FF0000"/>
              </w:rPr>
              <w:t xml:space="preserve">Hitos y obras </w:t>
            </w:r>
            <w:r w:rsidRPr="00B031EA">
              <w:rPr>
                <w:bCs/>
                <w:strike/>
                <w:color w:val="FF0000"/>
              </w:rPr>
              <w:t xml:space="preserve">(lista). </w:t>
            </w:r>
          </w:p>
          <w:p w14:paraId="40D99641" w14:textId="5FC4DBDA" w:rsidR="0059757E" w:rsidRPr="00B031EA" w:rsidRDefault="0059757E" w:rsidP="0059757E">
            <w:pPr>
              <w:pStyle w:val="ListBullet"/>
              <w:numPr>
                <w:ilvl w:val="1"/>
                <w:numId w:val="16"/>
              </w:numPr>
              <w:rPr>
                <w:bCs/>
                <w:strike/>
                <w:color w:val="FF0000"/>
              </w:rPr>
            </w:pPr>
            <w:r w:rsidRPr="00B031EA">
              <w:rPr>
                <w:bCs/>
                <w:strike/>
                <w:color w:val="FF0000"/>
                <w:u w:val="single"/>
              </w:rPr>
              <w:t>Valores</w:t>
            </w:r>
            <w:r w:rsidRPr="00B031EA">
              <w:rPr>
                <w:bCs/>
                <w:strike/>
                <w:color w:val="FF0000"/>
              </w:rPr>
              <w:t>: Muestra una lista con los hitos y las obras.</w:t>
            </w:r>
          </w:p>
          <w:p w14:paraId="0B42523F" w14:textId="23B6C031" w:rsidR="0059757E" w:rsidRPr="00B031EA" w:rsidRDefault="0059757E" w:rsidP="0059757E">
            <w:pPr>
              <w:pStyle w:val="ListBullet"/>
              <w:numPr>
                <w:ilvl w:val="1"/>
                <w:numId w:val="16"/>
              </w:numPr>
              <w:rPr>
                <w:bCs/>
                <w:strike/>
                <w:color w:val="FF0000"/>
              </w:rPr>
            </w:pPr>
            <w:r w:rsidRPr="00B031EA">
              <w:rPr>
                <w:bCs/>
                <w:strike/>
                <w:color w:val="FF0000"/>
                <w:u w:val="single"/>
              </w:rPr>
              <w:t>Valor por defecto</w:t>
            </w:r>
            <w:r w:rsidRPr="00B031EA">
              <w:rPr>
                <w:bCs/>
                <w:strike/>
                <w:color w:val="FF0000"/>
              </w:rPr>
              <w:t>: Obra o hito predecesor.</w:t>
            </w:r>
          </w:p>
          <w:p w14:paraId="6948D27E" w14:textId="77777777" w:rsidR="0059757E" w:rsidRPr="00B031EA" w:rsidRDefault="0059757E" w:rsidP="0059757E">
            <w:pPr>
              <w:ind w:left="288"/>
              <w:rPr>
                <w:b/>
                <w:bCs/>
                <w:strike/>
                <w:color w:val="FF0000"/>
              </w:rPr>
            </w:pPr>
            <w:r w:rsidRPr="00B031EA">
              <w:rPr>
                <w:strike/>
                <w:color w:val="FF0000"/>
                <w:u w:val="single"/>
              </w:rPr>
              <w:t>Opciones</w:t>
            </w:r>
          </w:p>
          <w:p w14:paraId="29C00996" w14:textId="77777777" w:rsidR="0059757E" w:rsidRPr="00B031EA" w:rsidRDefault="0059757E" w:rsidP="0059757E">
            <w:pPr>
              <w:pStyle w:val="ListBullet"/>
              <w:numPr>
                <w:ilvl w:val="0"/>
                <w:numId w:val="16"/>
              </w:numPr>
              <w:rPr>
                <w:b/>
                <w:bCs/>
                <w:strike/>
                <w:color w:val="FF0000"/>
              </w:rPr>
            </w:pPr>
            <w:r w:rsidRPr="00B031EA">
              <w:rPr>
                <w:b/>
                <w:bCs/>
                <w:strike/>
                <w:color w:val="FF0000"/>
              </w:rPr>
              <w:t>Guardar</w:t>
            </w:r>
          </w:p>
          <w:p w14:paraId="473C82DA" w14:textId="77777777" w:rsidR="0059757E" w:rsidRPr="00B031EA" w:rsidRDefault="0059757E" w:rsidP="0059757E">
            <w:pPr>
              <w:pStyle w:val="ListBullet"/>
              <w:numPr>
                <w:ilvl w:val="0"/>
                <w:numId w:val="16"/>
              </w:numPr>
              <w:rPr>
                <w:b/>
                <w:bCs/>
                <w:strike/>
                <w:color w:val="FF0000"/>
              </w:rPr>
            </w:pPr>
            <w:r w:rsidRPr="00B031EA">
              <w:rPr>
                <w:b/>
                <w:bCs/>
                <w:strike/>
                <w:color w:val="FF0000"/>
              </w:rPr>
              <w:t xml:space="preserve">Cancelar cambios. </w:t>
            </w:r>
            <w:r w:rsidRPr="00B031EA">
              <w:rPr>
                <w:bCs/>
                <w:strike/>
                <w:color w:val="FF0000"/>
              </w:rPr>
              <w:t>El sistema muestra un mensaje de advertencia: “Se van a perder los cambios que no se hayan guardado. ¿Continuar?”. El usuario acepta el mensaje. El sistema descarta los cambios y cierra el formulario.</w:t>
            </w:r>
          </w:p>
          <w:p w14:paraId="7774CA58" w14:textId="4435419E" w:rsidR="0059757E" w:rsidRPr="00B031EA" w:rsidRDefault="0059757E" w:rsidP="0059757E">
            <w:pPr>
              <w:pStyle w:val="ListParagraph"/>
              <w:numPr>
                <w:ilvl w:val="0"/>
                <w:numId w:val="14"/>
              </w:numPr>
              <w:rPr>
                <w:strike/>
                <w:color w:val="FF0000"/>
                <w:lang w:val="es-AR"/>
              </w:rPr>
            </w:pPr>
            <w:r w:rsidRPr="00B031EA">
              <w:rPr>
                <w:strike/>
                <w:color w:val="FF0000"/>
                <w:lang w:val="es-AR"/>
              </w:rPr>
              <w:lastRenderedPageBreak/>
              <w:t>El actor deselecciona el valor seleccionado de la lista y/o selecciona uno nuevo y la opción para guardar los cambios.</w:t>
            </w:r>
          </w:p>
          <w:p w14:paraId="1A67E495" w14:textId="77777777" w:rsidR="0059757E" w:rsidRPr="00B031EA" w:rsidRDefault="0059757E" w:rsidP="0059757E">
            <w:pPr>
              <w:numPr>
                <w:ilvl w:val="0"/>
                <w:numId w:val="32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El sistema realiza las siguientes acciones:</w:t>
            </w:r>
          </w:p>
          <w:p w14:paraId="1EB8DCA8" w14:textId="77777777" w:rsidR="0059757E" w:rsidRPr="00B031EA" w:rsidRDefault="0059757E" w:rsidP="0059757E">
            <w:pPr>
              <w:pStyle w:val="ListParagraph"/>
              <w:numPr>
                <w:ilvl w:val="1"/>
                <w:numId w:val="32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Cierra el modal.</w:t>
            </w:r>
          </w:p>
          <w:p w14:paraId="34F5D92C" w14:textId="77777777" w:rsidR="0059757E" w:rsidRPr="00B031EA" w:rsidRDefault="0059757E" w:rsidP="0059757E">
            <w:pPr>
              <w:pStyle w:val="ListParagraph"/>
              <w:numPr>
                <w:ilvl w:val="1"/>
                <w:numId w:val="32"/>
              </w:numPr>
              <w:rPr>
                <w:strike/>
                <w:color w:val="FF0000"/>
                <w:lang w:val="es-AR"/>
              </w:rPr>
            </w:pPr>
            <w:r w:rsidRPr="00B031EA">
              <w:rPr>
                <w:strike/>
                <w:color w:val="FF0000"/>
                <w:lang w:val="es-AR"/>
              </w:rPr>
              <w:t>Actualiza la lista de hitos.</w:t>
            </w:r>
          </w:p>
          <w:p w14:paraId="3DECE0F5" w14:textId="5699330B" w:rsidR="0059757E" w:rsidRPr="00B031EA" w:rsidRDefault="0059757E" w:rsidP="0059757E">
            <w:pPr>
              <w:numPr>
                <w:ilvl w:val="0"/>
                <w:numId w:val="32"/>
              </w:numPr>
              <w:rPr>
                <w:strike/>
                <w:color w:val="FF0000"/>
              </w:rPr>
            </w:pPr>
            <w:r w:rsidRPr="00B031EA">
              <w:rPr>
                <w:strike/>
                <w:color w:val="FF0000"/>
              </w:rPr>
              <w:t>El flujo continúa en el curso normal del caso de uso. Los cambios se registrarán al guardar el proyecto.</w:t>
            </w:r>
          </w:p>
        </w:tc>
      </w:tr>
      <w:tr w:rsidR="00EE3C1F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77777777" w:rsidR="00EE3C1F" w:rsidRPr="003A0BD9" w:rsidRDefault="00A27D8F" w:rsidP="00031F82">
            <w:pPr>
              <w:pStyle w:val="TituloGrilla"/>
            </w:pPr>
            <w:r w:rsidRPr="003A0BD9">
              <w:lastRenderedPageBreak/>
              <w:t>Futuras mejoras</w:t>
            </w:r>
          </w:p>
        </w:tc>
      </w:tr>
      <w:tr w:rsidR="00EE3C1F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20AFCDE7" w:rsidR="00EE3C1F" w:rsidRPr="007730C6" w:rsidRDefault="00ED1970" w:rsidP="00260184">
            <w:pPr>
              <w:rPr>
                <w:lang w:val="es-ES_tradnl"/>
              </w:rPr>
            </w:pPr>
            <w:r w:rsidRPr="00ED1970">
              <w:rPr>
                <w:lang w:val="es-ES_tradnl"/>
              </w:rPr>
              <w:t>Las mejoras detectadas que no estén comprometidas en esta versión</w:t>
            </w:r>
            <w:r>
              <w:rPr>
                <w:lang w:val="es-ES_tradnl"/>
              </w:rPr>
              <w:t xml:space="preserve"> del caso de uso</w:t>
            </w:r>
            <w:r w:rsidRPr="00ED1970"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 w:rsidRPr="00ED1970">
              <w:rPr>
                <w:lang w:val="es-ES_tradnl"/>
              </w:rPr>
              <w:t xml:space="preserve">n cargadas en </w:t>
            </w:r>
            <w:r w:rsidR="00260184" w:rsidRPr="00260184">
              <w:rPr>
                <w:lang w:val="es-ES_tradnl"/>
              </w:rPr>
              <w:t>TFS</w:t>
            </w:r>
            <w:r>
              <w:rPr>
                <w:lang w:val="es-ES_tradnl"/>
              </w:rPr>
              <w:t xml:space="preserve"> para poder analizar su impacto y determinar en qué iteración se incorporarán al sistema. </w:t>
            </w:r>
          </w:p>
        </w:tc>
      </w:tr>
    </w:tbl>
    <w:p w14:paraId="5D817BF6" w14:textId="77777777" w:rsidR="00E3078B" w:rsidRDefault="008C2744" w:rsidP="00A93909">
      <w:pPr>
        <w:pStyle w:val="Heading1"/>
        <w:pageBreakBefore/>
      </w:pPr>
      <w:bookmarkStart w:id="7" w:name="_Toc464556965"/>
      <w:r>
        <w:lastRenderedPageBreak/>
        <w:t>Pantallas ilustrativas</w:t>
      </w:r>
      <w:bookmarkEnd w:id="7"/>
    </w:p>
    <w:p w14:paraId="5C1C7C02" w14:textId="0AD3DD09" w:rsidR="00954FFC" w:rsidRDefault="00A334EB" w:rsidP="00E3078B">
      <w:pPr>
        <w:pStyle w:val="Heading2"/>
      </w:pPr>
      <w:bookmarkStart w:id="8" w:name="_Toc464556966"/>
      <w:r w:rsidRPr="00A334EB">
        <w:t>Formulario completo</w:t>
      </w:r>
      <w:bookmarkEnd w:id="8"/>
    </w:p>
    <w:p w14:paraId="6A01B700" w14:textId="77777777" w:rsidR="00A334EB" w:rsidRDefault="00A334EB" w:rsidP="00A334EB"/>
    <w:p w14:paraId="1D1A8FEE" w14:textId="2AA7719A" w:rsidR="00A334EB" w:rsidRDefault="00A334EB" w:rsidP="00A334EB">
      <w:pPr>
        <w:rPr>
          <w:noProof/>
        </w:rPr>
      </w:pPr>
      <w:r>
        <w:rPr>
          <w:noProof/>
        </w:rPr>
        <w:drawing>
          <wp:inline distT="0" distB="0" distL="0" distR="0" wp14:anchorId="74D835F2" wp14:editId="2F88B57E">
            <wp:extent cx="3778250" cy="583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C188" w14:textId="77777777" w:rsidR="00A334EB" w:rsidRDefault="00A334EB" w:rsidP="00A334EB"/>
    <w:p w14:paraId="51018CBD" w14:textId="7A029E78" w:rsidR="00A334EB" w:rsidRPr="00A334EB" w:rsidRDefault="00A334EB" w:rsidP="00A334EB"/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022D708D" w:rsidR="00947C80" w:rsidRPr="00A27D8F" w:rsidRDefault="00947C80" w:rsidP="00031F82"/>
    <w:sectPr w:rsidR="00947C80" w:rsidRPr="00A27D8F" w:rsidSect="00154CD7">
      <w:footerReference w:type="default" r:id="rId23"/>
      <w:headerReference w:type="first" r:id="rId24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64DCC" w14:textId="77777777" w:rsidR="00A56D6A" w:rsidRDefault="00A56D6A" w:rsidP="00031F82">
      <w:r>
        <w:separator/>
      </w:r>
    </w:p>
  </w:endnote>
  <w:endnote w:type="continuationSeparator" w:id="0">
    <w:p w14:paraId="38CD4644" w14:textId="77777777" w:rsidR="00A56D6A" w:rsidRDefault="00A56D6A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F90A83" w:rsidRPr="00240225" w:rsidRDefault="00F90A83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F90A83" w:rsidRPr="008009F6" w:rsidRDefault="00F90A83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7E3AA0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11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F90A83" w:rsidRPr="008009F6" w:rsidRDefault="00F90A83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7E3AA0">
                      <w:rPr>
                        <w:rStyle w:val="PageNumber"/>
                        <w:noProof/>
                        <w:color w:val="A6A6A6" w:themeColor="background1" w:themeShade="A6"/>
                      </w:rPr>
                      <w:t>11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F90A83" w:rsidRPr="00F52EF2" w:rsidRDefault="00F90A83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FCB705" w14:textId="77777777" w:rsidR="00A56D6A" w:rsidRDefault="00A56D6A" w:rsidP="00031F82">
      <w:r>
        <w:separator/>
      </w:r>
    </w:p>
  </w:footnote>
  <w:footnote w:type="continuationSeparator" w:id="0">
    <w:p w14:paraId="39285027" w14:textId="77777777" w:rsidR="00A56D6A" w:rsidRDefault="00A56D6A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F90A83" w:rsidRDefault="00F90A83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22.55pt;height:33.8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C5C0EC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0274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1" w15:restartNumberingAfterBreak="0">
    <w:nsid w:val="3C4C724E"/>
    <w:multiLevelType w:val="multilevel"/>
    <w:tmpl w:val="F50ED478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66D13014"/>
    <w:multiLevelType w:val="multilevel"/>
    <w:tmpl w:val="03FE7B04"/>
    <w:numStyleLink w:val="ListBullets"/>
  </w:abstractNum>
  <w:abstractNum w:abstractNumId="14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14"/>
  </w:num>
  <w:num w:numId="9">
    <w:abstractNumId w:val="10"/>
  </w:num>
  <w:num w:numId="10">
    <w:abstractNumId w:val="15"/>
  </w:num>
  <w:num w:numId="11">
    <w:abstractNumId w:val="9"/>
  </w:num>
  <w:num w:numId="12">
    <w:abstractNumId w:val="13"/>
  </w:num>
  <w:num w:numId="13">
    <w:abstractNumId w:val="5"/>
  </w:num>
  <w:num w:numId="14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2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5"/>
  </w:num>
  <w:num w:numId="25">
    <w:abstractNumId w:val="5"/>
  </w:num>
  <w:num w:numId="26">
    <w:abstractNumId w:val="4"/>
  </w:num>
  <w:num w:numId="27">
    <w:abstractNumId w:val="2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5"/>
  </w:num>
  <w:num w:numId="34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6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7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0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1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2">
    <w:abstractNumId w:val="5"/>
  </w:num>
  <w:num w:numId="43">
    <w:abstractNumId w:val="14"/>
  </w:num>
  <w:num w:numId="44">
    <w:abstractNumId w:val="5"/>
  </w:num>
  <w:num w:numId="45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6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7">
    <w:abstractNumId w:val="5"/>
  </w:num>
  <w:num w:numId="48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0CCC"/>
    <w:rsid w:val="000874A4"/>
    <w:rsid w:val="000913F9"/>
    <w:rsid w:val="00093014"/>
    <w:rsid w:val="0009529D"/>
    <w:rsid w:val="00095678"/>
    <w:rsid w:val="0009581A"/>
    <w:rsid w:val="000967CB"/>
    <w:rsid w:val="000A019B"/>
    <w:rsid w:val="000A3473"/>
    <w:rsid w:val="000A347D"/>
    <w:rsid w:val="000A6A2C"/>
    <w:rsid w:val="000A6C8E"/>
    <w:rsid w:val="000B048F"/>
    <w:rsid w:val="000B149B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7365"/>
    <w:rsid w:val="00117A6D"/>
    <w:rsid w:val="00117B94"/>
    <w:rsid w:val="0012067E"/>
    <w:rsid w:val="0012068A"/>
    <w:rsid w:val="00120F26"/>
    <w:rsid w:val="0012146C"/>
    <w:rsid w:val="00122642"/>
    <w:rsid w:val="00125B49"/>
    <w:rsid w:val="0013086C"/>
    <w:rsid w:val="00133ABE"/>
    <w:rsid w:val="00137A75"/>
    <w:rsid w:val="00142C6C"/>
    <w:rsid w:val="00143A1D"/>
    <w:rsid w:val="0014510B"/>
    <w:rsid w:val="0015216B"/>
    <w:rsid w:val="001534F8"/>
    <w:rsid w:val="00153EDD"/>
    <w:rsid w:val="00154CD7"/>
    <w:rsid w:val="0015744F"/>
    <w:rsid w:val="00160731"/>
    <w:rsid w:val="00164CC7"/>
    <w:rsid w:val="001658C2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1B6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07B6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4BB"/>
    <w:rsid w:val="00230863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184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5309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447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B75FC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34646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282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0C32"/>
    <w:rsid w:val="004D2984"/>
    <w:rsid w:val="004D5A6E"/>
    <w:rsid w:val="004D64DC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56E8"/>
    <w:rsid w:val="00505D33"/>
    <w:rsid w:val="00507FF3"/>
    <w:rsid w:val="005104F4"/>
    <w:rsid w:val="005212E4"/>
    <w:rsid w:val="0052140E"/>
    <w:rsid w:val="005223D3"/>
    <w:rsid w:val="0052798F"/>
    <w:rsid w:val="0053132E"/>
    <w:rsid w:val="00533D12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3B54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711"/>
    <w:rsid w:val="00594EC8"/>
    <w:rsid w:val="00595220"/>
    <w:rsid w:val="0059757E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6F5D3D"/>
    <w:rsid w:val="006F6243"/>
    <w:rsid w:val="0070289A"/>
    <w:rsid w:val="007068E4"/>
    <w:rsid w:val="007154AC"/>
    <w:rsid w:val="00716B70"/>
    <w:rsid w:val="00721D87"/>
    <w:rsid w:val="007244B6"/>
    <w:rsid w:val="00726B03"/>
    <w:rsid w:val="00735508"/>
    <w:rsid w:val="00743701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79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3AA0"/>
    <w:rsid w:val="007E6373"/>
    <w:rsid w:val="007F0289"/>
    <w:rsid w:val="007F0F6E"/>
    <w:rsid w:val="007F22DE"/>
    <w:rsid w:val="007F2BBA"/>
    <w:rsid w:val="007F43C8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2DF4"/>
    <w:rsid w:val="008C7FA7"/>
    <w:rsid w:val="008D04B5"/>
    <w:rsid w:val="008D2522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2784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3E1E"/>
    <w:rsid w:val="009A660E"/>
    <w:rsid w:val="009B1418"/>
    <w:rsid w:val="009B3F95"/>
    <w:rsid w:val="009B413E"/>
    <w:rsid w:val="009B4C56"/>
    <w:rsid w:val="009B7E3D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6F2"/>
    <w:rsid w:val="00A327E5"/>
    <w:rsid w:val="00A331FA"/>
    <w:rsid w:val="00A334EB"/>
    <w:rsid w:val="00A33CBC"/>
    <w:rsid w:val="00A36320"/>
    <w:rsid w:val="00A438BA"/>
    <w:rsid w:val="00A43B51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56D6A"/>
    <w:rsid w:val="00A603B2"/>
    <w:rsid w:val="00A60F96"/>
    <w:rsid w:val="00A6269B"/>
    <w:rsid w:val="00A629A5"/>
    <w:rsid w:val="00A63190"/>
    <w:rsid w:val="00A63C10"/>
    <w:rsid w:val="00A65136"/>
    <w:rsid w:val="00A65850"/>
    <w:rsid w:val="00A65F53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50CA"/>
    <w:rsid w:val="00AA6B08"/>
    <w:rsid w:val="00AB023C"/>
    <w:rsid w:val="00AB0DC2"/>
    <w:rsid w:val="00AB1D46"/>
    <w:rsid w:val="00AB4CE5"/>
    <w:rsid w:val="00AB718B"/>
    <w:rsid w:val="00AC28B0"/>
    <w:rsid w:val="00AC622F"/>
    <w:rsid w:val="00AC709F"/>
    <w:rsid w:val="00AD05F0"/>
    <w:rsid w:val="00AD0D22"/>
    <w:rsid w:val="00AD1189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6688"/>
    <w:rsid w:val="00AF762E"/>
    <w:rsid w:val="00B000C2"/>
    <w:rsid w:val="00B031EA"/>
    <w:rsid w:val="00B03384"/>
    <w:rsid w:val="00B03418"/>
    <w:rsid w:val="00B04B76"/>
    <w:rsid w:val="00B05380"/>
    <w:rsid w:val="00B12C10"/>
    <w:rsid w:val="00B12CB6"/>
    <w:rsid w:val="00B14D3B"/>
    <w:rsid w:val="00B210DF"/>
    <w:rsid w:val="00B2226D"/>
    <w:rsid w:val="00B22AAD"/>
    <w:rsid w:val="00B24DA9"/>
    <w:rsid w:val="00B32248"/>
    <w:rsid w:val="00B32E97"/>
    <w:rsid w:val="00B33B6C"/>
    <w:rsid w:val="00B4057C"/>
    <w:rsid w:val="00B42B90"/>
    <w:rsid w:val="00B42D83"/>
    <w:rsid w:val="00B43D02"/>
    <w:rsid w:val="00B43FF7"/>
    <w:rsid w:val="00B513F9"/>
    <w:rsid w:val="00B51DAE"/>
    <w:rsid w:val="00B524FD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D13"/>
    <w:rsid w:val="00B92F7E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1C8D"/>
    <w:rsid w:val="00BC1D41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4289"/>
    <w:rsid w:val="00C269BD"/>
    <w:rsid w:val="00C27BEE"/>
    <w:rsid w:val="00C3049A"/>
    <w:rsid w:val="00C305D2"/>
    <w:rsid w:val="00C31EBA"/>
    <w:rsid w:val="00C330B2"/>
    <w:rsid w:val="00C33B86"/>
    <w:rsid w:val="00C3495E"/>
    <w:rsid w:val="00C35254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6D5B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25E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331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5B36"/>
    <w:rsid w:val="00EC6F51"/>
    <w:rsid w:val="00ED1970"/>
    <w:rsid w:val="00ED3804"/>
    <w:rsid w:val="00ED514B"/>
    <w:rsid w:val="00ED571B"/>
    <w:rsid w:val="00ED70F1"/>
    <w:rsid w:val="00EE03AB"/>
    <w:rsid w:val="00EE06E0"/>
    <w:rsid w:val="00EE0C70"/>
    <w:rsid w:val="00EE1682"/>
    <w:rsid w:val="00EE3C1F"/>
    <w:rsid w:val="00EE3F1C"/>
    <w:rsid w:val="00EE766E"/>
    <w:rsid w:val="00EF2EEE"/>
    <w:rsid w:val="00EF3C11"/>
    <w:rsid w:val="00EF5761"/>
    <w:rsid w:val="00EF74E9"/>
    <w:rsid w:val="00EF7F48"/>
    <w:rsid w:val="00F04CF5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2A11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230E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0A83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,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xfs03\hexacta\Templates\Template%20Basico%20New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PRO05 – Ingresando Detalle de Proyecto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278D5-A6F5-4586-8164-4C5FD2FCD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EB8B61-FCA9-4A30-AC5F-9FB45C1C446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DC9747-0D77-467B-A2BF-AE054F0D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Basico New</Template>
  <TotalTime>3611</TotalTime>
  <Pages>12</Pages>
  <Words>2057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13346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98</cp:revision>
  <cp:lastPrinted>2013-09-03T13:37:00Z</cp:lastPrinted>
  <dcterms:created xsi:type="dcterms:W3CDTF">2014-11-13T17:18:00Z</dcterms:created>
  <dcterms:modified xsi:type="dcterms:W3CDTF">2016-11-06T16:13:00Z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