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6A4DA185" w:rsidR="00E10F9E" w:rsidRPr="00C31EBA" w:rsidRDefault="00B92151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</w:rPr>
                                      <w:t>PRO06 – Ingresando Obra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6A4DA185" w:rsidR="00E10F9E" w:rsidRPr="00C31EBA" w:rsidRDefault="00B92151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</w:rPr>
                                <w:t>PRO06 – Ingresando Obra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E10F9E" w:rsidRPr="00C31EBA" w:rsidRDefault="00E10F9E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ED53ACC" w14:textId="05152BBC" w:rsidR="00E10F9E" w:rsidRPr="00C31EBA" w:rsidRDefault="00E10F9E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43B7" w:rsidRPr="00B343B7" w14:paraId="589872C8" w14:textId="77777777" w:rsidTr="00E10F9E">
        <w:tc>
          <w:tcPr>
            <w:tcW w:w="1165" w:type="dxa"/>
          </w:tcPr>
          <w:p w14:paraId="7235C66F" w14:textId="77777777" w:rsidR="00B343B7" w:rsidRPr="00B343B7" w:rsidRDefault="00B343B7" w:rsidP="00B343B7">
            <w:r w:rsidRPr="00B343B7">
              <w:t>0.1</w:t>
            </w:r>
          </w:p>
        </w:tc>
        <w:tc>
          <w:tcPr>
            <w:tcW w:w="1710" w:type="dxa"/>
          </w:tcPr>
          <w:p w14:paraId="140A8E5B" w14:textId="27EDE4F6" w:rsidR="00B343B7" w:rsidRPr="00B343B7" w:rsidRDefault="00B343B7" w:rsidP="0014236B">
            <w:r w:rsidRPr="00B343B7">
              <w:t>1</w:t>
            </w:r>
            <w:r w:rsidR="0014236B">
              <w:t>9</w:t>
            </w:r>
            <w:r w:rsidRPr="00B343B7">
              <w:t>-10-2016</w:t>
            </w:r>
          </w:p>
        </w:tc>
        <w:tc>
          <w:tcPr>
            <w:tcW w:w="6475" w:type="dxa"/>
          </w:tcPr>
          <w:p w14:paraId="7404009D" w14:textId="77777777" w:rsidR="00B343B7" w:rsidRPr="00B343B7" w:rsidRDefault="00B343B7" w:rsidP="00B343B7">
            <w:r w:rsidRPr="00B343B7">
              <w:t>Paula Ciaffone – Versión inicial</w:t>
            </w:r>
          </w:p>
        </w:tc>
      </w:tr>
      <w:tr w:rsidR="006E5DC0" w:rsidRPr="00B343B7" w14:paraId="117EFD39" w14:textId="77777777" w:rsidTr="00E10F9E">
        <w:tc>
          <w:tcPr>
            <w:tcW w:w="1165" w:type="dxa"/>
          </w:tcPr>
          <w:p w14:paraId="7E836C78" w14:textId="4FC52648" w:rsidR="006E5DC0" w:rsidRPr="00B343B7" w:rsidRDefault="006E5DC0" w:rsidP="00B343B7">
            <w:r>
              <w:t>0.2</w:t>
            </w:r>
          </w:p>
        </w:tc>
        <w:tc>
          <w:tcPr>
            <w:tcW w:w="1710" w:type="dxa"/>
          </w:tcPr>
          <w:p w14:paraId="12E523B8" w14:textId="595A894C" w:rsidR="006E5DC0" w:rsidRPr="00B343B7" w:rsidRDefault="006E5DC0" w:rsidP="0014236B">
            <w:r>
              <w:t>26-10-2016</w:t>
            </w:r>
          </w:p>
        </w:tc>
        <w:tc>
          <w:tcPr>
            <w:tcW w:w="6475" w:type="dxa"/>
          </w:tcPr>
          <w:p w14:paraId="7B980183" w14:textId="044FCABB" w:rsidR="006E5DC0" w:rsidRPr="00B343B7" w:rsidRDefault="006E5DC0" w:rsidP="00B343B7">
            <w:r>
              <w:t xml:space="preserve">Paula Ciaffone – </w:t>
            </w:r>
            <w:bookmarkStart w:id="0" w:name="_GoBack"/>
            <w:r>
              <w:t>Sigla de expediente estaba duplicada.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6E5DC0">
        <w:rPr>
          <w:lang w:val="es-AR"/>
        </w:rPr>
        <w:br w:type="page"/>
      </w:r>
      <w:r w:rsidR="0004438F" w:rsidRPr="00A27D8F">
        <w:lastRenderedPageBreak/>
        <w:t>Índice</w:t>
      </w:r>
    </w:p>
    <w:p w14:paraId="44B29965" w14:textId="77777777" w:rsidR="004F73FD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64556946" w:history="1">
        <w:r w:rsidR="004F73FD" w:rsidRPr="00891D50">
          <w:rPr>
            <w:rStyle w:val="Hyperlink"/>
          </w:rPr>
          <w:t>1</w:t>
        </w:r>
        <w:r w:rsidR="004F73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F73FD" w:rsidRPr="00891D50">
          <w:rPr>
            <w:rStyle w:val="Hyperlink"/>
          </w:rPr>
          <w:t>Introducción</w:t>
        </w:r>
        <w:r w:rsidR="004F73FD">
          <w:rPr>
            <w:noProof/>
            <w:webHidden/>
          </w:rPr>
          <w:tab/>
        </w:r>
        <w:r w:rsidR="004F73FD">
          <w:rPr>
            <w:noProof/>
            <w:webHidden/>
          </w:rPr>
          <w:fldChar w:fldCharType="begin"/>
        </w:r>
        <w:r w:rsidR="004F73FD">
          <w:rPr>
            <w:noProof/>
            <w:webHidden/>
          </w:rPr>
          <w:instrText xml:space="preserve"> PAGEREF _Toc464556946 \h </w:instrText>
        </w:r>
        <w:r w:rsidR="004F73FD">
          <w:rPr>
            <w:noProof/>
            <w:webHidden/>
          </w:rPr>
        </w:r>
        <w:r w:rsidR="004F73FD">
          <w:rPr>
            <w:noProof/>
            <w:webHidden/>
          </w:rPr>
          <w:fldChar w:fldCharType="separate"/>
        </w:r>
        <w:r w:rsidR="004F73FD">
          <w:rPr>
            <w:noProof/>
            <w:webHidden/>
          </w:rPr>
          <w:t>3</w:t>
        </w:r>
        <w:r w:rsidR="004F73FD">
          <w:rPr>
            <w:noProof/>
            <w:webHidden/>
          </w:rPr>
          <w:fldChar w:fldCharType="end"/>
        </w:r>
      </w:hyperlink>
    </w:p>
    <w:p w14:paraId="12B38565" w14:textId="77777777" w:rsidR="004F73FD" w:rsidRDefault="006E5DC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4556947" w:history="1">
        <w:r w:rsidR="004F73FD" w:rsidRPr="00891D50">
          <w:rPr>
            <w:rStyle w:val="Hyperlink"/>
          </w:rPr>
          <w:t>2</w:t>
        </w:r>
        <w:r w:rsidR="004F73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F73FD" w:rsidRPr="00891D50">
          <w:rPr>
            <w:rStyle w:val="Hyperlink"/>
          </w:rPr>
          <w:t>Caso de uso</w:t>
        </w:r>
        <w:r w:rsidR="004F73FD">
          <w:rPr>
            <w:noProof/>
            <w:webHidden/>
          </w:rPr>
          <w:tab/>
        </w:r>
        <w:r w:rsidR="004F73FD">
          <w:rPr>
            <w:noProof/>
            <w:webHidden/>
          </w:rPr>
          <w:fldChar w:fldCharType="begin"/>
        </w:r>
        <w:r w:rsidR="004F73FD">
          <w:rPr>
            <w:noProof/>
            <w:webHidden/>
          </w:rPr>
          <w:instrText xml:space="preserve"> PAGEREF _Toc464556947 \h </w:instrText>
        </w:r>
        <w:r w:rsidR="004F73FD">
          <w:rPr>
            <w:noProof/>
            <w:webHidden/>
          </w:rPr>
        </w:r>
        <w:r w:rsidR="004F73FD">
          <w:rPr>
            <w:noProof/>
            <w:webHidden/>
          </w:rPr>
          <w:fldChar w:fldCharType="separate"/>
        </w:r>
        <w:r w:rsidR="004F73FD">
          <w:rPr>
            <w:noProof/>
            <w:webHidden/>
          </w:rPr>
          <w:t>4</w:t>
        </w:r>
        <w:r w:rsidR="004F73FD">
          <w:rPr>
            <w:noProof/>
            <w:webHidden/>
          </w:rPr>
          <w:fldChar w:fldCharType="end"/>
        </w:r>
      </w:hyperlink>
    </w:p>
    <w:p w14:paraId="0C113508" w14:textId="77777777" w:rsidR="004F73FD" w:rsidRDefault="006E5DC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4556948" w:history="1">
        <w:r w:rsidR="004F73FD" w:rsidRPr="00891D50">
          <w:rPr>
            <w:rStyle w:val="Hyperlink"/>
          </w:rPr>
          <w:t>3</w:t>
        </w:r>
        <w:r w:rsidR="004F73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4F73FD" w:rsidRPr="00891D50">
          <w:rPr>
            <w:rStyle w:val="Hyperlink"/>
          </w:rPr>
          <w:t>Pantallas ilustrativas</w:t>
        </w:r>
        <w:r w:rsidR="004F73FD">
          <w:rPr>
            <w:noProof/>
            <w:webHidden/>
          </w:rPr>
          <w:tab/>
        </w:r>
        <w:r w:rsidR="004F73FD">
          <w:rPr>
            <w:noProof/>
            <w:webHidden/>
          </w:rPr>
          <w:fldChar w:fldCharType="begin"/>
        </w:r>
        <w:r w:rsidR="004F73FD">
          <w:rPr>
            <w:noProof/>
            <w:webHidden/>
          </w:rPr>
          <w:instrText xml:space="preserve"> PAGEREF _Toc464556948 \h </w:instrText>
        </w:r>
        <w:r w:rsidR="004F73FD">
          <w:rPr>
            <w:noProof/>
            <w:webHidden/>
          </w:rPr>
        </w:r>
        <w:r w:rsidR="004F73FD">
          <w:rPr>
            <w:noProof/>
            <w:webHidden/>
          </w:rPr>
          <w:fldChar w:fldCharType="separate"/>
        </w:r>
        <w:r w:rsidR="004F73FD">
          <w:rPr>
            <w:noProof/>
            <w:webHidden/>
          </w:rPr>
          <w:t>8</w:t>
        </w:r>
        <w:r w:rsidR="004F73FD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64556946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450DE6A4" w:rsidR="00A27D8F" w:rsidRPr="00CD5970" w:rsidRDefault="00A27D8F" w:rsidP="00031F82">
      <w:bookmarkStart w:id="4" w:name="_Toc282519889"/>
      <w:r w:rsidRPr="00CD5970">
        <w:t xml:space="preserve">El objetivo de este documento es especificar en detalle el Caso de Uso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63D57325" w:rsidR="00B32248" w:rsidRPr="00A27D8F" w:rsidRDefault="00B32248" w:rsidP="00B32248"/>
        </w:tc>
        <w:tc>
          <w:tcPr>
            <w:tcW w:w="6235" w:type="dxa"/>
          </w:tcPr>
          <w:p w14:paraId="3845D281" w14:textId="031BFD6A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71C40902" w:rsidR="00B32248" w:rsidRPr="00A27D8F" w:rsidRDefault="00B32248" w:rsidP="00B32248"/>
        </w:tc>
        <w:tc>
          <w:tcPr>
            <w:tcW w:w="6235" w:type="dxa"/>
          </w:tcPr>
          <w:p w14:paraId="6E424B1C" w14:textId="0EAF2FA8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64556947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23F55735" w:rsidR="00EA25A6" w:rsidRPr="00B343B7" w:rsidRDefault="00B343B7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>PRO06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292164E9" w:rsidR="00EA25A6" w:rsidRPr="00B343B7" w:rsidRDefault="00B343B7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>Ingresando Obra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57856F35" w:rsidR="007500DC" w:rsidRPr="00B343B7" w:rsidRDefault="00B343B7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 xml:space="preserve">Operador de Jurisdicción, </w:t>
            </w:r>
            <w:r w:rsidRPr="00B343B7">
              <w:rPr>
                <w:lang w:val="es-ES"/>
              </w:rPr>
              <w:t>Dirección General de Coordinación de Gestión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37EB7FEE" w:rsidR="00BE4DB1" w:rsidRPr="00B343B7" w:rsidRDefault="00CF7A71" w:rsidP="00B3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>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1F2C70C6" w:rsidR="00BE4DB1" w:rsidRPr="00B343B7" w:rsidRDefault="00B343B7" w:rsidP="00B3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3B7">
              <w:t>Agregar una obra a un proyecto</w:t>
            </w:r>
          </w:p>
        </w:tc>
      </w:tr>
      <w:tr w:rsidR="00BE4DB1" w:rsidRPr="00A27D8F" w14:paraId="566E6C68" w14:textId="77777777" w:rsidTr="00B343B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75123454" w14:textId="171470FE" w:rsidR="00BE4DB1" w:rsidRPr="00B32248" w:rsidRDefault="00BE4DB1" w:rsidP="00B3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6832ED54" w:rsidR="00BE4DB1" w:rsidRPr="00B32248" w:rsidRDefault="00B343B7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343B7">
              <w:t>Debe haber un proyecto Pre-Aprobado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4DEBE3EB" w:rsidR="00BE4DB1" w:rsidRPr="00B32248" w:rsidRDefault="002A580B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2A580B">
              <w:t>Se agregó una obra al proyecto.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4D41F4C1" w:rsidR="0094428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9F51E7" w:rsidRPr="00780728">
              <w:rPr>
                <w:lang w:val="es-AR"/>
              </w:rPr>
              <w:t xml:space="preserve">actor selecciona la opción </w:t>
            </w:r>
            <w:r w:rsidR="00B343B7">
              <w:rPr>
                <w:lang w:val="es-AR"/>
              </w:rPr>
              <w:t>“Nueva obra”</w:t>
            </w:r>
            <w:r w:rsidR="009F51E7" w:rsidRPr="00780728">
              <w:rPr>
                <w:lang w:val="es-AR"/>
              </w:rPr>
              <w:t xml:space="preserve"> desde la pantalla </w:t>
            </w:r>
            <w:r w:rsidR="00B343B7">
              <w:rPr>
                <w:lang w:val="es-AR"/>
              </w:rPr>
              <w:t>de detalle de proyecto descripta en el caso de uso “PRO05_IngresandoDetalleDeProyecto”</w:t>
            </w:r>
            <w:r w:rsidR="00A87121" w:rsidRPr="00780728">
              <w:rPr>
                <w:lang w:val="es-AR"/>
              </w:rPr>
              <w:t>.</w:t>
            </w:r>
          </w:p>
          <w:p w14:paraId="1DF4388E" w14:textId="41BD0106" w:rsidR="00B343B7" w:rsidRDefault="00B343B7" w:rsidP="00B343B7">
            <w:pPr>
              <w:numPr>
                <w:ilvl w:val="0"/>
                <w:numId w:val="14"/>
              </w:numPr>
            </w:pPr>
            <w:r>
              <w:t>El sistema muestra una ventana modal bajo el título “Agregar Obra” con los siguientes campos y opciones:</w:t>
            </w:r>
          </w:p>
          <w:p w14:paraId="3D2A6FFC" w14:textId="77777777" w:rsidR="00B343B7" w:rsidRPr="00F90A83" w:rsidRDefault="00B343B7" w:rsidP="00B343B7">
            <w:pPr>
              <w:ind w:left="288"/>
              <w:rPr>
                <w:u w:val="single"/>
              </w:rPr>
            </w:pPr>
            <w:r w:rsidRPr="00F90A83">
              <w:rPr>
                <w:u w:val="single"/>
              </w:rPr>
              <w:t>Campos</w:t>
            </w:r>
          </w:p>
          <w:p w14:paraId="154E2425" w14:textId="2940E32E" w:rsidR="00E10F9E" w:rsidRPr="00E10F9E" w:rsidRDefault="00E10F9E" w:rsidP="00E10F9E">
            <w:pPr>
              <w:pStyle w:val="ListBullet"/>
              <w:numPr>
                <w:ilvl w:val="0"/>
                <w:numId w:val="16"/>
              </w:numPr>
              <w:rPr>
                <w:b/>
                <w:bCs/>
                <w:lang w:val="es-ES"/>
              </w:rPr>
            </w:pPr>
            <w:r w:rsidRPr="00E10F9E">
              <w:rPr>
                <w:b/>
                <w:bCs/>
                <w:lang w:val="es-ES"/>
              </w:rPr>
              <w:t xml:space="preserve">Estado de carga </w:t>
            </w:r>
            <w:r w:rsidRPr="00E10F9E">
              <w:rPr>
                <w:bCs/>
                <w:lang w:val="es-ES"/>
              </w:rPr>
              <w:t xml:space="preserve">(componente). Muestra </w:t>
            </w:r>
            <w:r>
              <w:rPr>
                <w:bCs/>
                <w:lang w:val="es-ES"/>
              </w:rPr>
              <w:t>las secciones y su estado de completitud</w:t>
            </w:r>
            <w:r w:rsidRPr="00E10F9E">
              <w:rPr>
                <w:bCs/>
                <w:lang w:val="es-ES"/>
              </w:rPr>
              <w:t>.</w:t>
            </w:r>
          </w:p>
          <w:p w14:paraId="5E0AA997" w14:textId="04993F33" w:rsidR="00B343B7" w:rsidRDefault="00B343B7" w:rsidP="00B343B7">
            <w:pPr>
              <w:pStyle w:val="ListBullet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Información inicial de la obra </w:t>
            </w:r>
            <w:r w:rsidRPr="00B343B7">
              <w:rPr>
                <w:bCs/>
              </w:rPr>
              <w:t>(sección).</w:t>
            </w:r>
          </w:p>
          <w:p w14:paraId="2016EC91" w14:textId="5AAE3013" w:rsidR="00B343B7" w:rsidRP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/>
                <w:bCs/>
              </w:rPr>
            </w:pPr>
            <w:r w:rsidRPr="00F90A83">
              <w:rPr>
                <w:b/>
                <w:bCs/>
              </w:rPr>
              <w:t xml:space="preserve">Nombre </w:t>
            </w:r>
            <w:r w:rsidRPr="00F90A83">
              <w:rPr>
                <w:bCs/>
              </w:rPr>
              <w:t>(</w:t>
            </w:r>
            <w:r w:rsidRPr="00F90A83">
              <w:rPr>
                <w:bCs/>
                <w:lang w:val="es-ES"/>
              </w:rPr>
              <w:t>Texto, 512 caracteres, obligatorio, modificable).</w:t>
            </w:r>
          </w:p>
          <w:p w14:paraId="688FFCC0" w14:textId="17F98A3E" w:rsidR="00B343B7" w:rsidRP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detallada de la obra </w:t>
            </w:r>
            <w:r w:rsidRPr="00B343B7">
              <w:rPr>
                <w:bCs/>
              </w:rPr>
              <w:t xml:space="preserve">(Área de texto,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</w:rPr>
              <w:t>, modificable).</w:t>
            </w:r>
          </w:p>
          <w:p w14:paraId="6D03BC3E" w14:textId="62A9CD24" w:rsidR="00B343B7" w:rsidRP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Cs/>
                <w:lang w:val="es-ES"/>
              </w:rPr>
            </w:pPr>
            <w:r>
              <w:rPr>
                <w:b/>
                <w:bCs/>
              </w:rPr>
              <w:t xml:space="preserve">Tipo de obra </w:t>
            </w:r>
            <w:r w:rsidRPr="00B343B7">
              <w:rPr>
                <w:bCs/>
                <w:lang w:val="es-ES"/>
              </w:rPr>
              <w:t xml:space="preserve">(Lista de selección única,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  <w:lang w:val="es-ES"/>
              </w:rPr>
              <w:t>, modificable).</w:t>
            </w:r>
          </w:p>
          <w:p w14:paraId="42006C4D" w14:textId="70187C9F" w:rsidR="00B343B7" w:rsidRPr="00B343B7" w:rsidRDefault="00B343B7" w:rsidP="00B343B7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B343B7">
              <w:rPr>
                <w:bCs/>
                <w:u w:val="single"/>
              </w:rPr>
              <w:t>Valores</w:t>
            </w:r>
            <w:r>
              <w:rPr>
                <w:bCs/>
              </w:rPr>
              <w:t>: Las opciones son los Tipos de obra registrados en el sistema</w:t>
            </w:r>
            <w:r w:rsidRPr="00B343B7">
              <w:rPr>
                <w:bCs/>
              </w:rPr>
              <w:t>.</w:t>
            </w:r>
          </w:p>
          <w:p w14:paraId="3B559C6B" w14:textId="3C555D28" w:rsidR="00B343B7" w:rsidRP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Cs/>
                <w:lang w:val="es-ES"/>
              </w:rPr>
            </w:pPr>
            <w:r>
              <w:rPr>
                <w:b/>
                <w:bCs/>
              </w:rPr>
              <w:t xml:space="preserve">Subtipo de obra </w:t>
            </w:r>
            <w:r w:rsidRPr="00B343B7">
              <w:rPr>
                <w:bCs/>
                <w:lang w:val="es-ES"/>
              </w:rPr>
              <w:t xml:space="preserve">(Lista de selección única,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  <w:lang w:val="es-ES"/>
              </w:rPr>
              <w:t>, modificable).</w:t>
            </w:r>
          </w:p>
          <w:p w14:paraId="45273EA0" w14:textId="56BDD3F0" w:rsidR="00B343B7" w:rsidRPr="00B343B7" w:rsidRDefault="00B343B7" w:rsidP="00B343B7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B343B7">
              <w:rPr>
                <w:bCs/>
                <w:u w:val="single"/>
              </w:rPr>
              <w:t>Valores</w:t>
            </w:r>
            <w:r>
              <w:rPr>
                <w:bCs/>
              </w:rPr>
              <w:t>: Las opciones son los Sub</w:t>
            </w:r>
            <w:r w:rsidR="009F433A">
              <w:rPr>
                <w:bCs/>
              </w:rPr>
              <w:t>t</w:t>
            </w:r>
            <w:r w:rsidRPr="00B343B7">
              <w:rPr>
                <w:bCs/>
              </w:rPr>
              <w:t>ipos de obra registrados en el sistema</w:t>
            </w:r>
            <w:r>
              <w:rPr>
                <w:bCs/>
              </w:rPr>
              <w:t xml:space="preserve"> y vinculados al tipo de obra seleccionado</w:t>
            </w:r>
            <w:r w:rsidRPr="00B343B7">
              <w:rPr>
                <w:bCs/>
              </w:rPr>
              <w:t>.</w:t>
            </w:r>
          </w:p>
          <w:p w14:paraId="76D03B02" w14:textId="2DFA9856" w:rsidR="00B343B7" w:rsidRDefault="00B343B7" w:rsidP="00B343B7">
            <w:pPr>
              <w:pStyle w:val="ListBullet"/>
              <w:numPr>
                <w:ilvl w:val="1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Referente de ejecución</w:t>
            </w:r>
            <w:r w:rsidRPr="00B343B7">
              <w:rPr>
                <w:bCs/>
              </w:rPr>
              <w:t xml:space="preserve"> </w:t>
            </w:r>
            <w:r w:rsidRPr="00B343B7">
              <w:rPr>
                <w:bCs/>
                <w:lang w:val="es-ES"/>
              </w:rPr>
              <w:t xml:space="preserve">(Texto,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  <w:lang w:val="es-ES"/>
              </w:rPr>
              <w:t>, modificable).</w:t>
            </w:r>
            <w:r w:rsidRPr="00B343B7">
              <w:rPr>
                <w:b/>
                <w:bCs/>
                <w:lang w:val="es-ES"/>
              </w:rPr>
              <w:t xml:space="preserve"> </w:t>
            </w:r>
          </w:p>
          <w:p w14:paraId="161C6E75" w14:textId="77777777" w:rsidR="009F433A" w:rsidRDefault="00B343B7" w:rsidP="00E10F9E">
            <w:pPr>
              <w:pStyle w:val="ListBullet"/>
              <w:numPr>
                <w:ilvl w:val="0"/>
                <w:numId w:val="16"/>
              </w:numPr>
              <w:rPr>
                <w:bCs/>
              </w:rPr>
            </w:pPr>
            <w:r w:rsidRPr="009F433A">
              <w:rPr>
                <w:b/>
                <w:bCs/>
              </w:rPr>
              <w:t xml:space="preserve">Fechas/Hitos </w:t>
            </w:r>
            <w:r w:rsidRPr="009F433A">
              <w:rPr>
                <w:bCs/>
              </w:rPr>
              <w:t>(sección).</w:t>
            </w:r>
            <w:r w:rsidR="009F433A" w:rsidRPr="009F433A">
              <w:rPr>
                <w:bCs/>
              </w:rPr>
              <w:t xml:space="preserve"> </w:t>
            </w:r>
          </w:p>
          <w:p w14:paraId="41672CA3" w14:textId="2E2830C6" w:rsidR="009F433A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Lista de hitos</w:t>
            </w:r>
          </w:p>
          <w:p w14:paraId="43F16594" w14:textId="5BC63AF8" w:rsidR="009F433A" w:rsidRPr="009F433A" w:rsidRDefault="009F433A" w:rsidP="009F433A">
            <w:pPr>
              <w:pStyle w:val="ListBullet"/>
              <w:numPr>
                <w:ilvl w:val="0"/>
                <w:numId w:val="0"/>
              </w:numPr>
              <w:ind w:left="936"/>
              <w:rPr>
                <w:bCs/>
              </w:rPr>
            </w:pPr>
            <w:r w:rsidRPr="009F433A">
              <w:rPr>
                <w:bCs/>
                <w:u w:val="single"/>
              </w:rPr>
              <w:lastRenderedPageBreak/>
              <w:t>Columnas</w:t>
            </w:r>
          </w:p>
          <w:p w14:paraId="5E105D21" w14:textId="77777777" w:rsid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/>
                <w:bCs/>
              </w:rPr>
              <w:t>Hito de obra</w:t>
            </w:r>
            <w:r w:rsidRPr="009F433A">
              <w:rPr>
                <w:bCs/>
              </w:rPr>
              <w:t>. Es el nombre del hito de la obra.</w:t>
            </w:r>
          </w:p>
          <w:p w14:paraId="3EE4C141" w14:textId="5E58F3C5" w:rsid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/>
                <w:bCs/>
                <w:lang w:val="es-ES"/>
              </w:rPr>
              <w:t>Fecha de inicio</w:t>
            </w:r>
            <w:r w:rsidRPr="009F433A">
              <w:rPr>
                <w:bCs/>
                <w:lang w:val="es-ES"/>
              </w:rPr>
              <w:t xml:space="preserve"> (Fecha,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  <w:lang w:val="es-ES"/>
              </w:rPr>
              <w:t>, modificable).</w:t>
            </w:r>
          </w:p>
          <w:p w14:paraId="71E14F4F" w14:textId="3DADB91E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/>
                <w:bCs/>
                <w:lang w:val="es-ES"/>
              </w:rPr>
              <w:t>Fecha de fin</w:t>
            </w:r>
            <w:r w:rsidRPr="009F433A">
              <w:rPr>
                <w:bCs/>
                <w:lang w:val="es-ES"/>
              </w:rPr>
              <w:t xml:space="preserve"> (Fecha,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  <w:lang w:val="es-ES"/>
              </w:rPr>
              <w:t>, modificable).</w:t>
            </w:r>
          </w:p>
          <w:p w14:paraId="12338E20" w14:textId="77777777" w:rsidR="009F433A" w:rsidRPr="009F433A" w:rsidRDefault="009F433A" w:rsidP="009F433A">
            <w:pPr>
              <w:pStyle w:val="ListBullet"/>
              <w:numPr>
                <w:ilvl w:val="0"/>
                <w:numId w:val="0"/>
              </w:numPr>
              <w:ind w:left="936"/>
              <w:rPr>
                <w:bCs/>
                <w:u w:val="single"/>
              </w:rPr>
            </w:pPr>
            <w:r w:rsidRPr="009F433A">
              <w:rPr>
                <w:bCs/>
                <w:u w:val="single"/>
              </w:rPr>
              <w:t>Filas</w:t>
            </w:r>
          </w:p>
          <w:p w14:paraId="4826492E" w14:textId="0C194B37" w:rsidR="00B343B7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Cs/>
                <w:lang w:val="es-ES"/>
              </w:rPr>
              <w:t>Se</w:t>
            </w:r>
            <w:r w:rsidRPr="009F433A">
              <w:rPr>
                <w:bCs/>
              </w:rPr>
              <w:t xml:space="preserve"> muestra una fila por cada </w:t>
            </w:r>
            <w:r>
              <w:rPr>
                <w:bCs/>
              </w:rPr>
              <w:t>hito de obra obligatorio</w:t>
            </w:r>
            <w:r w:rsidRPr="009F433A">
              <w:rPr>
                <w:bCs/>
              </w:rPr>
              <w:t xml:space="preserve"> (</w:t>
            </w:r>
            <w:r w:rsidRPr="009F433A">
              <w:rPr>
                <w:bCs/>
                <w:lang w:val="es-ES"/>
              </w:rPr>
              <w:t>Antep</w:t>
            </w:r>
            <w:r>
              <w:rPr>
                <w:bCs/>
                <w:lang w:val="es-ES"/>
              </w:rPr>
              <w:t>royecto, Licitación o Ejecución</w:t>
            </w:r>
            <w:r w:rsidRPr="009F433A">
              <w:rPr>
                <w:bCs/>
              </w:rPr>
              <w:t>).</w:t>
            </w:r>
          </w:p>
          <w:p w14:paraId="48DD4628" w14:textId="719C12AA" w:rsidR="00B343B7" w:rsidRPr="00B343B7" w:rsidRDefault="009F433A" w:rsidP="009F433A">
            <w:pPr>
              <w:pStyle w:val="ListBullet"/>
              <w:numPr>
                <w:ilvl w:val="1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Agregar hito </w:t>
            </w:r>
            <w:r w:rsidRPr="009F433A">
              <w:rPr>
                <w:bCs/>
              </w:rPr>
              <w:t>(opción</w:t>
            </w:r>
            <w:r w:rsidRPr="002A580B">
              <w:rPr>
                <w:bCs/>
              </w:rPr>
              <w:t>). Ver curso alternativo I.</w:t>
            </w:r>
          </w:p>
          <w:p w14:paraId="576F72D9" w14:textId="2DBDC182" w:rsidR="00B343B7" w:rsidRDefault="00B343B7" w:rsidP="00B343B7">
            <w:pPr>
              <w:pStyle w:val="ListBullet"/>
              <w:numPr>
                <w:ilvl w:val="0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Presupuesto</w:t>
            </w:r>
            <w:r w:rsidRPr="00B343B7">
              <w:rPr>
                <w:b/>
                <w:bCs/>
              </w:rPr>
              <w:t xml:space="preserve"> </w:t>
            </w:r>
            <w:r w:rsidRPr="00B343B7">
              <w:rPr>
                <w:bCs/>
              </w:rPr>
              <w:t>(sección).</w:t>
            </w:r>
          </w:p>
          <w:p w14:paraId="69010A60" w14:textId="39C2C9AF" w:rsidR="009F433A" w:rsidRPr="009F433A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  <w:i/>
              </w:rPr>
            </w:pPr>
            <w:r w:rsidRPr="009F433A">
              <w:rPr>
                <w:bCs/>
                <w:i/>
              </w:rPr>
              <w:t>Lista de presupuesto por años</w:t>
            </w:r>
          </w:p>
          <w:p w14:paraId="4676EE0A" w14:textId="44573E7B" w:rsidR="009F433A" w:rsidRPr="009F433A" w:rsidRDefault="009F433A" w:rsidP="009F433A">
            <w:pPr>
              <w:pStyle w:val="ListBullet"/>
              <w:numPr>
                <w:ilvl w:val="0"/>
                <w:numId w:val="0"/>
              </w:numPr>
              <w:ind w:left="875"/>
              <w:rPr>
                <w:bCs/>
                <w:lang w:val="es-ES"/>
              </w:rPr>
            </w:pPr>
            <w:r w:rsidRPr="009F433A">
              <w:rPr>
                <w:bCs/>
                <w:u w:val="single"/>
                <w:lang w:val="es-ES"/>
              </w:rPr>
              <w:t>Columnas</w:t>
            </w:r>
          </w:p>
          <w:p w14:paraId="066EE83C" w14:textId="77777777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9F433A">
              <w:rPr>
                <w:b/>
                <w:bCs/>
                <w:lang w:val="es-ES"/>
              </w:rPr>
              <w:t>Año</w:t>
            </w:r>
            <w:r w:rsidRPr="009F433A">
              <w:rPr>
                <w:bCs/>
                <w:i/>
                <w:lang w:val="es-ES"/>
              </w:rPr>
              <w:t xml:space="preserve"> (</w:t>
            </w:r>
            <w:r w:rsidRPr="009F433A">
              <w:rPr>
                <w:bCs/>
                <w:lang w:val="es-ES"/>
              </w:rPr>
              <w:t>no modificable).</w:t>
            </w:r>
          </w:p>
          <w:p w14:paraId="67D0070F" w14:textId="3B3B8703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/>
                <w:bCs/>
                <w:lang w:val="es-ES"/>
              </w:rPr>
            </w:pPr>
            <w:r w:rsidRPr="009F433A">
              <w:rPr>
                <w:bCs/>
                <w:i/>
              </w:rPr>
              <w:t>Presupuesto</w:t>
            </w:r>
            <w:r w:rsidRPr="009F433A">
              <w:rPr>
                <w:bCs/>
              </w:rPr>
              <w:t xml:space="preserve"> </w:t>
            </w:r>
            <w:r w:rsidRPr="009F433A">
              <w:rPr>
                <w:bCs/>
                <w:lang w:val="es-ES"/>
              </w:rPr>
              <w:t xml:space="preserve">(Numérico, 20 15 dígitos,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  <w:lang w:val="es-ES"/>
              </w:rPr>
              <w:t>, modificable):</w:t>
            </w:r>
          </w:p>
          <w:p w14:paraId="32ABAC4F" w14:textId="77777777" w:rsidR="009F433A" w:rsidRPr="009F433A" w:rsidRDefault="009F433A" w:rsidP="009F433A">
            <w:pPr>
              <w:pStyle w:val="ListBullet3"/>
              <w:numPr>
                <w:ilvl w:val="3"/>
                <w:numId w:val="16"/>
              </w:numPr>
              <w:rPr>
                <w:b/>
                <w:bCs/>
                <w:lang w:val="es-ES"/>
              </w:rPr>
            </w:pPr>
            <w:r w:rsidRPr="009F433A">
              <w:rPr>
                <w:bCs/>
                <w:u w:val="single"/>
              </w:rPr>
              <w:t>Valores</w:t>
            </w:r>
            <w:r w:rsidRPr="009F433A">
              <w:rPr>
                <w:bCs/>
              </w:rPr>
              <w:t xml:space="preserve">: </w:t>
            </w:r>
            <w:r w:rsidRPr="009F433A">
              <w:rPr>
                <w:bCs/>
                <w:lang w:val="es-ES"/>
              </w:rPr>
              <w:t>Números decimales positivos o cero.</w:t>
            </w:r>
          </w:p>
          <w:p w14:paraId="31159FDF" w14:textId="6253892F" w:rsidR="009F433A" w:rsidRPr="009F433A" w:rsidRDefault="009F433A" w:rsidP="009F433A">
            <w:pPr>
              <w:pStyle w:val="ListBullet3"/>
              <w:numPr>
                <w:ilvl w:val="3"/>
                <w:numId w:val="16"/>
              </w:numPr>
              <w:rPr>
                <w:b/>
                <w:bCs/>
                <w:lang w:val="es-ES"/>
              </w:rPr>
            </w:pPr>
            <w:r w:rsidRPr="009F433A">
              <w:rPr>
                <w:bCs/>
                <w:u w:val="single"/>
              </w:rPr>
              <w:t>Formato</w:t>
            </w:r>
            <w:r w:rsidRPr="009F433A">
              <w:rPr>
                <w:b/>
                <w:bCs/>
                <w:lang w:val="es-ES"/>
              </w:rPr>
              <w:t xml:space="preserve">: </w:t>
            </w:r>
            <w:r w:rsidRPr="009F433A">
              <w:rPr>
                <w:bCs/>
                <w:lang w:val="es-ES"/>
              </w:rPr>
              <w:t>Muestra el símbolo $.</w:t>
            </w:r>
          </w:p>
          <w:p w14:paraId="2FF27835" w14:textId="6726D3D5" w:rsidR="009F433A" w:rsidRPr="009F433A" w:rsidRDefault="009F433A" w:rsidP="009F433A">
            <w:pPr>
              <w:pStyle w:val="ListBullet"/>
              <w:numPr>
                <w:ilvl w:val="0"/>
                <w:numId w:val="0"/>
              </w:numPr>
              <w:ind w:left="875"/>
              <w:rPr>
                <w:b/>
                <w:bCs/>
                <w:lang w:val="es-ES"/>
              </w:rPr>
            </w:pPr>
            <w:r>
              <w:rPr>
                <w:bCs/>
                <w:u w:val="single"/>
                <w:lang w:val="es-ES"/>
              </w:rPr>
              <w:t>Filas</w:t>
            </w:r>
          </w:p>
          <w:p w14:paraId="62E9AA05" w14:textId="057AC363" w:rsid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9F433A">
              <w:rPr>
                <w:bCs/>
                <w:lang w:val="es-ES"/>
              </w:rPr>
              <w:t>Se muestra una fila por cada año comprendido entre las fechas de inicio y fin del proyecto.</w:t>
            </w:r>
          </w:p>
          <w:p w14:paraId="51A6526E" w14:textId="4A29D00A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Se muestra la suma de todos los años.</w:t>
            </w:r>
          </w:p>
          <w:p w14:paraId="332635D0" w14:textId="2F2A1BF9" w:rsidR="00B343B7" w:rsidRPr="009F433A" w:rsidRDefault="00B343B7" w:rsidP="00B343B7">
            <w:pPr>
              <w:pStyle w:val="ListBullet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>Ubicación</w:t>
            </w:r>
            <w:r w:rsidRPr="00B343B7">
              <w:rPr>
                <w:bCs/>
              </w:rPr>
              <w:t xml:space="preserve"> (sección).</w:t>
            </w:r>
          </w:p>
          <w:p w14:paraId="39AB04DD" w14:textId="49A4D3C6" w:rsidR="009F433A" w:rsidRPr="00B343B7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  <w:lang w:val="es-ES"/>
              </w:rPr>
            </w:pPr>
            <w:r>
              <w:rPr>
                <w:b/>
                <w:bCs/>
              </w:rPr>
              <w:t xml:space="preserve">Tipo de ubicación </w:t>
            </w:r>
            <w:r w:rsidRPr="00B343B7">
              <w:rPr>
                <w:bCs/>
                <w:lang w:val="es-ES"/>
              </w:rPr>
              <w:t xml:space="preserve">(Lista de selección única,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B343B7">
              <w:rPr>
                <w:bCs/>
                <w:lang w:val="es-ES"/>
              </w:rPr>
              <w:t>, modificable).</w:t>
            </w:r>
          </w:p>
          <w:p w14:paraId="70E6689A" w14:textId="55813808" w:rsidR="009F433A" w:rsidRPr="00B343B7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lang w:val="es-ES"/>
              </w:rPr>
            </w:pPr>
            <w:r w:rsidRPr="00B343B7">
              <w:rPr>
                <w:bCs/>
                <w:u w:val="single"/>
              </w:rPr>
              <w:t>Valores</w:t>
            </w:r>
            <w:r>
              <w:rPr>
                <w:bCs/>
              </w:rPr>
              <w:t>: Las opciones son “Dirección”, “Tramo”, “Otro”</w:t>
            </w:r>
            <w:r w:rsidRPr="00B343B7">
              <w:rPr>
                <w:bCs/>
              </w:rPr>
              <w:t>.</w:t>
            </w:r>
          </w:p>
          <w:p w14:paraId="1C03E03E" w14:textId="5CC592A6" w:rsidR="009F433A" w:rsidRPr="009F433A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  <w:lang w:val="es-ES"/>
              </w:rPr>
            </w:pPr>
            <w:r w:rsidRPr="009F433A">
              <w:rPr>
                <w:b/>
                <w:bCs/>
                <w:lang w:val="es-ES"/>
              </w:rPr>
              <w:t xml:space="preserve">Dirección </w:t>
            </w:r>
            <w:r w:rsidRPr="009F433A">
              <w:rPr>
                <w:bCs/>
                <w:lang w:val="es-ES"/>
              </w:rPr>
              <w:t>(</w:t>
            </w:r>
            <w:r w:rsidRPr="009F433A">
              <w:rPr>
                <w:bCs/>
              </w:rPr>
              <w:t>Texto alfanumérico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lang w:val="es-ES"/>
              </w:rPr>
              <w:t>autocompletable</w:t>
            </w:r>
            <w:proofErr w:type="spellEnd"/>
            <w:r>
              <w:rPr>
                <w:bCs/>
                <w:lang w:val="es-ES"/>
              </w:rPr>
              <w:t xml:space="preserve"> USIG</w:t>
            </w:r>
            <w:r w:rsidRPr="009F433A">
              <w:rPr>
                <w:bCs/>
                <w:lang w:val="es-ES"/>
              </w:rPr>
              <w:t xml:space="preserve">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  <w:lang w:val="es-ES"/>
              </w:rPr>
              <w:t>, modificable).</w:t>
            </w:r>
          </w:p>
          <w:p w14:paraId="5BBE5D2C" w14:textId="2ADBDCB9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  <w:u w:val="single"/>
                <w:lang w:val="es-ES"/>
              </w:rPr>
            </w:pPr>
            <w:r>
              <w:rPr>
                <w:bCs/>
                <w:u w:val="single"/>
                <w:lang w:val="es-ES"/>
              </w:rPr>
              <w:t>Condición</w:t>
            </w:r>
            <w:r w:rsidRPr="009F433A">
              <w:rPr>
                <w:bCs/>
                <w:u w:val="single"/>
                <w:lang w:val="es-ES"/>
              </w:rPr>
              <w:t>:</w:t>
            </w:r>
            <w:r w:rsidRPr="009F433A">
              <w:rPr>
                <w:bCs/>
                <w:lang w:val="es-ES"/>
              </w:rPr>
              <w:t xml:space="preserve"> </w:t>
            </w:r>
            <w:r>
              <w:rPr>
                <w:bCs/>
                <w:lang w:val="es-ES"/>
              </w:rPr>
              <w:t>Se muestra si el tipo de ubicación seleccionado es “Dirección”.</w:t>
            </w:r>
          </w:p>
          <w:p w14:paraId="1A838696" w14:textId="055AF39D" w:rsidR="009F433A" w:rsidRPr="009F433A" w:rsidRDefault="009F433A" w:rsidP="009F433A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Detalle (piso/</w:t>
            </w:r>
            <w:proofErr w:type="spellStart"/>
            <w:r>
              <w:rPr>
                <w:b/>
                <w:bCs/>
              </w:rPr>
              <w:t>depto</w:t>
            </w:r>
            <w:proofErr w:type="spellEnd"/>
            <w:r>
              <w:rPr>
                <w:b/>
                <w:bCs/>
              </w:rPr>
              <w:t>/otro)</w:t>
            </w:r>
            <w:r w:rsidRPr="009F433A">
              <w:rPr>
                <w:b/>
                <w:bCs/>
              </w:rPr>
              <w:t xml:space="preserve"> </w:t>
            </w:r>
            <w:r>
              <w:rPr>
                <w:bCs/>
              </w:rPr>
              <w:t>(Texto alfanumérico</w:t>
            </w:r>
            <w:r w:rsidRPr="009F433A">
              <w:rPr>
                <w:bCs/>
              </w:rPr>
              <w:t>, 512 caracteres, opcional, modificable).</w:t>
            </w:r>
          </w:p>
          <w:p w14:paraId="42CEFB37" w14:textId="613433B3" w:rsidR="009F433A" w:rsidRPr="009F433A" w:rsidRDefault="009F433A" w:rsidP="009F433A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Cs/>
                <w:u w:val="single"/>
                <w:lang w:val="es-ES"/>
              </w:rPr>
              <w:t>Condición</w:t>
            </w:r>
            <w:r w:rsidRPr="009F433A">
              <w:rPr>
                <w:bCs/>
              </w:rPr>
              <w:t>: Se muestra si el tipo de ubicación seleccionado es “Dirección”.</w:t>
            </w:r>
          </w:p>
          <w:p w14:paraId="3F473B36" w14:textId="751E89DF" w:rsidR="00114302" w:rsidRPr="009F433A" w:rsidRDefault="00114302" w:rsidP="00114302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Desde</w:t>
            </w:r>
            <w:r w:rsidRPr="009F433A">
              <w:rPr>
                <w:b/>
                <w:bCs/>
              </w:rPr>
              <w:t xml:space="preserve"> </w:t>
            </w:r>
            <w:r>
              <w:rPr>
                <w:bCs/>
              </w:rPr>
              <w:t>(</w:t>
            </w:r>
            <w:r w:rsidRPr="00114302">
              <w:rPr>
                <w:bCs/>
              </w:rPr>
              <w:t xml:space="preserve">Texto alfanumérico </w:t>
            </w:r>
            <w:proofErr w:type="spellStart"/>
            <w:r w:rsidRPr="00114302">
              <w:rPr>
                <w:bCs/>
                <w:lang w:val="es-ES"/>
              </w:rPr>
              <w:t>autocompletable</w:t>
            </w:r>
            <w:proofErr w:type="spellEnd"/>
            <w:r w:rsidRPr="00114302">
              <w:rPr>
                <w:bCs/>
                <w:lang w:val="es-ES"/>
              </w:rPr>
              <w:t xml:space="preserve"> USIG</w:t>
            </w:r>
            <w:r w:rsidRPr="009F433A">
              <w:rPr>
                <w:bCs/>
              </w:rPr>
              <w:t xml:space="preserve">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</w:rPr>
              <w:t>, modificable).</w:t>
            </w:r>
          </w:p>
          <w:p w14:paraId="2AB7548B" w14:textId="0501D60C" w:rsidR="00114302" w:rsidRPr="009F433A" w:rsidRDefault="00114302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Cs/>
                <w:u w:val="single"/>
                <w:lang w:val="es-ES"/>
              </w:rPr>
              <w:t>Condición</w:t>
            </w:r>
            <w:r w:rsidRPr="009F433A">
              <w:rPr>
                <w:bCs/>
              </w:rPr>
              <w:t>: Se muestra si el tipo de ubicación seleccionado es “</w:t>
            </w:r>
            <w:r>
              <w:rPr>
                <w:bCs/>
              </w:rPr>
              <w:t>Tramo</w:t>
            </w:r>
            <w:r w:rsidRPr="009F433A">
              <w:rPr>
                <w:bCs/>
              </w:rPr>
              <w:t>”.</w:t>
            </w:r>
          </w:p>
          <w:p w14:paraId="56332EBD" w14:textId="318B9C55" w:rsidR="00114302" w:rsidRPr="009F433A" w:rsidRDefault="00114302" w:rsidP="00114302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Hasta</w:t>
            </w:r>
            <w:r w:rsidRPr="009F433A">
              <w:rPr>
                <w:b/>
                <w:bCs/>
              </w:rPr>
              <w:t xml:space="preserve"> </w:t>
            </w:r>
            <w:r>
              <w:rPr>
                <w:bCs/>
              </w:rPr>
              <w:t>(</w:t>
            </w:r>
            <w:r w:rsidRPr="00114302">
              <w:rPr>
                <w:bCs/>
              </w:rPr>
              <w:t xml:space="preserve">Texto alfanumérico </w:t>
            </w:r>
            <w:proofErr w:type="spellStart"/>
            <w:r w:rsidRPr="00114302">
              <w:rPr>
                <w:bCs/>
                <w:lang w:val="es-ES"/>
              </w:rPr>
              <w:t>autocompletable</w:t>
            </w:r>
            <w:proofErr w:type="spellEnd"/>
            <w:r w:rsidRPr="00114302">
              <w:rPr>
                <w:bCs/>
                <w:lang w:val="es-ES"/>
              </w:rPr>
              <w:t xml:space="preserve"> USIG</w:t>
            </w:r>
            <w:r w:rsidRPr="009F433A">
              <w:rPr>
                <w:bCs/>
              </w:rPr>
              <w:t xml:space="preserve">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9F433A">
              <w:rPr>
                <w:bCs/>
              </w:rPr>
              <w:t>, modificable).</w:t>
            </w:r>
          </w:p>
          <w:p w14:paraId="0494E520" w14:textId="5F3E36C1" w:rsidR="00114302" w:rsidRPr="009F433A" w:rsidRDefault="00114302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9F433A">
              <w:rPr>
                <w:bCs/>
                <w:u w:val="single"/>
                <w:lang w:val="es-ES"/>
              </w:rPr>
              <w:t>Condición</w:t>
            </w:r>
            <w:r w:rsidRPr="009F433A">
              <w:rPr>
                <w:bCs/>
              </w:rPr>
              <w:t>: Se muestra si el tipo de ubicación seleccionado es “</w:t>
            </w:r>
            <w:r w:rsidRPr="00114302">
              <w:rPr>
                <w:bCs/>
              </w:rPr>
              <w:t>Tramo</w:t>
            </w:r>
            <w:r w:rsidRPr="009F433A">
              <w:rPr>
                <w:bCs/>
              </w:rPr>
              <w:t>”.</w:t>
            </w:r>
          </w:p>
          <w:p w14:paraId="14713B51" w14:textId="33D3A029" w:rsidR="00114302" w:rsidRPr="00114302" w:rsidRDefault="00114302" w:rsidP="00114302">
            <w:pPr>
              <w:pStyle w:val="ListBullet"/>
              <w:numPr>
                <w:ilvl w:val="1"/>
                <w:numId w:val="13"/>
              </w:numPr>
              <w:rPr>
                <w:b/>
                <w:bCs/>
              </w:rPr>
            </w:pPr>
            <w:r w:rsidRPr="00114302">
              <w:rPr>
                <w:b/>
                <w:bCs/>
              </w:rPr>
              <w:t>D</w:t>
            </w:r>
            <w:r>
              <w:rPr>
                <w:b/>
                <w:bCs/>
              </w:rPr>
              <w:t>etalle de ubicación</w:t>
            </w:r>
            <w:r w:rsidRPr="00114302">
              <w:rPr>
                <w:bCs/>
              </w:rPr>
              <w:t xml:space="preserve"> (Texto alfanumérico, 512 caracteres, </w:t>
            </w:r>
            <w:r w:rsidR="00E10F9E" w:rsidRPr="00E10F9E">
              <w:rPr>
                <w:bCs/>
                <w:lang w:val="es-ES"/>
              </w:rPr>
              <w:t>obligatorio</w:t>
            </w:r>
            <w:r w:rsidRPr="00114302">
              <w:rPr>
                <w:bCs/>
              </w:rPr>
              <w:t>, modificable).</w:t>
            </w:r>
          </w:p>
          <w:p w14:paraId="56FD594F" w14:textId="36D2E642" w:rsidR="009F433A" w:rsidRPr="00114302" w:rsidRDefault="00114302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114302">
              <w:rPr>
                <w:bCs/>
                <w:u w:val="single"/>
                <w:lang w:val="es-ES"/>
              </w:rPr>
              <w:t>Condición</w:t>
            </w:r>
            <w:r w:rsidR="009F433A" w:rsidRPr="00114302">
              <w:rPr>
                <w:bCs/>
              </w:rPr>
              <w:t>: Se muestra si el tipo de ubicación seleccionado es “</w:t>
            </w:r>
            <w:r>
              <w:rPr>
                <w:bCs/>
              </w:rPr>
              <w:t>Otro</w:t>
            </w:r>
            <w:r w:rsidR="009F433A" w:rsidRPr="00114302">
              <w:rPr>
                <w:bCs/>
              </w:rPr>
              <w:t>”.</w:t>
            </w:r>
          </w:p>
          <w:p w14:paraId="07D2983F" w14:textId="45D37BA2" w:rsidR="00114302" w:rsidRPr="00114302" w:rsidRDefault="00114302" w:rsidP="00114302">
            <w:pPr>
              <w:pStyle w:val="ListBullet"/>
              <w:numPr>
                <w:ilvl w:val="1"/>
                <w:numId w:val="16"/>
              </w:numPr>
              <w:rPr>
                <w:bCs/>
              </w:rPr>
            </w:pPr>
            <w:r>
              <w:rPr>
                <w:b/>
                <w:bCs/>
              </w:rPr>
              <w:t>Comuna</w:t>
            </w:r>
            <w:r w:rsidRPr="00114302">
              <w:rPr>
                <w:b/>
                <w:bCs/>
              </w:rPr>
              <w:t xml:space="preserve"> </w:t>
            </w:r>
            <w:r w:rsidRPr="00114302">
              <w:rPr>
                <w:bCs/>
              </w:rPr>
              <w:t>(</w:t>
            </w:r>
            <w:r>
              <w:rPr>
                <w:bCs/>
              </w:rPr>
              <w:t>Lista de selección simple</w:t>
            </w:r>
            <w:r w:rsidRPr="00114302">
              <w:rPr>
                <w:bCs/>
              </w:rPr>
              <w:t xml:space="preserve">, </w:t>
            </w:r>
            <w:proofErr w:type="gramStart"/>
            <w:r w:rsidR="00E10F9E" w:rsidRPr="00E10F9E">
              <w:rPr>
                <w:bCs/>
                <w:lang w:val="es-ES"/>
              </w:rPr>
              <w:t>obligatorio</w:t>
            </w:r>
            <w:proofErr w:type="gramEnd"/>
            <w:r w:rsidRPr="00114302">
              <w:rPr>
                <w:bCs/>
              </w:rPr>
              <w:t>, modificable).</w:t>
            </w:r>
          </w:p>
          <w:p w14:paraId="5FFAF772" w14:textId="1AC30D28" w:rsidR="00220697" w:rsidRPr="00220697" w:rsidRDefault="00220697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220697">
              <w:rPr>
                <w:bCs/>
                <w:u w:val="single"/>
              </w:rPr>
              <w:t>Valores</w:t>
            </w:r>
            <w:r>
              <w:rPr>
                <w:bCs/>
              </w:rPr>
              <w:t>: Son las comunas registradas en el sistema</w:t>
            </w:r>
          </w:p>
          <w:p w14:paraId="411EEFB1" w14:textId="438BDA03" w:rsidR="009F433A" w:rsidRDefault="00114302" w:rsidP="0011430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114302">
              <w:rPr>
                <w:bCs/>
                <w:u w:val="single"/>
                <w:lang w:val="es-ES"/>
              </w:rPr>
              <w:t>Condición</w:t>
            </w:r>
            <w:r w:rsidR="009F433A" w:rsidRPr="00114302">
              <w:rPr>
                <w:bCs/>
              </w:rPr>
              <w:t>: Se muestra si el tipo de ubicación seleccionado es “</w:t>
            </w:r>
            <w:r w:rsidRPr="00114302">
              <w:rPr>
                <w:bCs/>
              </w:rPr>
              <w:t>Otro</w:t>
            </w:r>
            <w:r w:rsidR="009F433A" w:rsidRPr="00114302">
              <w:rPr>
                <w:bCs/>
              </w:rPr>
              <w:t>”.</w:t>
            </w:r>
          </w:p>
          <w:p w14:paraId="49FD1F95" w14:textId="62B7BA75" w:rsidR="00EE5F22" w:rsidRPr="00EE5F22" w:rsidRDefault="00EE5F22" w:rsidP="00EE5F22">
            <w:pPr>
              <w:pStyle w:val="ListBullet3"/>
              <w:numPr>
                <w:ilvl w:val="1"/>
                <w:numId w:val="16"/>
              </w:numPr>
              <w:rPr>
                <w:bCs/>
              </w:rPr>
            </w:pPr>
            <w:r w:rsidRPr="00EE5F22">
              <w:rPr>
                <w:bCs/>
                <w:i/>
                <w:lang w:val="es-ES"/>
              </w:rPr>
              <w:t>Map</w:t>
            </w:r>
            <w:r>
              <w:rPr>
                <w:bCs/>
                <w:i/>
                <w:lang w:val="es-ES"/>
              </w:rPr>
              <w:t xml:space="preserve">a. </w:t>
            </w:r>
          </w:p>
          <w:p w14:paraId="66988ABD" w14:textId="219EBF67" w:rsidR="00EE5F22" w:rsidRPr="00EE5F22" w:rsidRDefault="00EE5F22" w:rsidP="00EE5F22">
            <w:pPr>
              <w:pStyle w:val="ListBullet3"/>
              <w:numPr>
                <w:ilvl w:val="2"/>
                <w:numId w:val="16"/>
              </w:numPr>
              <w:rPr>
                <w:bCs/>
              </w:rPr>
            </w:pPr>
            <w:r w:rsidRPr="00EE5F22">
              <w:rPr>
                <w:bCs/>
                <w:u w:val="single"/>
                <w:lang w:val="es-ES"/>
              </w:rPr>
              <w:lastRenderedPageBreak/>
              <w:t>Condición</w:t>
            </w:r>
            <w:r w:rsidRPr="00EE5F22">
              <w:rPr>
                <w:bCs/>
              </w:rPr>
              <w:t xml:space="preserve">: Se muestra si el tipo de ubicación </w:t>
            </w:r>
            <w:r>
              <w:rPr>
                <w:bCs/>
              </w:rPr>
              <w:t>es Dirección o Tramo</w:t>
            </w:r>
            <w:r w:rsidRPr="00EE5F22">
              <w:rPr>
                <w:bCs/>
              </w:rPr>
              <w:t>.</w:t>
            </w:r>
            <w:r>
              <w:rPr>
                <w:bCs/>
              </w:rPr>
              <w:t xml:space="preserve"> Muestra el domicilio ingresado y, en caso de tramo, el recorrido entre ambos puntos.  </w:t>
            </w:r>
          </w:p>
          <w:p w14:paraId="351DA4A4" w14:textId="30BCB398" w:rsidR="00B343B7" w:rsidRPr="00114302" w:rsidRDefault="00B343B7" w:rsidP="00B343B7">
            <w:pPr>
              <w:pStyle w:val="ListBullet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Expedientes </w:t>
            </w:r>
            <w:r w:rsidRPr="00B343B7">
              <w:rPr>
                <w:bCs/>
              </w:rPr>
              <w:t>(sección).</w:t>
            </w:r>
          </w:p>
          <w:p w14:paraId="25D0A020" w14:textId="3FAE5C0B" w:rsidR="00B343B7" w:rsidRPr="00E10F9E" w:rsidRDefault="00E10F9E" w:rsidP="00E10F9E">
            <w:pPr>
              <w:pStyle w:val="ListBullet"/>
              <w:numPr>
                <w:ilvl w:val="1"/>
                <w:numId w:val="13"/>
              </w:numPr>
              <w:spacing w:before="60" w:after="60" w:line="240" w:lineRule="auto"/>
              <w:contextualSpacing w:val="0"/>
            </w:pPr>
            <w:r w:rsidRPr="006E7045">
              <w:rPr>
                <w:b/>
              </w:rPr>
              <w:t xml:space="preserve">Agregar </w:t>
            </w:r>
            <w:r>
              <w:rPr>
                <w:b/>
              </w:rPr>
              <w:t xml:space="preserve">expediente </w:t>
            </w:r>
            <w:r w:rsidRPr="006E7045">
              <w:t>(Opción).</w:t>
            </w:r>
            <w:r>
              <w:t xml:space="preserve"> </w:t>
            </w:r>
            <w:r w:rsidRPr="002A580B">
              <w:t>Ver curso alternativo II.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3DE3712B" w14:textId="4F8B1851" w:rsidR="00A1172B" w:rsidRPr="00A1172B" w:rsidRDefault="00A1172B" w:rsidP="00341E9D">
            <w:pPr>
              <w:pStyle w:val="StyleListBulletBold"/>
            </w:pPr>
            <w:r w:rsidRPr="00A1172B">
              <w:t>Guardar</w:t>
            </w:r>
            <w:r w:rsidR="00E10F9E">
              <w:t xml:space="preserve"> obra</w:t>
            </w:r>
          </w:p>
          <w:p w14:paraId="59795144" w14:textId="786DAD77" w:rsidR="00A1172B" w:rsidRPr="00A1172B" w:rsidRDefault="00A1172B" w:rsidP="00341E9D">
            <w:pPr>
              <w:pStyle w:val="StyleListBulletBold"/>
            </w:pPr>
            <w:r w:rsidRPr="00A1172B">
              <w:t>Cancelar</w:t>
            </w:r>
            <w:r w:rsidR="00E10F9E">
              <w:t xml:space="preserve"> cambios. </w:t>
            </w:r>
            <w:r w:rsidR="00E10F9E" w:rsidRPr="00E10F9E">
              <w:rPr>
                <w:b w:val="0"/>
              </w:rPr>
              <w:t>El sistema muestra un mensaje de advertencia: “Se van a perder los cambios que no se hayan guardado. ¿Continuar?”. El usuario acepta el mensaje. El sistema descarta los cambios y cierra el formulario.</w:t>
            </w:r>
          </w:p>
          <w:p w14:paraId="1E2F84F5" w14:textId="3C5E2B3C" w:rsidR="00A87121" w:rsidRPr="00C31EBA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actor completa los campos y selección la opción para guardar </w:t>
            </w:r>
            <w:r w:rsidR="00E10F9E">
              <w:rPr>
                <w:lang w:val="es-AR"/>
              </w:rPr>
              <w:t>la obra.</w:t>
            </w:r>
          </w:p>
          <w:p w14:paraId="429716FD" w14:textId="77777777" w:rsidR="00E10F9E" w:rsidRPr="00875A2C" w:rsidRDefault="00E10F9E" w:rsidP="00E10F9E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875A2C">
              <w:rPr>
                <w:lang w:val="es-ES"/>
              </w:rPr>
              <w:t>El sistema realiza las siguientes validaciones:</w:t>
            </w:r>
          </w:p>
          <w:p w14:paraId="3959C1D3" w14:textId="24885E1F" w:rsidR="00E10F9E" w:rsidRPr="00505D33" w:rsidRDefault="00E10F9E" w:rsidP="00E10F9E">
            <w:pPr>
              <w:pStyle w:val="ListBullet"/>
            </w:pPr>
            <w:r w:rsidRPr="00505D33">
              <w:t xml:space="preserve">VAL 1:  verifica que </w:t>
            </w:r>
            <w:r>
              <w:t>el campo “Nombre”</w:t>
            </w:r>
            <w:r w:rsidRPr="00505D33">
              <w:t xml:space="preserve"> </w:t>
            </w:r>
            <w:r w:rsidR="002A580B">
              <w:t xml:space="preserve">de la obra y “Nombre del hito” </w:t>
            </w:r>
            <w:r w:rsidRPr="00505D33">
              <w:t>se encuentre</w:t>
            </w:r>
            <w:r w:rsidR="002A580B">
              <w:t>n</w:t>
            </w:r>
            <w:r w:rsidRPr="00505D33">
              <w:t xml:space="preserve"> compl</w:t>
            </w:r>
            <w:r>
              <w:t>eto</w:t>
            </w:r>
            <w:r w:rsidR="002A580B">
              <w:t>s</w:t>
            </w:r>
            <w:r w:rsidRPr="00505D33">
              <w:t>:</w:t>
            </w:r>
          </w:p>
          <w:p w14:paraId="436D944B" w14:textId="77777777" w:rsidR="00E10F9E" w:rsidRPr="00505D33" w:rsidRDefault="00E10F9E" w:rsidP="00E10F9E">
            <w:pPr>
              <w:pStyle w:val="ListBullet"/>
              <w:numPr>
                <w:ilvl w:val="1"/>
                <w:numId w:val="13"/>
              </w:numPr>
            </w:pPr>
            <w:r w:rsidRPr="00505D33">
              <w:t>RES 1.1: El sistema muestra un mensaje de erro</w:t>
            </w:r>
            <w:r>
              <w:t>r: “</w:t>
            </w:r>
            <w:r w:rsidRPr="00505D33">
              <w:t>Este campo es obligatorio”.</w:t>
            </w:r>
            <w:r>
              <w:t>”</w:t>
            </w:r>
          </w:p>
          <w:p w14:paraId="3A45B92B" w14:textId="380965EE" w:rsidR="001407D1" w:rsidRDefault="001407D1" w:rsidP="001407D1">
            <w:pPr>
              <w:pStyle w:val="ListBullet"/>
            </w:pPr>
            <w:r>
              <w:t>VAL 2: verifica no haya otra obra en el mismo proyecto con el mismo nombre:</w:t>
            </w:r>
          </w:p>
          <w:p w14:paraId="1FDD6EEE" w14:textId="35C96496" w:rsidR="001407D1" w:rsidRDefault="001407D1" w:rsidP="001407D1">
            <w:pPr>
              <w:pStyle w:val="ListBullet"/>
              <w:numPr>
                <w:ilvl w:val="1"/>
                <w:numId w:val="13"/>
              </w:numPr>
            </w:pPr>
            <w:r>
              <w:t>RES 2.1: El sistema muestra un mensaje de error: “Ya hay otra Obra con el mismo Nombre.”</w:t>
            </w:r>
          </w:p>
          <w:p w14:paraId="67908972" w14:textId="5B981C0C" w:rsidR="001407D1" w:rsidRPr="00A76AFF" w:rsidRDefault="001407D1" w:rsidP="00A76AFF">
            <w:pPr>
              <w:pStyle w:val="ListBullet"/>
              <w:spacing w:before="120" w:line="240" w:lineRule="auto"/>
              <w:contextualSpacing w:val="0"/>
            </w:pPr>
            <w:r w:rsidRPr="00A76AFF">
              <w:t xml:space="preserve">VAL </w:t>
            </w:r>
            <w:r w:rsidR="00A76AFF">
              <w:t>3</w:t>
            </w:r>
            <w:r w:rsidRPr="00A76AFF">
              <w:t>: verifica no haya otr</w:t>
            </w:r>
            <w:r w:rsidR="00A76AFF">
              <w:t xml:space="preserve">o hito en la misma obra </w:t>
            </w:r>
            <w:r w:rsidRPr="00A76AFF">
              <w:t>con el mismo nombre:</w:t>
            </w:r>
          </w:p>
          <w:p w14:paraId="6F3E6AA5" w14:textId="3BB0BC7D" w:rsidR="00A76AFF" w:rsidRDefault="001407D1" w:rsidP="00A76AFF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A76AFF">
              <w:t xml:space="preserve">RES </w:t>
            </w:r>
            <w:r w:rsidR="00A76AFF">
              <w:t>3</w:t>
            </w:r>
            <w:r w:rsidRPr="00A76AFF">
              <w:t>.1: El sistema muestra u</w:t>
            </w:r>
            <w:r w:rsidR="00A76AFF" w:rsidRPr="00A76AFF">
              <w:t>n mensaje de error: “Ya hay otra Obra con el mismo Nombre</w:t>
            </w:r>
            <w:r w:rsidR="00A76AFF">
              <w:t>.”</w:t>
            </w:r>
          </w:p>
          <w:p w14:paraId="5DDED683" w14:textId="403A9D12" w:rsidR="00E10F9E" w:rsidRPr="00875A2C" w:rsidRDefault="00E10F9E" w:rsidP="00E10F9E">
            <w:pPr>
              <w:pStyle w:val="ListBullet"/>
              <w:spacing w:before="120" w:line="240" w:lineRule="auto"/>
              <w:contextualSpacing w:val="0"/>
            </w:pPr>
            <w:r w:rsidRPr="00875A2C">
              <w:t xml:space="preserve">VAL </w:t>
            </w:r>
            <w:r w:rsidR="00A76AFF">
              <w:t>4</w:t>
            </w:r>
            <w:r w:rsidRPr="00875A2C">
              <w:t xml:space="preserve">: </w:t>
            </w:r>
            <w:r>
              <w:t xml:space="preserve">para cada hito, </w:t>
            </w:r>
            <w:r w:rsidRPr="00875A2C">
              <w:t xml:space="preserve">verifica que la </w:t>
            </w:r>
            <w:r w:rsidRPr="00875A2C">
              <w:rPr>
                <w:i/>
              </w:rPr>
              <w:t>fecha de</w:t>
            </w:r>
            <w:r>
              <w:rPr>
                <w:i/>
              </w:rPr>
              <w:t xml:space="preserve"> inicio y de fin </w:t>
            </w:r>
            <w:r w:rsidRPr="00D36D5B">
              <w:t xml:space="preserve">se encuentren dentro de las fechas de </w:t>
            </w:r>
            <w:r w:rsidRPr="00D36D5B">
              <w:rPr>
                <w:i/>
              </w:rPr>
              <w:t>inicio y fin del proyecto</w:t>
            </w:r>
            <w:r w:rsidRPr="00875A2C">
              <w:t>:</w:t>
            </w:r>
          </w:p>
          <w:p w14:paraId="48D8548D" w14:textId="16B68D8F" w:rsidR="00E10F9E" w:rsidRPr="00875A2C" w:rsidRDefault="00E10F9E" w:rsidP="00E10F9E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875A2C">
              <w:t xml:space="preserve">RES </w:t>
            </w:r>
            <w:r w:rsidR="00A76AFF">
              <w:t>4</w:t>
            </w:r>
            <w:r w:rsidRPr="00875A2C">
              <w:t>.1: El sistema muestra un mensaje de error: “</w:t>
            </w:r>
            <w:r>
              <w:t>Las fechas del hito son inconsistentes con las del proyecto (</w:t>
            </w:r>
            <w:proofErr w:type="spellStart"/>
            <w:r w:rsidRPr="00D36D5B">
              <w:rPr>
                <w:i/>
              </w:rPr>
              <w:t>dd</w:t>
            </w:r>
            <w:proofErr w:type="spellEnd"/>
            <w:r>
              <w:t>/</w:t>
            </w:r>
            <w:r w:rsidRPr="00D36D5B">
              <w:rPr>
                <w:i/>
              </w:rPr>
              <w:t>mm</w:t>
            </w:r>
            <w:r>
              <w:t>/</w:t>
            </w:r>
            <w:proofErr w:type="spellStart"/>
            <w:r w:rsidRPr="00D36D5B">
              <w:rPr>
                <w:i/>
              </w:rPr>
              <w:t>aaaa</w:t>
            </w:r>
            <w:proofErr w:type="spellEnd"/>
            <w:r>
              <w:t xml:space="preserve"> – </w:t>
            </w:r>
            <w:proofErr w:type="spellStart"/>
            <w:r w:rsidRPr="00D36D5B">
              <w:rPr>
                <w:i/>
              </w:rPr>
              <w:t>dd</w:t>
            </w:r>
            <w:proofErr w:type="spellEnd"/>
            <w:r>
              <w:t>/</w:t>
            </w:r>
            <w:r w:rsidRPr="00D36D5B">
              <w:rPr>
                <w:i/>
              </w:rPr>
              <w:t>mm</w:t>
            </w:r>
            <w:r>
              <w:t>/</w:t>
            </w:r>
            <w:proofErr w:type="spellStart"/>
            <w:r w:rsidRPr="00D36D5B">
              <w:rPr>
                <w:i/>
              </w:rPr>
              <w:t>aaaa</w:t>
            </w:r>
            <w:proofErr w:type="spellEnd"/>
            <w:r>
              <w:t>)”, donde las fechas del mensaje son las fechas del proyecto.</w:t>
            </w:r>
          </w:p>
          <w:p w14:paraId="2E3093D1" w14:textId="5635B500" w:rsidR="00E10F9E" w:rsidRPr="00D36D5B" w:rsidRDefault="00E10F9E" w:rsidP="00E10F9E">
            <w:pPr>
              <w:pStyle w:val="ListBullet"/>
              <w:spacing w:before="120" w:line="240" w:lineRule="auto"/>
              <w:contextualSpacing w:val="0"/>
            </w:pPr>
            <w:r>
              <w:t xml:space="preserve">VAL </w:t>
            </w:r>
            <w:r w:rsidR="00A76AFF">
              <w:t>5</w:t>
            </w:r>
            <w:r w:rsidRPr="00875A2C">
              <w:t xml:space="preserve">: </w:t>
            </w:r>
            <w:r w:rsidRPr="00D36D5B">
              <w:t xml:space="preserve">para cada hito, verifica que la </w:t>
            </w:r>
            <w:r w:rsidRPr="00D36D5B">
              <w:rPr>
                <w:i/>
              </w:rPr>
              <w:t>fecha de fin</w:t>
            </w:r>
            <w:r w:rsidRPr="00D36D5B">
              <w:t xml:space="preserve"> ingresada sea mayor a la </w:t>
            </w:r>
            <w:r w:rsidRPr="00D36D5B">
              <w:rPr>
                <w:i/>
              </w:rPr>
              <w:t>fecha de inicio</w:t>
            </w:r>
            <w:r w:rsidRPr="00D36D5B">
              <w:t>:</w:t>
            </w:r>
          </w:p>
          <w:p w14:paraId="18A396AA" w14:textId="3B695E4B" w:rsidR="00E10F9E" w:rsidRDefault="00E10F9E" w:rsidP="00E10F9E">
            <w:pPr>
              <w:pStyle w:val="ListBullet"/>
              <w:numPr>
                <w:ilvl w:val="1"/>
                <w:numId w:val="13"/>
              </w:numPr>
            </w:pPr>
            <w:r w:rsidRPr="00D36D5B">
              <w:t xml:space="preserve">RES </w:t>
            </w:r>
            <w:r w:rsidR="00A76AFF">
              <w:t>5</w:t>
            </w:r>
            <w:r w:rsidRPr="00D36D5B">
              <w:t>.1: El sistema muestra un mensaje de error: “La fecha de fin debe ser posterior a la fecha de inicio”.</w:t>
            </w:r>
          </w:p>
          <w:p w14:paraId="72DB49DB" w14:textId="1575A808" w:rsidR="00E10F9E" w:rsidRPr="00E10F9E" w:rsidRDefault="00E10F9E" w:rsidP="00E10F9E">
            <w:pPr>
              <w:pStyle w:val="ListBullet"/>
            </w:pPr>
            <w:r w:rsidRPr="00E10F9E">
              <w:t xml:space="preserve">VAL </w:t>
            </w:r>
            <w:r w:rsidR="00A76AFF">
              <w:t>6</w:t>
            </w:r>
            <w:r w:rsidRPr="00E10F9E">
              <w:t xml:space="preserve">: verifica que </w:t>
            </w:r>
            <w:r w:rsidR="00446BF6">
              <w:t>todos los campos obligatorios se encuentre completos</w:t>
            </w:r>
            <w:r w:rsidRPr="00E10F9E">
              <w:t>.</w:t>
            </w:r>
          </w:p>
          <w:p w14:paraId="61AD393D" w14:textId="11BFC8B8" w:rsidR="00E10F9E" w:rsidRPr="00E10F9E" w:rsidRDefault="00E10F9E" w:rsidP="00E10F9E">
            <w:pPr>
              <w:pStyle w:val="ListBullet"/>
              <w:numPr>
                <w:ilvl w:val="1"/>
                <w:numId w:val="13"/>
              </w:numPr>
            </w:pPr>
            <w:r w:rsidRPr="00E10F9E">
              <w:t xml:space="preserve">RES </w:t>
            </w:r>
            <w:r w:rsidR="00A76AFF">
              <w:t>6</w:t>
            </w:r>
            <w:r w:rsidRPr="00E10F9E">
              <w:t xml:space="preserve">.1: Si se cumplen, el sistema guardará </w:t>
            </w:r>
            <w:r w:rsidR="00446BF6">
              <w:t>la obra</w:t>
            </w:r>
            <w:r w:rsidRPr="00E10F9E">
              <w:t xml:space="preserve"> con estado “Completo”</w:t>
            </w:r>
          </w:p>
          <w:p w14:paraId="081F1496" w14:textId="332C3C83" w:rsidR="00E10F9E" w:rsidRDefault="00E10F9E" w:rsidP="00E10F9E">
            <w:pPr>
              <w:pStyle w:val="ListBullet"/>
              <w:numPr>
                <w:ilvl w:val="1"/>
                <w:numId w:val="13"/>
              </w:numPr>
            </w:pPr>
            <w:r w:rsidRPr="00E10F9E">
              <w:t xml:space="preserve">RES </w:t>
            </w:r>
            <w:r w:rsidR="00A76AFF">
              <w:t>6</w:t>
            </w:r>
            <w:r w:rsidRPr="00E10F9E">
              <w:t xml:space="preserve">.2: Si no se cumplen, el sistema guardará </w:t>
            </w:r>
            <w:r w:rsidR="00446BF6" w:rsidRPr="00446BF6">
              <w:t xml:space="preserve">la obra con estado </w:t>
            </w:r>
            <w:r w:rsidRPr="00E10F9E">
              <w:t>“Incompleto”</w:t>
            </w:r>
          </w:p>
          <w:p w14:paraId="690D7665" w14:textId="2E34ABE7" w:rsidR="003A421F" w:rsidRPr="003A421F" w:rsidRDefault="003A421F" w:rsidP="003A421F">
            <w:pPr>
              <w:pStyle w:val="ListBullet"/>
            </w:pPr>
            <w:r w:rsidRPr="003A421F">
              <w:t xml:space="preserve">VAL </w:t>
            </w:r>
            <w:r>
              <w:t>7</w:t>
            </w:r>
            <w:r w:rsidRPr="003A421F">
              <w:t xml:space="preserve">: </w:t>
            </w:r>
            <w:r>
              <w:t>verifica que los campos de domicilio tengan un dato válido (domicilio, desde, hasta) mediante el servicio de</w:t>
            </w:r>
            <w:r w:rsidRPr="003A421F">
              <w:t xml:space="preserve"> normalización del domicilio de la </w:t>
            </w:r>
            <w:r>
              <w:t>USIG</w:t>
            </w:r>
            <w:r w:rsidRPr="003A421F">
              <w:t>.</w:t>
            </w:r>
          </w:p>
          <w:p w14:paraId="4483DF53" w14:textId="34FC5C77" w:rsidR="003A421F" w:rsidRPr="003A421F" w:rsidRDefault="003A421F" w:rsidP="003A421F">
            <w:pPr>
              <w:pStyle w:val="ListBullet"/>
              <w:numPr>
                <w:ilvl w:val="1"/>
                <w:numId w:val="13"/>
              </w:numPr>
            </w:pPr>
            <w:r w:rsidRPr="003A421F">
              <w:t xml:space="preserve">RES </w:t>
            </w:r>
            <w:r>
              <w:t>7</w:t>
            </w:r>
            <w:r w:rsidRPr="003A421F">
              <w:t>.1: Si no se pudo determinar ningún</w:t>
            </w:r>
            <w:r w:rsidR="00C4573F">
              <w:t xml:space="preserve"> domicilio, se muestra un mensaje de error de USIG.</w:t>
            </w:r>
          </w:p>
          <w:p w14:paraId="121B5CCE" w14:textId="0EDBE3DF" w:rsidR="003A421F" w:rsidRPr="003A421F" w:rsidRDefault="003A421F" w:rsidP="003A421F">
            <w:pPr>
              <w:pStyle w:val="ListBullet"/>
              <w:numPr>
                <w:ilvl w:val="1"/>
                <w:numId w:val="13"/>
              </w:numPr>
            </w:pPr>
            <w:r>
              <w:t>RES 7</w:t>
            </w:r>
            <w:r w:rsidRPr="003A421F">
              <w:t>.2: Si se detectaron varios domicilios que coi</w:t>
            </w:r>
            <w:r>
              <w:t>nciden, ver curso alternativo I</w:t>
            </w:r>
            <w:r w:rsidR="00C4573F">
              <w:t>II</w:t>
            </w:r>
            <w:r w:rsidRPr="003A421F">
              <w:t>.</w:t>
            </w:r>
          </w:p>
          <w:p w14:paraId="2AEE6C4C" w14:textId="40AD0DF4" w:rsidR="003A421F" w:rsidRDefault="003A421F" w:rsidP="00EE5F22">
            <w:pPr>
              <w:pStyle w:val="ListBullet"/>
              <w:numPr>
                <w:ilvl w:val="1"/>
                <w:numId w:val="13"/>
              </w:numPr>
            </w:pPr>
            <w:r>
              <w:t>RES 7</w:t>
            </w:r>
            <w:r w:rsidRPr="003A421F">
              <w:t>.3: Si no se pudo conectar al servicio de la ASI, se muestra un mensaje de error “En estos momentos no podemos validar el domicilio,</w:t>
            </w:r>
            <w:r>
              <w:t xml:space="preserve"> por favor </w:t>
            </w:r>
            <w:proofErr w:type="spellStart"/>
            <w:r>
              <w:t>intentalo</w:t>
            </w:r>
            <w:proofErr w:type="spellEnd"/>
            <w:r>
              <w:t xml:space="preserve"> más tarde.</w:t>
            </w:r>
            <w:r w:rsidRPr="003A421F">
              <w:t>”.</w:t>
            </w:r>
          </w:p>
          <w:p w14:paraId="6F1483F8" w14:textId="77777777" w:rsidR="00E10F9E" w:rsidRPr="00D36D5B" w:rsidRDefault="00E10F9E" w:rsidP="00E10F9E">
            <w:pPr>
              <w:numPr>
                <w:ilvl w:val="0"/>
                <w:numId w:val="14"/>
              </w:numPr>
            </w:pPr>
            <w:r w:rsidRPr="00D36D5B">
              <w:t>El sistema realiza las siguientes acciones:</w:t>
            </w:r>
          </w:p>
          <w:p w14:paraId="79229F7E" w14:textId="77777777" w:rsidR="00E10F9E" w:rsidRDefault="00E10F9E" w:rsidP="00E10F9E">
            <w:pPr>
              <w:pStyle w:val="ListParagraph"/>
            </w:pPr>
            <w:r w:rsidRPr="00D36D5B">
              <w:t xml:space="preserve">Cierra el </w:t>
            </w:r>
            <w:r>
              <w:t>modal</w:t>
            </w:r>
            <w:r w:rsidRPr="00D36D5B">
              <w:t>.</w:t>
            </w:r>
          </w:p>
          <w:p w14:paraId="505EAB78" w14:textId="77777777" w:rsidR="000E048D" w:rsidRDefault="00E10F9E" w:rsidP="00E10F9E">
            <w:pPr>
              <w:pStyle w:val="ListParagraph"/>
              <w:rPr>
                <w:lang w:val="es-AR"/>
              </w:rPr>
            </w:pPr>
            <w:r w:rsidRPr="00E10F9E">
              <w:rPr>
                <w:lang w:val="es-AR"/>
              </w:rPr>
              <w:t>Actualiza la lista de hitos</w:t>
            </w:r>
            <w:r>
              <w:rPr>
                <w:lang w:val="es-AR"/>
              </w:rPr>
              <w:t xml:space="preserve"> </w:t>
            </w:r>
            <w:r w:rsidRPr="00E10F9E">
              <w:rPr>
                <w:lang w:val="es-AR"/>
              </w:rPr>
              <w:t>y el estado de completitud de las obras si corresponde (Incompleto/Completo). Los cambios se registrarán al guardar el proyecto.</w:t>
            </w:r>
            <w:r w:rsidR="002A580B">
              <w:rPr>
                <w:lang w:val="es-AR"/>
              </w:rPr>
              <w:t xml:space="preserve"> </w:t>
            </w:r>
          </w:p>
          <w:p w14:paraId="0EBEAB37" w14:textId="466D22DB" w:rsidR="002A580B" w:rsidRPr="00E10F9E" w:rsidRDefault="002A580B" w:rsidP="002A580B">
            <w:pPr>
              <w:numPr>
                <w:ilvl w:val="0"/>
                <w:numId w:val="14"/>
              </w:numPr>
            </w:pPr>
            <w:r w:rsidRPr="002A580B">
              <w:t>El flujo continúa en el curso normal del caso de uso</w:t>
            </w:r>
            <w:r>
              <w:t xml:space="preserve"> “PRO05_IngresandoDetalleDeProyecto”.</w:t>
            </w:r>
            <w:r w:rsidRPr="002A580B">
              <w:t xml:space="preserve"> Los cambios se registrarán al guardar el proyecto.</w:t>
            </w:r>
          </w:p>
        </w:tc>
      </w:tr>
      <w:tr w:rsidR="005C4DD3" w:rsidRPr="003A0BD9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15D21AC6" w:rsidR="005C4DD3" w:rsidRDefault="005C4DD3" w:rsidP="002A580B">
            <w:pPr>
              <w:pStyle w:val="TituloGrilla"/>
            </w:pPr>
            <w:r w:rsidRPr="005C4DD3">
              <w:lastRenderedPageBreak/>
              <w:t xml:space="preserve">curso alternativo i </w:t>
            </w:r>
            <w:r>
              <w:t>–</w:t>
            </w:r>
            <w:r w:rsidRPr="005C4DD3">
              <w:t xml:space="preserve"> </w:t>
            </w:r>
            <w:r w:rsidR="002A580B">
              <w:t>Agregar hito de obra</w:t>
            </w:r>
          </w:p>
        </w:tc>
      </w:tr>
      <w:tr w:rsidR="005C4DD3" w:rsidRPr="003A0BD9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4763539F" w14:textId="71668565" w:rsidR="002A580B" w:rsidRDefault="002A580B" w:rsidP="00ED571B">
            <w:pPr>
              <w:numPr>
                <w:ilvl w:val="0"/>
                <w:numId w:val="32"/>
              </w:numPr>
            </w:pPr>
            <w:r>
              <w:lastRenderedPageBreak/>
              <w:t>El actor selecciona la opción para agregar un hito.</w:t>
            </w:r>
          </w:p>
          <w:p w14:paraId="05185BEC" w14:textId="2766044E" w:rsidR="002A580B" w:rsidRDefault="002A580B" w:rsidP="00ED571B">
            <w:pPr>
              <w:numPr>
                <w:ilvl w:val="0"/>
                <w:numId w:val="32"/>
              </w:numPr>
            </w:pPr>
            <w:r>
              <w:t>El sistema muestra una nueva fila en la lista de hitos con los siguientes campos y opciones:</w:t>
            </w:r>
          </w:p>
          <w:p w14:paraId="0F6349B0" w14:textId="5B29FE60" w:rsidR="002A580B" w:rsidRDefault="002A580B" w:rsidP="002A580B">
            <w:pPr>
              <w:pStyle w:val="ListParagraph"/>
              <w:rPr>
                <w:bCs/>
                <w:lang w:val="es-AR"/>
              </w:rPr>
            </w:pPr>
            <w:r w:rsidRPr="002A580B">
              <w:rPr>
                <w:b/>
                <w:bCs/>
                <w:lang w:val="es-AR"/>
              </w:rPr>
              <w:t>Hito de obra</w:t>
            </w:r>
            <w:r w:rsidRPr="002A580B">
              <w:rPr>
                <w:bCs/>
                <w:lang w:val="es-AR"/>
              </w:rPr>
              <w:t xml:space="preserve"> (Texto alfanumérico, 512 caracteres, </w:t>
            </w:r>
            <w:r w:rsidRPr="002A580B">
              <w:rPr>
                <w:bCs/>
                <w:lang w:val="es-ES"/>
              </w:rPr>
              <w:t>obligatorio</w:t>
            </w:r>
            <w:r w:rsidRPr="002A580B">
              <w:rPr>
                <w:bCs/>
                <w:lang w:val="es-AR"/>
              </w:rPr>
              <w:t>, modificable).</w:t>
            </w:r>
          </w:p>
          <w:p w14:paraId="1BB143BF" w14:textId="62D6193D" w:rsidR="002A580B" w:rsidRPr="002A580B" w:rsidRDefault="002A580B" w:rsidP="002A580B">
            <w:pPr>
              <w:pStyle w:val="ListParagraph"/>
              <w:rPr>
                <w:bCs/>
                <w:lang w:val="es-AR"/>
              </w:rPr>
            </w:pPr>
            <w:r w:rsidRPr="002A580B">
              <w:rPr>
                <w:b/>
                <w:bCs/>
                <w:lang w:val="es-ES"/>
              </w:rPr>
              <w:t>Fecha de inicio</w:t>
            </w:r>
            <w:r w:rsidRPr="002A580B">
              <w:rPr>
                <w:bCs/>
                <w:lang w:val="es-ES"/>
              </w:rPr>
              <w:t xml:space="preserve"> (Fecha, obligatorio, modificable).</w:t>
            </w:r>
          </w:p>
          <w:p w14:paraId="3355006E" w14:textId="26EEDBB7" w:rsidR="002A580B" w:rsidRPr="002A580B" w:rsidRDefault="002A580B" w:rsidP="002A580B">
            <w:pPr>
              <w:pStyle w:val="ListParagraph"/>
              <w:rPr>
                <w:bCs/>
                <w:lang w:val="es-AR"/>
              </w:rPr>
            </w:pPr>
            <w:r w:rsidRPr="002A580B">
              <w:rPr>
                <w:b/>
                <w:bCs/>
                <w:lang w:val="es-ES"/>
              </w:rPr>
              <w:t>Fecha de fin</w:t>
            </w:r>
            <w:r w:rsidRPr="002A580B">
              <w:rPr>
                <w:bCs/>
                <w:lang w:val="es-ES"/>
              </w:rPr>
              <w:t xml:space="preserve"> (Fecha, obligatorio, modificable).</w:t>
            </w:r>
          </w:p>
          <w:p w14:paraId="45E0A130" w14:textId="2746F3AD" w:rsidR="002A580B" w:rsidRPr="002A580B" w:rsidRDefault="002A580B" w:rsidP="002A580B">
            <w:pPr>
              <w:pStyle w:val="ListParagraph"/>
              <w:rPr>
                <w:bCs/>
                <w:lang w:val="es-AR"/>
              </w:rPr>
            </w:pPr>
            <w:r w:rsidRPr="002A580B">
              <w:rPr>
                <w:bCs/>
                <w:i/>
                <w:lang w:val="es-AR"/>
              </w:rPr>
              <w:t>Eliminar</w:t>
            </w:r>
            <w:r w:rsidRPr="002A580B">
              <w:rPr>
                <w:b/>
                <w:bCs/>
                <w:lang w:val="es-AR"/>
              </w:rPr>
              <w:t xml:space="preserve"> </w:t>
            </w:r>
            <w:r w:rsidRPr="002A580B">
              <w:rPr>
                <w:bCs/>
                <w:lang w:val="es-AR"/>
              </w:rPr>
              <w:t xml:space="preserve">(opción). El sistema muestra un mensaje de advertencia: “Se va a eliminar el </w:t>
            </w:r>
            <w:r>
              <w:rPr>
                <w:bCs/>
                <w:lang w:val="es-AR"/>
              </w:rPr>
              <w:t>hito</w:t>
            </w:r>
            <w:r w:rsidRPr="002A580B">
              <w:rPr>
                <w:bCs/>
                <w:lang w:val="es-AR"/>
              </w:rPr>
              <w:t>. ¿Continuar?”</w:t>
            </w:r>
            <w:r>
              <w:rPr>
                <w:bCs/>
                <w:lang w:val="es-AR"/>
              </w:rPr>
              <w:t>. El actor acepta el mensaje y el sistema elimina la fila.</w:t>
            </w:r>
          </w:p>
          <w:p w14:paraId="0FBFDDF6" w14:textId="447FC7B2" w:rsidR="002A580B" w:rsidRDefault="002A580B" w:rsidP="00ED571B">
            <w:pPr>
              <w:numPr>
                <w:ilvl w:val="0"/>
                <w:numId w:val="32"/>
              </w:numPr>
            </w:pPr>
            <w:r>
              <w:t xml:space="preserve">El actor completa los campos. </w:t>
            </w:r>
          </w:p>
          <w:p w14:paraId="6EB447AC" w14:textId="0D2376E2" w:rsidR="005C4DD3" w:rsidRDefault="002A580B" w:rsidP="00ED571B">
            <w:pPr>
              <w:numPr>
                <w:ilvl w:val="0"/>
                <w:numId w:val="32"/>
              </w:numPr>
            </w:pPr>
            <w:r>
              <w:t>El flujo continúa en el curso normal del caso de uso.</w:t>
            </w:r>
          </w:p>
        </w:tc>
      </w:tr>
      <w:tr w:rsidR="00EE3C1F" w:rsidRPr="003A0BD9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73A7F2E9" w:rsidR="00EE3C1F" w:rsidRPr="003A0BD9" w:rsidRDefault="005C4DD3" w:rsidP="002A580B">
            <w:pPr>
              <w:pStyle w:val="TituloGrilla"/>
            </w:pPr>
            <w:r>
              <w:t xml:space="preserve">curso alternativo iI </w:t>
            </w:r>
            <w:r w:rsidR="002A580B">
              <w:t>–</w:t>
            </w:r>
            <w:r>
              <w:t xml:space="preserve"> </w:t>
            </w:r>
            <w:r w:rsidR="002A580B">
              <w:t>Agregar expediente</w:t>
            </w:r>
          </w:p>
        </w:tc>
      </w:tr>
      <w:tr w:rsidR="00EE3C1F" w:rsidRPr="00A27D8F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0198AAB" w14:textId="61B18F33" w:rsidR="002A580B" w:rsidRDefault="002A580B" w:rsidP="002A580B">
            <w:pPr>
              <w:numPr>
                <w:ilvl w:val="0"/>
                <w:numId w:val="31"/>
              </w:numPr>
            </w:pPr>
            <w:r>
              <w:t>El actor selecciona la opción para agregar un expediente.</w:t>
            </w:r>
          </w:p>
          <w:p w14:paraId="575ADD9F" w14:textId="1CB04D79" w:rsidR="002A580B" w:rsidRDefault="002A580B" w:rsidP="00031F82">
            <w:pPr>
              <w:numPr>
                <w:ilvl w:val="0"/>
                <w:numId w:val="31"/>
              </w:numPr>
            </w:pPr>
            <w:r>
              <w:t>El sistema muestra una nueva fila en la lista de expedientes con los siguientes campos y opciones:</w:t>
            </w:r>
          </w:p>
          <w:p w14:paraId="1BA37A47" w14:textId="123A2A48" w:rsidR="002A580B" w:rsidRPr="002A580B" w:rsidRDefault="002A580B" w:rsidP="002A580B">
            <w:pPr>
              <w:pStyle w:val="ListBullet"/>
            </w:pPr>
            <w:r w:rsidRPr="002A580B">
              <w:rPr>
                <w:b/>
              </w:rPr>
              <w:t>Descripción</w:t>
            </w:r>
            <w:r w:rsidRPr="002A580B">
              <w:t xml:space="preserve"> (Texto, 512 caracteres, </w:t>
            </w:r>
            <w:r>
              <w:t>obligatorio</w:t>
            </w:r>
            <w:r w:rsidRPr="002A580B">
              <w:t>, modificable).</w:t>
            </w:r>
          </w:p>
          <w:p w14:paraId="6996C5D0" w14:textId="62090564" w:rsidR="002A580B" w:rsidRPr="002A580B" w:rsidRDefault="002A580B" w:rsidP="002A580B">
            <w:pPr>
              <w:pStyle w:val="ListBullet"/>
            </w:pPr>
            <w:r w:rsidRPr="002A580B">
              <w:rPr>
                <w:b/>
              </w:rPr>
              <w:t>Sigla</w:t>
            </w:r>
            <w:r w:rsidRPr="002A580B">
              <w:t xml:space="preserve"> (Texto, 20 caracteres, obligatorio, modificable).</w:t>
            </w:r>
          </w:p>
          <w:p w14:paraId="582FBC77" w14:textId="1D843848" w:rsidR="002A580B" w:rsidRPr="002A580B" w:rsidRDefault="002A580B" w:rsidP="002A580B">
            <w:pPr>
              <w:pStyle w:val="ListBullet"/>
            </w:pPr>
            <w:r w:rsidRPr="002A580B">
              <w:rPr>
                <w:b/>
              </w:rPr>
              <w:t>Número</w:t>
            </w:r>
            <w:r w:rsidRPr="002A580B">
              <w:t xml:space="preserve"> (Numérico, 10 dígitos, obligatorio, modificable).</w:t>
            </w:r>
          </w:p>
          <w:p w14:paraId="3A5DFD65" w14:textId="671FC7AA" w:rsidR="002A580B" w:rsidRPr="006E5DC0" w:rsidRDefault="002A580B" w:rsidP="002A580B">
            <w:pPr>
              <w:pStyle w:val="ListBullet"/>
              <w:rPr>
                <w:strike/>
                <w:color w:val="FF0000"/>
              </w:rPr>
            </w:pPr>
            <w:r w:rsidRPr="006E5DC0">
              <w:rPr>
                <w:b/>
                <w:strike/>
                <w:color w:val="FF0000"/>
              </w:rPr>
              <w:t>Sigla</w:t>
            </w:r>
            <w:r w:rsidRPr="006E5DC0">
              <w:rPr>
                <w:strike/>
                <w:color w:val="FF0000"/>
              </w:rPr>
              <w:t xml:space="preserve"> (Texto, 20 caracteres, obligatorio, modificable).</w:t>
            </w:r>
          </w:p>
          <w:p w14:paraId="42CECF34" w14:textId="18D93895" w:rsidR="002A580B" w:rsidRPr="002A580B" w:rsidRDefault="002A580B" w:rsidP="002A580B">
            <w:pPr>
              <w:pStyle w:val="ListBullet"/>
            </w:pPr>
            <w:r w:rsidRPr="002A580B">
              <w:rPr>
                <w:b/>
              </w:rPr>
              <w:t>Año</w:t>
            </w:r>
            <w:r w:rsidRPr="002A580B">
              <w:t xml:space="preserve"> (Numérico, 4 dígitos, obligatorio, modificable).</w:t>
            </w:r>
          </w:p>
          <w:p w14:paraId="12EFCA9F" w14:textId="5D760BDD" w:rsidR="002A580B" w:rsidRPr="002A580B" w:rsidRDefault="002A580B" w:rsidP="002A580B">
            <w:pPr>
              <w:pStyle w:val="ListBullet"/>
            </w:pPr>
            <w:r w:rsidRPr="002A580B">
              <w:rPr>
                <w:i/>
              </w:rPr>
              <w:t>Eliminar</w:t>
            </w:r>
            <w:r w:rsidRPr="002A580B">
              <w:rPr>
                <w:b/>
              </w:rPr>
              <w:t xml:space="preserve"> </w:t>
            </w:r>
            <w:r w:rsidRPr="002A580B">
              <w:t xml:space="preserve">(opción). </w:t>
            </w:r>
            <w:r w:rsidRPr="002A580B">
              <w:rPr>
                <w:bCs/>
              </w:rPr>
              <w:t xml:space="preserve">El sistema muestra un mensaje de advertencia: “Se va a eliminar el </w:t>
            </w:r>
            <w:r>
              <w:rPr>
                <w:bCs/>
              </w:rPr>
              <w:t>expediente</w:t>
            </w:r>
            <w:r w:rsidRPr="002A580B">
              <w:rPr>
                <w:bCs/>
              </w:rPr>
              <w:t>. ¿Continuar?”. El actor acepta el mensaje y el sistema elimina la fila.</w:t>
            </w:r>
          </w:p>
          <w:p w14:paraId="04483DFA" w14:textId="77777777" w:rsidR="002A580B" w:rsidRDefault="002A580B" w:rsidP="002A580B">
            <w:pPr>
              <w:numPr>
                <w:ilvl w:val="0"/>
                <w:numId w:val="32"/>
              </w:numPr>
            </w:pPr>
            <w:r w:rsidRPr="002A580B">
              <w:t xml:space="preserve">El actor completa los campos. </w:t>
            </w:r>
          </w:p>
          <w:p w14:paraId="1E8C6779" w14:textId="627E588A" w:rsidR="002A580B" w:rsidRPr="00E05520" w:rsidRDefault="002A580B" w:rsidP="002A580B">
            <w:pPr>
              <w:numPr>
                <w:ilvl w:val="0"/>
                <w:numId w:val="32"/>
              </w:numPr>
            </w:pPr>
            <w:r w:rsidRPr="002A580B">
              <w:t>El flujo continúa en el curso normal del caso de uso.</w:t>
            </w:r>
          </w:p>
        </w:tc>
      </w:tr>
      <w:tr w:rsidR="00C4573F" w:rsidRPr="003A0BD9" w14:paraId="58BF933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29951E7E" w14:textId="07FDB1D6" w:rsidR="00C4573F" w:rsidRPr="003A0BD9" w:rsidRDefault="00C4573F" w:rsidP="00C4573F">
            <w:pPr>
              <w:pStyle w:val="TituloGrilla"/>
            </w:pPr>
            <w:r>
              <w:t>Curso alternativo III – Múltiples Domicilios</w:t>
            </w:r>
          </w:p>
        </w:tc>
      </w:tr>
      <w:tr w:rsidR="00C4573F" w:rsidRPr="003A0BD9" w14:paraId="31EB0997" w14:textId="77777777" w:rsidTr="00C45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297AEEF9" w14:textId="77777777" w:rsidR="00C4573F" w:rsidRPr="00C4573F" w:rsidRDefault="00C4573F" w:rsidP="00C4573F">
            <w:pPr>
              <w:numPr>
                <w:ilvl w:val="0"/>
                <w:numId w:val="37"/>
              </w:numPr>
              <w:ind w:left="308" w:hanging="284"/>
            </w:pPr>
            <w:r w:rsidRPr="00C4573F">
              <w:t>El sistema muestra una ventana modal con los siguientes campos y opciones, con la información del edificio que contiene el CUI ingresado, bajo el título “</w:t>
            </w:r>
            <w:r w:rsidRPr="00C4573F">
              <w:rPr>
                <w:b/>
              </w:rPr>
              <w:t>Seleccioná la dirección correcta</w:t>
            </w:r>
            <w:r w:rsidRPr="00C4573F">
              <w:t>”:</w:t>
            </w:r>
          </w:p>
          <w:p w14:paraId="6C2E7D4D" w14:textId="77777777" w:rsidR="00C4573F" w:rsidRPr="00C4573F" w:rsidRDefault="00C4573F" w:rsidP="00C4573F">
            <w:pPr>
              <w:ind w:left="308"/>
              <w:rPr>
                <w:u w:val="single"/>
              </w:rPr>
            </w:pPr>
            <w:r w:rsidRPr="00C4573F">
              <w:rPr>
                <w:u w:val="single"/>
              </w:rPr>
              <w:t>Campos</w:t>
            </w:r>
          </w:p>
          <w:p w14:paraId="4E89F1AD" w14:textId="77777777" w:rsidR="00C4573F" w:rsidRPr="00C4573F" w:rsidRDefault="00C4573F" w:rsidP="00C4573F">
            <w:pPr>
              <w:numPr>
                <w:ilvl w:val="3"/>
                <w:numId w:val="35"/>
              </w:numPr>
            </w:pPr>
            <w:r w:rsidRPr="00C4573F">
              <w:t>Domicilios (Grilla)</w:t>
            </w:r>
          </w:p>
          <w:p w14:paraId="1D0959AF" w14:textId="77777777" w:rsidR="00C4573F" w:rsidRPr="00C4573F" w:rsidRDefault="00C4573F" w:rsidP="00C4573F">
            <w:pPr>
              <w:numPr>
                <w:ilvl w:val="4"/>
                <w:numId w:val="35"/>
              </w:numPr>
              <w:rPr>
                <w:b/>
              </w:rPr>
            </w:pPr>
            <w:r w:rsidRPr="00C4573F">
              <w:rPr>
                <w:i/>
              </w:rPr>
              <w:t>Selección</w:t>
            </w:r>
            <w:r w:rsidRPr="00C4573F">
              <w:t xml:space="preserve"> (radio </w:t>
            </w:r>
            <w:proofErr w:type="spellStart"/>
            <w:r w:rsidRPr="00C4573F">
              <w:t>button</w:t>
            </w:r>
            <w:proofErr w:type="spellEnd"/>
            <w:r w:rsidRPr="00C4573F">
              <w:t>, por defecto vacío, obligatorio).</w:t>
            </w:r>
          </w:p>
          <w:p w14:paraId="0AC24E44" w14:textId="77777777" w:rsidR="00C4573F" w:rsidRPr="00C4573F" w:rsidRDefault="00C4573F" w:rsidP="00C4573F">
            <w:pPr>
              <w:numPr>
                <w:ilvl w:val="4"/>
                <w:numId w:val="35"/>
              </w:numPr>
              <w:rPr>
                <w:b/>
              </w:rPr>
            </w:pPr>
            <w:r w:rsidRPr="00C4573F">
              <w:rPr>
                <w:b/>
              </w:rPr>
              <w:t>Calle</w:t>
            </w:r>
            <w:r w:rsidRPr="00C4573F">
              <w:t xml:space="preserve"> (campo de sólo lectura).</w:t>
            </w:r>
          </w:p>
          <w:p w14:paraId="5B414950" w14:textId="77777777" w:rsidR="00C4573F" w:rsidRPr="00C4573F" w:rsidRDefault="00C4573F" w:rsidP="00C4573F">
            <w:pPr>
              <w:numPr>
                <w:ilvl w:val="4"/>
                <w:numId w:val="35"/>
              </w:numPr>
              <w:rPr>
                <w:b/>
              </w:rPr>
            </w:pPr>
            <w:r w:rsidRPr="00C4573F">
              <w:rPr>
                <w:b/>
              </w:rPr>
              <w:t xml:space="preserve">Altura </w:t>
            </w:r>
            <w:r w:rsidRPr="00C4573F">
              <w:t>(campo de sólo lectura).</w:t>
            </w:r>
          </w:p>
          <w:p w14:paraId="4A089788" w14:textId="77777777" w:rsidR="00C4573F" w:rsidRPr="00C4573F" w:rsidRDefault="00C4573F" w:rsidP="00C4573F">
            <w:pPr>
              <w:ind w:left="308"/>
              <w:rPr>
                <w:u w:val="single"/>
              </w:rPr>
            </w:pPr>
            <w:r w:rsidRPr="00C4573F">
              <w:rPr>
                <w:u w:val="single"/>
              </w:rPr>
              <w:t>Opciones</w:t>
            </w:r>
          </w:p>
          <w:p w14:paraId="09AA1520" w14:textId="77777777" w:rsidR="00C4573F" w:rsidRDefault="00C4573F" w:rsidP="00C4573F">
            <w:pPr>
              <w:numPr>
                <w:ilvl w:val="3"/>
                <w:numId w:val="35"/>
              </w:numPr>
            </w:pPr>
            <w:r w:rsidRPr="00C4573F">
              <w:rPr>
                <w:b/>
              </w:rPr>
              <w:t>Aceptar</w:t>
            </w:r>
            <w:r w:rsidRPr="00C4573F">
              <w:t xml:space="preserve"> (Opción).</w:t>
            </w:r>
          </w:p>
          <w:p w14:paraId="064F7009" w14:textId="5CF93202" w:rsidR="00C4573F" w:rsidRPr="00C4573F" w:rsidRDefault="00C4573F" w:rsidP="00C4573F">
            <w:pPr>
              <w:numPr>
                <w:ilvl w:val="3"/>
                <w:numId w:val="35"/>
              </w:numPr>
            </w:pPr>
            <w:r w:rsidRPr="00C4573F">
              <w:rPr>
                <w:b/>
              </w:rPr>
              <w:t xml:space="preserve">Cancelar </w:t>
            </w:r>
            <w:r w:rsidRPr="00C4573F">
              <w:t>(Opción). El usuario selecciona algún domicilio y selecciona la opción “Aceptar”.</w:t>
            </w:r>
          </w:p>
          <w:p w14:paraId="3089BF38" w14:textId="77777777" w:rsidR="00C4573F" w:rsidRPr="00C4573F" w:rsidRDefault="00C4573F" w:rsidP="00C4573F">
            <w:pPr>
              <w:numPr>
                <w:ilvl w:val="0"/>
                <w:numId w:val="37"/>
              </w:numPr>
              <w:ind w:left="308" w:hanging="284"/>
            </w:pPr>
            <w:r w:rsidRPr="00C4573F">
              <w:t>El sistema realiza las siguientes acciones:</w:t>
            </w:r>
          </w:p>
          <w:p w14:paraId="40107D7E" w14:textId="5656C6AA" w:rsidR="00C4573F" w:rsidRDefault="00C4573F" w:rsidP="00C4573F">
            <w:pPr>
              <w:numPr>
                <w:ilvl w:val="3"/>
                <w:numId w:val="35"/>
              </w:numPr>
            </w:pPr>
            <w:r w:rsidRPr="00C4573F">
              <w:t>Cierra la ventana modal</w:t>
            </w:r>
            <w:r w:rsidR="001C7E5C">
              <w:t>.</w:t>
            </w:r>
          </w:p>
          <w:p w14:paraId="5A105288" w14:textId="77777777" w:rsidR="00C4573F" w:rsidRDefault="00C4573F" w:rsidP="00C4573F">
            <w:pPr>
              <w:numPr>
                <w:ilvl w:val="3"/>
                <w:numId w:val="35"/>
              </w:numPr>
            </w:pPr>
            <w:r w:rsidRPr="00C4573F">
              <w:t>Normaliza los campos Calle y Altura según la dirección seleccionada por el usuario.</w:t>
            </w:r>
          </w:p>
          <w:p w14:paraId="6812BD0A" w14:textId="7237D969" w:rsidR="001C7E5C" w:rsidRPr="003A0BD9" w:rsidRDefault="001C7E5C" w:rsidP="00C4573F">
            <w:pPr>
              <w:numPr>
                <w:ilvl w:val="3"/>
                <w:numId w:val="35"/>
              </w:numPr>
            </w:pPr>
            <w:r>
              <w:t>El flujo continúa en el curso normal del caso de uso.</w:t>
            </w:r>
          </w:p>
        </w:tc>
      </w:tr>
      <w:tr w:rsidR="00C4573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343B0418" w:rsidR="00C4573F" w:rsidRPr="003A0BD9" w:rsidRDefault="00C4573F" w:rsidP="00C4573F">
            <w:pPr>
              <w:pStyle w:val="TituloGrilla"/>
            </w:pPr>
            <w:r w:rsidRPr="003A0BD9"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395D5D2F" w:rsidR="00C4573F" w:rsidRPr="00C4573F" w:rsidRDefault="00ED1970" w:rsidP="00C4573F">
            <w:pPr>
              <w:rPr>
                <w:lang w:val="es-ES_tradnl"/>
              </w:rPr>
            </w:pPr>
            <w:r w:rsidRPr="00ED1970">
              <w:rPr>
                <w:lang w:val="es-ES_tradnl"/>
              </w:rPr>
              <w:lastRenderedPageBreak/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 xml:space="preserve">n cargadas en </w:t>
            </w:r>
            <w:r w:rsidR="004F73FD" w:rsidRPr="004F73FD">
              <w:rPr>
                <w:lang w:val="es-ES_tradnl"/>
              </w:rPr>
              <w:t>TFS</w:t>
            </w:r>
            <w:r>
              <w:rPr>
                <w:lang w:val="es-ES_tradnl"/>
              </w:rPr>
              <w:t xml:space="preserve"> para poder analizar su impacto y determinar en qué iteración se incorporarán al sistema. </w:t>
            </w:r>
          </w:p>
        </w:tc>
      </w:tr>
    </w:tbl>
    <w:p w14:paraId="5D817BF6" w14:textId="77777777" w:rsidR="00E3078B" w:rsidRDefault="008C2744" w:rsidP="00A93909">
      <w:pPr>
        <w:pStyle w:val="Heading1"/>
        <w:pageBreakBefore/>
      </w:pPr>
      <w:bookmarkStart w:id="7" w:name="_Toc464556948"/>
      <w:r>
        <w:lastRenderedPageBreak/>
        <w:t>Pantallas ilustrativas</w:t>
      </w:r>
      <w:bookmarkEnd w:id="7"/>
    </w:p>
    <w:p w14:paraId="4BCE50C3" w14:textId="5AF0B336" w:rsidR="00954FFC" w:rsidRPr="00A27D8F" w:rsidRDefault="004F73FD" w:rsidP="00031F82">
      <w:r>
        <w:rPr>
          <w:noProof/>
        </w:rPr>
        <w:drawing>
          <wp:inline distT="0" distB="0" distL="0" distR="0" wp14:anchorId="1E7BB3B6" wp14:editId="67D113BE">
            <wp:extent cx="3498574" cy="708762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92" cy="710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41A939E0" w:rsidR="00947C80" w:rsidRPr="00A27D8F" w:rsidRDefault="00947C80" w:rsidP="00031F82"/>
    <w:sectPr w:rsidR="00947C80" w:rsidRPr="00A27D8F" w:rsidSect="00154CD7">
      <w:footerReference w:type="default" r:id="rId23"/>
      <w:headerReference w:type="first" r:id="rId24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58912" w14:textId="77777777" w:rsidR="00FA459B" w:rsidRDefault="00FA459B" w:rsidP="00031F82">
      <w:r>
        <w:separator/>
      </w:r>
    </w:p>
  </w:endnote>
  <w:endnote w:type="continuationSeparator" w:id="0">
    <w:p w14:paraId="7A331063" w14:textId="77777777" w:rsidR="00FA459B" w:rsidRDefault="00FA459B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E10F9E" w:rsidRPr="00240225" w:rsidRDefault="00E10F9E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E10F9E" w:rsidRPr="008009F6" w:rsidRDefault="00E10F9E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6E5DC0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10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E10F9E" w:rsidRPr="008009F6" w:rsidRDefault="00E10F9E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6E5DC0">
                      <w:rPr>
                        <w:rStyle w:val="PageNumber"/>
                        <w:noProof/>
                        <w:color w:val="A6A6A6" w:themeColor="background1" w:themeShade="A6"/>
                      </w:rPr>
                      <w:t>10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E10F9E" w:rsidRPr="00F52EF2" w:rsidRDefault="00E10F9E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4251F" w14:textId="77777777" w:rsidR="00FA459B" w:rsidRDefault="00FA459B" w:rsidP="00031F82">
      <w:r>
        <w:separator/>
      </w:r>
    </w:p>
  </w:footnote>
  <w:footnote w:type="continuationSeparator" w:id="0">
    <w:p w14:paraId="6FA41ACA" w14:textId="77777777" w:rsidR="00FA459B" w:rsidRDefault="00FA459B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E10F9E" w:rsidRDefault="00E10F9E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22.4pt;height:33.95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FC03C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660AF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B55AE5"/>
    <w:multiLevelType w:val="hybridMultilevel"/>
    <w:tmpl w:val="8746ECA0"/>
    <w:lvl w:ilvl="0" w:tplc="8A461ADC">
      <w:start w:val="1"/>
      <w:numFmt w:val="bullet"/>
      <w:lvlText w:val=""/>
      <w:lvlJc w:val="left"/>
      <w:pPr>
        <w:tabs>
          <w:tab w:val="num" w:pos="1152"/>
        </w:tabs>
        <w:ind w:left="-626" w:firstLine="1418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C0A0005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3" w:tplc="332EB678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4" w:tplc="34E8FD38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  <w:sz w:val="10"/>
      </w:rPr>
    </w:lvl>
    <w:lvl w:ilvl="5" w:tplc="2FFC4094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6" w:tplc="1902EAEC">
      <w:start w:val="1"/>
      <w:numFmt w:val="bullet"/>
      <w:lvlText w:val="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7" w:tplc="1E1C7472">
      <w:start w:val="1"/>
      <w:numFmt w:val="upperRoman"/>
      <w:lvlText w:val="%8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8" w:tplc="B1C8CA68">
      <w:start w:val="3"/>
      <w:numFmt w:val="bullet"/>
      <w:lvlText w:val="-"/>
      <w:lvlJc w:val="left"/>
      <w:pPr>
        <w:ind w:left="7092" w:hanging="360"/>
      </w:pPr>
      <w:rPr>
        <w:rFonts w:ascii="HelveticaNeueLT Std" w:eastAsia="Times New Roman" w:hAnsi="HelveticaNeueLT Std" w:cs="Times New Roman" w:hint="default"/>
      </w:rPr>
    </w:lvl>
  </w:abstractNum>
  <w:abstractNum w:abstractNumId="6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7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2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 w15:restartNumberingAfterBreak="0">
    <w:nsid w:val="66D13014"/>
    <w:multiLevelType w:val="multilevel"/>
    <w:tmpl w:val="03FE7B04"/>
    <w:numStyleLink w:val="ListBullets"/>
  </w:abstractNum>
  <w:abstractNum w:abstractNumId="15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08B66C4"/>
    <w:multiLevelType w:val="hybridMultilevel"/>
    <w:tmpl w:val="033EB3EE"/>
    <w:lvl w:ilvl="0" w:tplc="1D4A01AE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15"/>
  </w:num>
  <w:num w:numId="9">
    <w:abstractNumId w:val="11"/>
  </w:num>
  <w:num w:numId="10">
    <w:abstractNumId w:val="17"/>
  </w:num>
  <w:num w:numId="11">
    <w:abstractNumId w:val="10"/>
  </w:num>
  <w:num w:numId="12">
    <w:abstractNumId w:val="14"/>
  </w:num>
  <w:num w:numId="13">
    <w:abstractNumId w:val="6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3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6"/>
  </w:num>
  <w:num w:numId="25">
    <w:abstractNumId w:val="6"/>
  </w:num>
  <w:num w:numId="26">
    <w:abstractNumId w:val="6"/>
  </w:num>
  <w:num w:numId="27">
    <w:abstractNumId w:val="4"/>
  </w:num>
  <w:num w:numId="28">
    <w:abstractNumId w:val="6"/>
  </w:num>
  <w:num w:numId="29">
    <w:abstractNumId w:val="6"/>
  </w:num>
  <w:num w:numId="30">
    <w:abstractNumId w:val="2"/>
  </w:num>
  <w:num w:numId="3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5"/>
  </w:num>
  <w:num w:numId="36">
    <w:abstractNumId w:val="6"/>
  </w:num>
  <w:num w:numId="3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4302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07D1"/>
    <w:rsid w:val="0014236B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58C2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C7E5C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697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580B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21F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46BF6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3FD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5DC0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433A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76AFF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32248"/>
    <w:rsid w:val="00B32E97"/>
    <w:rsid w:val="00B33B6C"/>
    <w:rsid w:val="00B343B7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151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1D41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73F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0F9E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5F22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59B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xfs03\hexacta\Templates\Template%20Basico%20New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PRO06 – Ingresando Obra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23B91C3-0377-4A1F-852E-320ADC16D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10BFA5F-17F0-4706-A5B3-B26E73C6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Basico New</Template>
  <TotalTime>3189</TotalTime>
  <Pages>11</Pages>
  <Words>1507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9888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83</cp:revision>
  <cp:lastPrinted>2013-09-03T13:37:00Z</cp:lastPrinted>
  <dcterms:created xsi:type="dcterms:W3CDTF">2014-11-13T17:18:00Z</dcterms:created>
  <dcterms:modified xsi:type="dcterms:W3CDTF">2016-10-26T20:51:00Z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